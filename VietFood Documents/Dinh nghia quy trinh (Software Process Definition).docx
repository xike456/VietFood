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17" w:rsidRDefault="00810717">
      <w:pPr>
        <w:pStyle w:val="Title"/>
        <w:jc w:val="right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MÔN QUẢN LÝ DỰ ÁN PHẦN MỀM</w:t>
      </w:r>
    </w:p>
    <w:p w:rsidR="00C52334" w:rsidRPr="0034137D" w:rsidRDefault="003816B3">
      <w:pPr>
        <w:pStyle w:val="Title"/>
        <w:jc w:val="right"/>
        <w:rPr>
          <w:rFonts w:cs="Arial"/>
          <w:sz w:val="44"/>
          <w:szCs w:val="44"/>
        </w:rPr>
      </w:pPr>
      <w:r w:rsidRPr="0034137D">
        <w:rPr>
          <w:rFonts w:cs="Arial"/>
          <w:sz w:val="44"/>
          <w:szCs w:val="44"/>
        </w:rPr>
        <w:fldChar w:fldCharType="begin"/>
      </w:r>
      <w:r w:rsidRPr="0034137D">
        <w:rPr>
          <w:rFonts w:cs="Arial"/>
          <w:sz w:val="44"/>
          <w:szCs w:val="44"/>
        </w:rPr>
        <w:instrText xml:space="preserve"> SUBJECT  \* MERGEFORMAT </w:instrText>
      </w:r>
      <w:r w:rsidRPr="0034137D">
        <w:rPr>
          <w:rFonts w:cs="Arial"/>
          <w:sz w:val="44"/>
          <w:szCs w:val="44"/>
        </w:rPr>
        <w:fldChar w:fldCharType="separate"/>
      </w:r>
      <w:r w:rsidR="00810717">
        <w:rPr>
          <w:rFonts w:cs="Arial"/>
          <w:sz w:val="44"/>
          <w:szCs w:val="44"/>
        </w:rPr>
        <w:t>Phần mềm dạy nấu ăn</w:t>
      </w:r>
      <w:r w:rsidRPr="0034137D">
        <w:rPr>
          <w:rFonts w:cs="Arial"/>
          <w:sz w:val="44"/>
          <w:szCs w:val="44"/>
        </w:rPr>
        <w:fldChar w:fldCharType="end"/>
      </w:r>
    </w:p>
    <w:p w:rsidR="00C52334" w:rsidRPr="0034137D" w:rsidRDefault="00CA5FF2">
      <w:pPr>
        <w:pStyle w:val="Title"/>
        <w:jc w:val="right"/>
        <w:rPr>
          <w:rFonts w:cs="Arial"/>
          <w:sz w:val="44"/>
          <w:szCs w:val="44"/>
        </w:rPr>
      </w:pPr>
      <w:r w:rsidRPr="0034137D">
        <w:rPr>
          <w:rFonts w:cs="Arial"/>
          <w:sz w:val="44"/>
          <w:szCs w:val="44"/>
        </w:rPr>
        <w:t>Software Process Definition</w:t>
      </w:r>
    </w:p>
    <w:p w:rsidR="00C52334" w:rsidRPr="0034137D" w:rsidRDefault="00C52334">
      <w:pPr>
        <w:rPr>
          <w:rFonts w:ascii="Arial" w:hAnsi="Arial" w:cs="Arial"/>
          <w:sz w:val="44"/>
          <w:szCs w:val="44"/>
        </w:rPr>
      </w:pPr>
    </w:p>
    <w:p w:rsidR="00C52334" w:rsidRPr="0034137D" w:rsidRDefault="00C52334">
      <w:pPr>
        <w:rPr>
          <w:rFonts w:ascii="Arial" w:hAnsi="Arial" w:cs="Arial"/>
          <w:sz w:val="44"/>
          <w:szCs w:val="44"/>
        </w:rPr>
      </w:pPr>
    </w:p>
    <w:p w:rsidR="00C52334" w:rsidRPr="0034137D" w:rsidRDefault="00810717">
      <w:pPr>
        <w:pStyle w:val="Title"/>
        <w:jc w:val="right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Phiên bản 1.0</w:t>
      </w:r>
    </w:p>
    <w:p w:rsidR="00C52334" w:rsidRPr="00CA5FF2" w:rsidRDefault="00C52334" w:rsidP="00725BEA">
      <w:pPr>
        <w:pStyle w:val="BodyText"/>
        <w:ind w:left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25BEA" w:rsidRDefault="00725BEA" w:rsidP="00725BEA">
      <w:pPr>
        <w:pStyle w:val="ByLine"/>
        <w:spacing w:before="0" w:after="0"/>
        <w:ind w:left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Giáo viên hướng dẫn: </w:t>
      </w:r>
      <w:r>
        <w:rPr>
          <w:rFonts w:ascii="Times New Roman" w:hAnsi="Times New Roman"/>
          <w:szCs w:val="28"/>
        </w:rPr>
        <w:tab/>
        <w:t>Ngô Huy Biên</w:t>
      </w:r>
    </w:p>
    <w:p w:rsidR="00C52334" w:rsidRPr="00CA5FF2" w:rsidRDefault="00C52334" w:rsidP="0034137D">
      <w:pPr>
        <w:pStyle w:val="BodyText"/>
        <w:ind w:left="0"/>
        <w:rPr>
          <w:rFonts w:ascii="Arial" w:hAnsi="Arial" w:cs="Arial"/>
          <w:sz w:val="24"/>
          <w:szCs w:val="24"/>
        </w:rPr>
        <w:sectPr w:rsidR="00C52334" w:rsidRPr="00CA5FF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10717" w:rsidRDefault="00810717" w:rsidP="00810717">
      <w:pPr>
        <w:pStyle w:val="Title"/>
      </w:pPr>
      <w:r>
        <w:lastRenderedPageBreak/>
        <w:t>Lịch sử thay đổi tài liệu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10717" w:rsidTr="00D62FB5">
        <w:tc>
          <w:tcPr>
            <w:tcW w:w="2304" w:type="dxa"/>
          </w:tcPr>
          <w:p w:rsidR="00810717" w:rsidRDefault="00810717" w:rsidP="00D62F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152" w:type="dxa"/>
          </w:tcPr>
          <w:p w:rsidR="00810717" w:rsidRDefault="00810717" w:rsidP="00D62F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</w:tcPr>
          <w:p w:rsidR="00810717" w:rsidRDefault="00810717" w:rsidP="00D62FB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</w:tcPr>
          <w:p w:rsidR="00810717" w:rsidRDefault="00810717" w:rsidP="008107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Tác giả</w:t>
            </w:r>
          </w:p>
        </w:tc>
      </w:tr>
      <w:tr w:rsidR="00810717" w:rsidTr="00D62FB5">
        <w:tc>
          <w:tcPr>
            <w:tcW w:w="2304" w:type="dxa"/>
          </w:tcPr>
          <w:p w:rsidR="00810717" w:rsidRDefault="00810717" w:rsidP="00D62FB5">
            <w:pPr>
              <w:pStyle w:val="Tabletext"/>
            </w:pPr>
            <w:r>
              <w:t>11/10/2016</w:t>
            </w:r>
          </w:p>
        </w:tc>
        <w:tc>
          <w:tcPr>
            <w:tcW w:w="1152" w:type="dxa"/>
          </w:tcPr>
          <w:p w:rsidR="00810717" w:rsidRDefault="00810717" w:rsidP="00D62F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10717" w:rsidRDefault="00810717" w:rsidP="00D62FB5">
            <w:pPr>
              <w:pStyle w:val="Tabletext"/>
            </w:pPr>
            <w:r>
              <w:t>Xây dựng tài liệu định nghĩa qui trình phần mềm</w:t>
            </w:r>
          </w:p>
        </w:tc>
        <w:tc>
          <w:tcPr>
            <w:tcW w:w="2304" w:type="dxa"/>
          </w:tcPr>
          <w:p w:rsidR="00810717" w:rsidRDefault="00810717" w:rsidP="00D62FB5">
            <w:pPr>
              <w:pStyle w:val="Tabletext"/>
            </w:pPr>
            <w:r>
              <w:t>Nguyễn Ngọc Sơn</w:t>
            </w:r>
          </w:p>
        </w:tc>
      </w:tr>
      <w:tr w:rsidR="00810717" w:rsidTr="00D62FB5">
        <w:tc>
          <w:tcPr>
            <w:tcW w:w="2304" w:type="dxa"/>
          </w:tcPr>
          <w:p w:rsidR="00810717" w:rsidRDefault="00810717" w:rsidP="00D62FB5">
            <w:pPr>
              <w:pStyle w:val="Tabletext"/>
            </w:pPr>
          </w:p>
        </w:tc>
        <w:tc>
          <w:tcPr>
            <w:tcW w:w="1152" w:type="dxa"/>
          </w:tcPr>
          <w:p w:rsidR="00810717" w:rsidRDefault="00810717" w:rsidP="00D62FB5">
            <w:pPr>
              <w:pStyle w:val="Tabletext"/>
            </w:pPr>
          </w:p>
        </w:tc>
        <w:tc>
          <w:tcPr>
            <w:tcW w:w="3744" w:type="dxa"/>
          </w:tcPr>
          <w:p w:rsidR="00810717" w:rsidRDefault="00810717" w:rsidP="00D62FB5">
            <w:pPr>
              <w:pStyle w:val="Tabletext"/>
            </w:pPr>
          </w:p>
        </w:tc>
        <w:tc>
          <w:tcPr>
            <w:tcW w:w="2304" w:type="dxa"/>
          </w:tcPr>
          <w:p w:rsidR="00810717" w:rsidRDefault="00810717" w:rsidP="00D62FB5">
            <w:pPr>
              <w:pStyle w:val="Tabletext"/>
            </w:pPr>
          </w:p>
        </w:tc>
      </w:tr>
      <w:tr w:rsidR="00810717" w:rsidTr="00D62FB5">
        <w:tc>
          <w:tcPr>
            <w:tcW w:w="2304" w:type="dxa"/>
          </w:tcPr>
          <w:p w:rsidR="00810717" w:rsidRDefault="00810717" w:rsidP="00D62FB5">
            <w:pPr>
              <w:pStyle w:val="Tabletext"/>
            </w:pPr>
          </w:p>
        </w:tc>
        <w:tc>
          <w:tcPr>
            <w:tcW w:w="1152" w:type="dxa"/>
          </w:tcPr>
          <w:p w:rsidR="00810717" w:rsidRDefault="00810717" w:rsidP="00D62FB5">
            <w:pPr>
              <w:pStyle w:val="Tabletext"/>
            </w:pPr>
          </w:p>
        </w:tc>
        <w:tc>
          <w:tcPr>
            <w:tcW w:w="3744" w:type="dxa"/>
          </w:tcPr>
          <w:p w:rsidR="00810717" w:rsidRDefault="00810717" w:rsidP="00D62FB5">
            <w:pPr>
              <w:pStyle w:val="Tabletext"/>
            </w:pPr>
          </w:p>
        </w:tc>
        <w:tc>
          <w:tcPr>
            <w:tcW w:w="2304" w:type="dxa"/>
          </w:tcPr>
          <w:p w:rsidR="00810717" w:rsidRDefault="00810717" w:rsidP="00D62FB5">
            <w:pPr>
              <w:pStyle w:val="Tabletext"/>
            </w:pPr>
          </w:p>
        </w:tc>
      </w:tr>
      <w:tr w:rsidR="00810717" w:rsidTr="00D62FB5">
        <w:tc>
          <w:tcPr>
            <w:tcW w:w="2304" w:type="dxa"/>
          </w:tcPr>
          <w:p w:rsidR="00810717" w:rsidRDefault="00810717" w:rsidP="00D62FB5">
            <w:pPr>
              <w:pStyle w:val="Tabletext"/>
            </w:pPr>
          </w:p>
        </w:tc>
        <w:tc>
          <w:tcPr>
            <w:tcW w:w="1152" w:type="dxa"/>
          </w:tcPr>
          <w:p w:rsidR="00810717" w:rsidRDefault="00810717" w:rsidP="00D62FB5">
            <w:pPr>
              <w:pStyle w:val="Tabletext"/>
            </w:pPr>
          </w:p>
        </w:tc>
        <w:tc>
          <w:tcPr>
            <w:tcW w:w="3744" w:type="dxa"/>
          </w:tcPr>
          <w:p w:rsidR="00810717" w:rsidRDefault="00810717" w:rsidP="00D62FB5">
            <w:pPr>
              <w:pStyle w:val="Tabletext"/>
            </w:pPr>
          </w:p>
        </w:tc>
        <w:tc>
          <w:tcPr>
            <w:tcW w:w="2304" w:type="dxa"/>
          </w:tcPr>
          <w:p w:rsidR="00810717" w:rsidRDefault="00810717" w:rsidP="00D62FB5">
            <w:pPr>
              <w:pStyle w:val="Tabletext"/>
            </w:pPr>
          </w:p>
        </w:tc>
      </w:tr>
    </w:tbl>
    <w:p w:rsidR="00810717" w:rsidRDefault="00810717" w:rsidP="00810717"/>
    <w:p w:rsidR="00C52334" w:rsidRPr="00CA5FF2" w:rsidRDefault="00C52334" w:rsidP="0034137D">
      <w:pPr>
        <w:pStyle w:val="Title"/>
        <w:jc w:val="left"/>
        <w:rPr>
          <w:rFonts w:cs="Arial"/>
          <w:sz w:val="24"/>
          <w:szCs w:val="24"/>
        </w:rPr>
      </w:pPr>
    </w:p>
    <w:p w:rsidR="00810717" w:rsidRDefault="00810717">
      <w:pPr>
        <w:widowControl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695510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1626" w:rsidRPr="007E1626" w:rsidRDefault="007E1626" w:rsidP="007E1626">
          <w:pPr>
            <w:pStyle w:val="TOCHeading"/>
            <w:jc w:val="center"/>
            <w:rPr>
              <w:b/>
              <w:color w:val="auto"/>
            </w:rPr>
          </w:pPr>
          <w:r w:rsidRPr="007E1626">
            <w:rPr>
              <w:b/>
              <w:color w:val="auto"/>
            </w:rPr>
            <w:t>Mục lục</w:t>
          </w:r>
        </w:p>
        <w:p w:rsidR="007E1626" w:rsidRDefault="007E162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39451" w:history="1">
            <w:r w:rsidRPr="00CA1CA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A1CA5">
              <w:rPr>
                <w:rStyle w:val="Hyperlink"/>
                <w:noProof/>
              </w:rPr>
              <w:t>Lập kế hoạch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_Toc464139451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52" w:history="1">
            <w:r w:rsidR="007E1626" w:rsidRPr="00CA1CA5">
              <w:rPr>
                <w:rStyle w:val="Hyperlink"/>
                <w:b/>
                <w:noProof/>
              </w:rPr>
              <w:t>1.1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b/>
                <w:noProof/>
              </w:rPr>
              <w:t>Purpose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_Toc464139452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4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53" w:history="1">
            <w:r w:rsidR="007E1626" w:rsidRPr="00CA1CA5">
              <w:rPr>
                <w:rStyle w:val="Hyperlink"/>
                <w:b/>
                <w:noProof/>
              </w:rPr>
              <w:t>1.2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b/>
                <w:noProof/>
              </w:rPr>
              <w:t>Roles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_Toc464139453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4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54" w:history="1">
            <w:r w:rsidR="007E1626" w:rsidRPr="00CA1CA5">
              <w:rPr>
                <w:rStyle w:val="Hyperlink"/>
                <w:b/>
                <w:noProof/>
              </w:rPr>
              <w:t>1.3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b/>
                <w:noProof/>
              </w:rPr>
              <w:t>Input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_Toc464139454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4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55" w:history="1">
            <w:r w:rsidR="007E1626" w:rsidRPr="00CA1CA5">
              <w:rPr>
                <w:rStyle w:val="Hyperlink"/>
                <w:b/>
                <w:noProof/>
              </w:rPr>
              <w:t>1.4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b/>
                <w:noProof/>
              </w:rPr>
              <w:t>Tasks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_Toc464139455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4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56" w:history="1">
            <w:r w:rsidR="007E1626" w:rsidRPr="00CA1CA5">
              <w:rPr>
                <w:rStyle w:val="Hyperlink"/>
                <w:b/>
                <w:noProof/>
              </w:rPr>
              <w:t>1.5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b/>
                <w:noProof/>
              </w:rPr>
              <w:t>Output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_Toc464139456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5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57" w:history="1">
            <w:r w:rsidR="007E1626" w:rsidRPr="00CA1CA5">
              <w:rPr>
                <w:rStyle w:val="Hyperlink"/>
                <w:noProof/>
              </w:rPr>
              <w:t>2.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Phân tích và thiết kế: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_Toc464139457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5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58" w:history="1">
            <w:r w:rsidR="007E1626" w:rsidRPr="00CA1CA5">
              <w:rPr>
                <w:rStyle w:val="Hyperlink"/>
                <w:noProof/>
              </w:rPr>
              <w:t>2.1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Purpose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_Toc464139458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5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59" w:history="1">
            <w:r w:rsidR="007E1626" w:rsidRPr="00CA1CA5">
              <w:rPr>
                <w:rStyle w:val="Hyperlink"/>
                <w:noProof/>
              </w:rPr>
              <w:t>2.2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Roles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_Toc464139459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5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60" w:history="1">
            <w:r w:rsidR="007E1626" w:rsidRPr="00CA1CA5">
              <w:rPr>
                <w:rStyle w:val="Hyperlink"/>
                <w:noProof/>
              </w:rPr>
              <w:t>2.3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Input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_Toc464139460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6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61" w:history="1">
            <w:r w:rsidR="007E1626" w:rsidRPr="00CA1CA5">
              <w:rPr>
                <w:rStyle w:val="Hyperlink"/>
                <w:noProof/>
              </w:rPr>
              <w:t>2.4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Taks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_Toc464139461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6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62" w:history="1">
            <w:r w:rsidR="007E1626" w:rsidRPr="00CA1CA5">
              <w:rPr>
                <w:rStyle w:val="Hyperlink"/>
                <w:noProof/>
              </w:rPr>
              <w:t>2.5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Output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_Toc464139462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6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63" w:history="1">
            <w:r w:rsidR="007E1626" w:rsidRPr="00CA1CA5">
              <w:rPr>
                <w:rStyle w:val="Hyperlink"/>
                <w:noProof/>
              </w:rPr>
              <w:t>3.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Phát triển hệ thống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_Toc464139463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6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64" w:history="1">
            <w:r w:rsidR="007E1626" w:rsidRPr="00CA1CA5">
              <w:rPr>
                <w:rStyle w:val="Hyperlink"/>
                <w:noProof/>
              </w:rPr>
              <w:t>3.1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Purpose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_Toc464139464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6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65" w:history="1">
            <w:r w:rsidR="007E1626" w:rsidRPr="00CA1CA5">
              <w:rPr>
                <w:rStyle w:val="Hyperlink"/>
                <w:noProof/>
              </w:rPr>
              <w:t>3.2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Roles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_Toc464139465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6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66" w:history="1">
            <w:r w:rsidR="007E1626" w:rsidRPr="00CA1CA5">
              <w:rPr>
                <w:rStyle w:val="Hyperlink"/>
                <w:noProof/>
              </w:rPr>
              <w:t>3.3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Input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_Toc464139466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6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67" w:history="1">
            <w:r w:rsidR="007E1626" w:rsidRPr="00CA1CA5">
              <w:rPr>
                <w:rStyle w:val="Hyperlink"/>
                <w:noProof/>
              </w:rPr>
              <w:t>3.4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Tasks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_Toc464139467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6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68" w:history="1">
            <w:r w:rsidR="007E1626" w:rsidRPr="00CA1CA5">
              <w:rPr>
                <w:rStyle w:val="Hyperlink"/>
                <w:noProof/>
              </w:rPr>
              <w:t>3.5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Output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_Toc464139468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6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69" w:history="1">
            <w:r w:rsidR="007E1626" w:rsidRPr="00CA1CA5">
              <w:rPr>
                <w:rStyle w:val="Hyperlink"/>
                <w:noProof/>
              </w:rPr>
              <w:t>4.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Kiểm thử phần mềm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_Toc464139469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6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70" w:history="1">
            <w:r w:rsidR="007E1626" w:rsidRPr="00CA1CA5">
              <w:rPr>
                <w:rStyle w:val="Hyperlink"/>
                <w:noProof/>
              </w:rPr>
              <w:t>4.1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Purpose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_Toc464139470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6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71" w:history="1">
            <w:r w:rsidR="007E1626" w:rsidRPr="00CA1CA5">
              <w:rPr>
                <w:rStyle w:val="Hyperlink"/>
                <w:noProof/>
              </w:rPr>
              <w:t>4.2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Roles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_Toc464139471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7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72" w:history="1">
            <w:r w:rsidR="007E1626" w:rsidRPr="00CA1CA5">
              <w:rPr>
                <w:rStyle w:val="Hyperlink"/>
                <w:noProof/>
              </w:rPr>
              <w:t>4.3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Input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_Toc464139472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7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73" w:history="1">
            <w:r w:rsidR="007E1626" w:rsidRPr="00CA1CA5">
              <w:rPr>
                <w:rStyle w:val="Hyperlink"/>
                <w:noProof/>
              </w:rPr>
              <w:t>4.4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Tasks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_Toc464139473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7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954F0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139474" w:history="1">
            <w:r w:rsidR="007E1626" w:rsidRPr="00CA1CA5">
              <w:rPr>
                <w:rStyle w:val="Hyperlink"/>
                <w:noProof/>
              </w:rPr>
              <w:t>4.5</w:t>
            </w:r>
            <w:r w:rsidR="007E16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1626" w:rsidRPr="00CA1CA5">
              <w:rPr>
                <w:rStyle w:val="Hyperlink"/>
                <w:noProof/>
              </w:rPr>
              <w:t>Output</w:t>
            </w:r>
            <w:r w:rsidR="007E1626">
              <w:rPr>
                <w:noProof/>
                <w:webHidden/>
              </w:rPr>
              <w:tab/>
            </w:r>
            <w:r w:rsidR="007E1626">
              <w:rPr>
                <w:noProof/>
                <w:webHidden/>
              </w:rPr>
              <w:fldChar w:fldCharType="begin"/>
            </w:r>
            <w:r w:rsidR="007E1626">
              <w:rPr>
                <w:noProof/>
                <w:webHidden/>
              </w:rPr>
              <w:instrText xml:space="preserve"> PAGEREF _Toc464139474 \h </w:instrText>
            </w:r>
            <w:r w:rsidR="007E1626">
              <w:rPr>
                <w:noProof/>
                <w:webHidden/>
              </w:rPr>
            </w:r>
            <w:r w:rsidR="007E1626">
              <w:rPr>
                <w:noProof/>
                <w:webHidden/>
              </w:rPr>
              <w:fldChar w:fldCharType="separate"/>
            </w:r>
            <w:r w:rsidR="007E1626">
              <w:rPr>
                <w:noProof/>
                <w:webHidden/>
              </w:rPr>
              <w:t>7</w:t>
            </w:r>
            <w:r w:rsidR="007E1626">
              <w:rPr>
                <w:noProof/>
                <w:webHidden/>
              </w:rPr>
              <w:fldChar w:fldCharType="end"/>
            </w:r>
          </w:hyperlink>
        </w:p>
        <w:p w:rsidR="007E1626" w:rsidRDefault="007E1626">
          <w:r>
            <w:rPr>
              <w:b/>
              <w:bCs/>
              <w:noProof/>
            </w:rPr>
            <w:fldChar w:fldCharType="end"/>
          </w:r>
        </w:p>
      </w:sdtContent>
    </w:sdt>
    <w:p w:rsidR="00F81D81" w:rsidRDefault="00F81D81">
      <w:pPr>
        <w:widowControl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C52334" w:rsidRPr="00810717" w:rsidRDefault="00CA5FF2">
      <w:pPr>
        <w:pStyle w:val="Title"/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lastRenderedPageBreak/>
        <w:t>Software Process Definition</w:t>
      </w:r>
      <w:r w:rsidR="003816B3" w:rsidRPr="00810717">
        <w:rPr>
          <w:rFonts w:ascii="Times New Roman" w:hAnsi="Times New Roman"/>
          <w:sz w:val="28"/>
          <w:szCs w:val="28"/>
        </w:rPr>
        <w:t xml:space="preserve"> </w:t>
      </w:r>
    </w:p>
    <w:p w:rsidR="00C52334" w:rsidRPr="00810717" w:rsidRDefault="00CA5FF2">
      <w:pPr>
        <w:pStyle w:val="Heading1"/>
        <w:rPr>
          <w:rFonts w:ascii="Times New Roman" w:hAnsi="Times New Roman"/>
          <w:sz w:val="28"/>
          <w:szCs w:val="28"/>
        </w:rPr>
      </w:pPr>
      <w:bookmarkStart w:id="1" w:name="_Toc464139451"/>
      <w:r w:rsidRPr="00810717">
        <w:rPr>
          <w:rFonts w:ascii="Times New Roman" w:hAnsi="Times New Roman"/>
          <w:sz w:val="28"/>
          <w:szCs w:val="28"/>
        </w:rPr>
        <w:t>Lập kế hoạch</w:t>
      </w:r>
      <w:bookmarkEnd w:id="1"/>
    </w:p>
    <w:p w:rsidR="00CA5FF2" w:rsidRPr="00810717" w:rsidRDefault="00CA5FF2" w:rsidP="00CA5FF2">
      <w:pPr>
        <w:rPr>
          <w:sz w:val="28"/>
          <w:szCs w:val="28"/>
        </w:rPr>
      </w:pPr>
      <w:r w:rsidRPr="00810717">
        <w:rPr>
          <w:noProof/>
          <w:sz w:val="28"/>
          <w:szCs w:val="28"/>
        </w:rPr>
        <w:drawing>
          <wp:inline distT="0" distB="0" distL="0" distR="0">
            <wp:extent cx="5105400" cy="3228975"/>
            <wp:effectExtent l="0" t="0" r="0" b="9525"/>
            <wp:docPr id="1" name="Picture 1" descr="C:\Users\dell\Pictures\fi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fig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FF2" w:rsidRPr="00810717" w:rsidRDefault="00CA5FF2" w:rsidP="00F81D81">
      <w:pPr>
        <w:pStyle w:val="ListParagraph"/>
        <w:numPr>
          <w:ilvl w:val="1"/>
          <w:numId w:val="2"/>
        </w:numPr>
        <w:outlineLvl w:val="1"/>
        <w:rPr>
          <w:rFonts w:ascii="Times New Roman" w:hAnsi="Times New Roman"/>
          <w:b/>
          <w:sz w:val="28"/>
          <w:szCs w:val="28"/>
        </w:rPr>
      </w:pPr>
      <w:bookmarkStart w:id="2" w:name="_Toc464139452"/>
      <w:r w:rsidRPr="00810717">
        <w:rPr>
          <w:rFonts w:ascii="Times New Roman" w:hAnsi="Times New Roman"/>
          <w:b/>
          <w:sz w:val="28"/>
          <w:szCs w:val="28"/>
        </w:rPr>
        <w:t>Purpose</w:t>
      </w:r>
      <w:bookmarkEnd w:id="2"/>
    </w:p>
    <w:p w:rsidR="00CA5FF2" w:rsidRPr="00810717" w:rsidRDefault="00CA5FF2" w:rsidP="003816B3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Đưa ra được viễn cảnh dự án (project vision)</w:t>
      </w:r>
    </w:p>
    <w:p w:rsidR="00CA5FF2" w:rsidRPr="00810717" w:rsidRDefault="00CA5FF2" w:rsidP="003816B3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Vấn đề</w:t>
      </w:r>
    </w:p>
    <w:p w:rsidR="00CA5FF2" w:rsidRPr="00810717" w:rsidRDefault="00CA5FF2" w:rsidP="003816B3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Môi trường xây dựng</w:t>
      </w:r>
    </w:p>
    <w:p w:rsidR="00CA5FF2" w:rsidRPr="00810717" w:rsidRDefault="00CA5FF2" w:rsidP="003816B3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Đưa ra được giả định trường hợp vấn đề (business cases)</w:t>
      </w:r>
    </w:p>
    <w:p w:rsidR="00CA5FF2" w:rsidRPr="00810717" w:rsidRDefault="00CA5FF2" w:rsidP="00CA5FF2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CA5FF2" w:rsidRPr="00810717" w:rsidRDefault="00CA5FF2" w:rsidP="00F81D81">
      <w:pPr>
        <w:pStyle w:val="ListParagraph"/>
        <w:numPr>
          <w:ilvl w:val="1"/>
          <w:numId w:val="2"/>
        </w:numPr>
        <w:outlineLvl w:val="1"/>
        <w:rPr>
          <w:rFonts w:ascii="Times New Roman" w:hAnsi="Times New Roman"/>
          <w:b/>
          <w:sz w:val="28"/>
          <w:szCs w:val="28"/>
        </w:rPr>
      </w:pPr>
      <w:bookmarkStart w:id="3" w:name="_Toc464139453"/>
      <w:r w:rsidRPr="00810717">
        <w:rPr>
          <w:rFonts w:ascii="Times New Roman" w:hAnsi="Times New Roman"/>
          <w:b/>
          <w:sz w:val="28"/>
          <w:szCs w:val="28"/>
        </w:rPr>
        <w:t>Roles</w:t>
      </w:r>
      <w:bookmarkEnd w:id="3"/>
    </w:p>
    <w:p w:rsidR="00CA5FF2" w:rsidRPr="00810717" w:rsidRDefault="00CA5FF2" w:rsidP="003816B3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Analyst</w:t>
      </w:r>
    </w:p>
    <w:p w:rsidR="00CA5FF2" w:rsidRPr="00810717" w:rsidRDefault="00CA5FF2" w:rsidP="003816B3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User</w:t>
      </w:r>
    </w:p>
    <w:p w:rsidR="00CA5FF2" w:rsidRPr="00810717" w:rsidRDefault="00CA5FF2" w:rsidP="003816B3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Manager</w:t>
      </w:r>
    </w:p>
    <w:p w:rsidR="00CA5FF2" w:rsidRPr="00810717" w:rsidRDefault="00CA5FF2" w:rsidP="00CA5FF2">
      <w:pPr>
        <w:pStyle w:val="ListParagraph"/>
        <w:ind w:left="1800"/>
        <w:rPr>
          <w:rFonts w:ascii="Times New Roman" w:hAnsi="Times New Roman"/>
          <w:sz w:val="28"/>
          <w:szCs w:val="28"/>
        </w:rPr>
      </w:pPr>
    </w:p>
    <w:p w:rsidR="00CA5FF2" w:rsidRPr="00810717" w:rsidRDefault="00CA5FF2" w:rsidP="00F81D81">
      <w:pPr>
        <w:pStyle w:val="ListParagraph"/>
        <w:numPr>
          <w:ilvl w:val="1"/>
          <w:numId w:val="2"/>
        </w:numPr>
        <w:outlineLvl w:val="1"/>
        <w:rPr>
          <w:rFonts w:ascii="Times New Roman" w:hAnsi="Times New Roman"/>
          <w:b/>
          <w:sz w:val="28"/>
          <w:szCs w:val="28"/>
        </w:rPr>
      </w:pPr>
      <w:bookmarkStart w:id="4" w:name="_Toc464139454"/>
      <w:r w:rsidRPr="00810717">
        <w:rPr>
          <w:rFonts w:ascii="Times New Roman" w:hAnsi="Times New Roman"/>
          <w:b/>
          <w:sz w:val="28"/>
          <w:szCs w:val="28"/>
        </w:rPr>
        <w:t>Input</w:t>
      </w:r>
      <w:bookmarkEnd w:id="4"/>
    </w:p>
    <w:p w:rsidR="00CA5FF2" w:rsidRPr="00810717" w:rsidRDefault="00CA5FF2" w:rsidP="003816B3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Các yêu cầu của người dùng.</w:t>
      </w:r>
    </w:p>
    <w:p w:rsidR="00CA5FF2" w:rsidRPr="00810717" w:rsidRDefault="00CA5FF2" w:rsidP="003816B3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Các yêu cầu nghiệp vụ</w:t>
      </w:r>
    </w:p>
    <w:p w:rsidR="00CA5FF2" w:rsidRPr="00810717" w:rsidRDefault="00CA5FF2" w:rsidP="00CA5FF2">
      <w:pPr>
        <w:pStyle w:val="ListParagraph"/>
        <w:ind w:left="1800"/>
        <w:rPr>
          <w:rFonts w:ascii="Times New Roman" w:hAnsi="Times New Roman"/>
          <w:sz w:val="28"/>
          <w:szCs w:val="28"/>
        </w:rPr>
      </w:pPr>
    </w:p>
    <w:p w:rsidR="00CA5FF2" w:rsidRPr="00810717" w:rsidRDefault="00CA5FF2" w:rsidP="00F81D81">
      <w:pPr>
        <w:pStyle w:val="ListParagraph"/>
        <w:numPr>
          <w:ilvl w:val="1"/>
          <w:numId w:val="2"/>
        </w:numPr>
        <w:outlineLvl w:val="1"/>
        <w:rPr>
          <w:rFonts w:ascii="Times New Roman" w:hAnsi="Times New Roman"/>
          <w:b/>
          <w:sz w:val="28"/>
          <w:szCs w:val="28"/>
        </w:rPr>
      </w:pPr>
      <w:bookmarkStart w:id="5" w:name="_Toc464139455"/>
      <w:r w:rsidRPr="00810717">
        <w:rPr>
          <w:rFonts w:ascii="Times New Roman" w:hAnsi="Times New Roman"/>
          <w:b/>
          <w:sz w:val="28"/>
          <w:szCs w:val="28"/>
        </w:rPr>
        <w:t>Tasks</w:t>
      </w:r>
      <w:bookmarkEnd w:id="5"/>
    </w:p>
    <w:p w:rsidR="00CA5FF2" w:rsidRPr="00810717" w:rsidRDefault="00CA5FF2" w:rsidP="00CA5FF2">
      <w:pPr>
        <w:rPr>
          <w:b/>
          <w:sz w:val="28"/>
          <w:szCs w:val="28"/>
        </w:rPr>
      </w:pPr>
      <w:r w:rsidRPr="0081071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36195</wp:posOffset>
            </wp:positionV>
            <wp:extent cx="4490085" cy="3314700"/>
            <wp:effectExtent l="0" t="0" r="5715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FF2" w:rsidRPr="00810717" w:rsidRDefault="00CA5FF2" w:rsidP="00CA5FF2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CA5FF2" w:rsidRPr="00810717" w:rsidRDefault="00CA5FF2" w:rsidP="00CA5FF2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CA5FF2" w:rsidRPr="00810717" w:rsidRDefault="00CA5FF2" w:rsidP="00CA5FF2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CA5FF2" w:rsidRPr="00810717" w:rsidRDefault="00CA5FF2" w:rsidP="00CA5FF2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CA5FF2" w:rsidRPr="00810717" w:rsidRDefault="00CA5FF2" w:rsidP="00CA5FF2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CA5FF2" w:rsidRPr="00810717" w:rsidRDefault="00CA5FF2" w:rsidP="00CA5FF2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CA5FF2" w:rsidRPr="00810717" w:rsidRDefault="00CA5FF2" w:rsidP="00CA5FF2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CA5FF2" w:rsidRPr="00810717" w:rsidRDefault="00CA5FF2" w:rsidP="00CA5FF2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CA5FF2" w:rsidRPr="00810717" w:rsidRDefault="00CA5FF2" w:rsidP="00CA5FF2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CA5FF2" w:rsidRPr="00810717" w:rsidRDefault="00CA5FF2" w:rsidP="00CA5FF2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</w:p>
    <w:p w:rsidR="00CA5FF2" w:rsidRPr="00810717" w:rsidRDefault="00CA5FF2" w:rsidP="003816B3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Phân tích yêu cầu hệ thống</w:t>
      </w:r>
    </w:p>
    <w:p w:rsidR="00CA5FF2" w:rsidRPr="00810717" w:rsidRDefault="00CA5FF2" w:rsidP="003816B3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Chuẩn bị danh sách câu hỏi.</w:t>
      </w:r>
    </w:p>
    <w:p w:rsidR="00CA5FF2" w:rsidRPr="00810717" w:rsidRDefault="00CA5FF2" w:rsidP="003816B3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Trao đổi với khách hang</w:t>
      </w:r>
    </w:p>
    <w:p w:rsidR="00CA5FF2" w:rsidRPr="00810717" w:rsidRDefault="00CA5FF2" w:rsidP="003816B3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Phát triển các usecases</w:t>
      </w:r>
    </w:p>
    <w:p w:rsidR="00CA5FF2" w:rsidRPr="00810717" w:rsidRDefault="00CA5FF2" w:rsidP="003816B3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Kiểm tra tài liệu SRS</w:t>
      </w:r>
    </w:p>
    <w:p w:rsidR="00CA5FF2" w:rsidRPr="00810717" w:rsidRDefault="00CA5FF2" w:rsidP="00CA5FF2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CA5FF2" w:rsidRPr="00810717" w:rsidRDefault="00CA5FF2" w:rsidP="00F81D81">
      <w:pPr>
        <w:pStyle w:val="ListParagraph"/>
        <w:numPr>
          <w:ilvl w:val="1"/>
          <w:numId w:val="2"/>
        </w:numPr>
        <w:outlineLvl w:val="1"/>
        <w:rPr>
          <w:rFonts w:ascii="Times New Roman" w:hAnsi="Times New Roman"/>
          <w:b/>
          <w:sz w:val="28"/>
          <w:szCs w:val="28"/>
        </w:rPr>
      </w:pPr>
      <w:bookmarkStart w:id="6" w:name="_Toc464139456"/>
      <w:r w:rsidRPr="00810717">
        <w:rPr>
          <w:rFonts w:ascii="Times New Roman" w:hAnsi="Times New Roman"/>
          <w:b/>
          <w:sz w:val="28"/>
          <w:szCs w:val="28"/>
        </w:rPr>
        <w:t>Output</w:t>
      </w:r>
      <w:bookmarkEnd w:id="6"/>
    </w:p>
    <w:p w:rsidR="00CA5FF2" w:rsidRPr="00810717" w:rsidRDefault="00CA5FF2" w:rsidP="003816B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Viễn cảnh dự án (project vision)</w:t>
      </w:r>
    </w:p>
    <w:p w:rsidR="00CA5FF2" w:rsidRPr="00810717" w:rsidRDefault="00CA5FF2" w:rsidP="003816B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Tài liệu đặc tả yêu cầu</w:t>
      </w:r>
    </w:p>
    <w:p w:rsidR="00CA5FF2" w:rsidRPr="00810717" w:rsidRDefault="00CA5FF2" w:rsidP="00CA5FF2">
      <w:pPr>
        <w:rPr>
          <w:sz w:val="28"/>
          <w:szCs w:val="28"/>
        </w:rPr>
      </w:pPr>
    </w:p>
    <w:p w:rsidR="00CA5FF2" w:rsidRPr="00810717" w:rsidRDefault="00CA5FF2" w:rsidP="00F81D81">
      <w:pPr>
        <w:pStyle w:val="Heading1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 xml:space="preserve"> </w:t>
      </w:r>
      <w:bookmarkStart w:id="7" w:name="_Toc464139457"/>
      <w:r w:rsidRPr="00810717">
        <w:rPr>
          <w:rFonts w:ascii="Times New Roman" w:hAnsi="Times New Roman"/>
          <w:sz w:val="28"/>
          <w:szCs w:val="28"/>
        </w:rPr>
        <w:t>Phân tích và thiết kế:</w:t>
      </w:r>
      <w:bookmarkEnd w:id="7"/>
    </w:p>
    <w:p w:rsidR="00CA5FF2" w:rsidRPr="00810717" w:rsidRDefault="00CA5FF2" w:rsidP="00F81D81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8" w:name="_Toc464139458"/>
      <w:r w:rsidRPr="00810717">
        <w:rPr>
          <w:rFonts w:ascii="Times New Roman" w:hAnsi="Times New Roman"/>
          <w:sz w:val="28"/>
          <w:szCs w:val="28"/>
        </w:rPr>
        <w:t>Purpose</w:t>
      </w:r>
      <w:bookmarkEnd w:id="8"/>
    </w:p>
    <w:p w:rsidR="00CA5FF2" w:rsidRPr="00810717" w:rsidRDefault="00CA5FF2" w:rsidP="003816B3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Phát triển giải pháp cho yêu cầu phần mềm.</w:t>
      </w:r>
    </w:p>
    <w:p w:rsidR="00CA5FF2" w:rsidRPr="00810717" w:rsidRDefault="00CA5FF2" w:rsidP="003816B3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Thiết kế kiến trúc phần mềm</w:t>
      </w:r>
    </w:p>
    <w:p w:rsidR="00CA5FF2" w:rsidRPr="00810717" w:rsidRDefault="00CA5FF2" w:rsidP="003816B3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Các tài liệu chi tiết.</w:t>
      </w:r>
    </w:p>
    <w:p w:rsidR="00CA5FF2" w:rsidRPr="00810717" w:rsidRDefault="00CA5FF2" w:rsidP="00F81D81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9" w:name="_Toc464139459"/>
      <w:r w:rsidRPr="00810717">
        <w:rPr>
          <w:rFonts w:ascii="Times New Roman" w:hAnsi="Times New Roman"/>
          <w:sz w:val="28"/>
          <w:szCs w:val="28"/>
        </w:rPr>
        <w:t>Roles</w:t>
      </w:r>
      <w:bookmarkEnd w:id="9"/>
    </w:p>
    <w:p w:rsidR="00CA5FF2" w:rsidRPr="00810717" w:rsidRDefault="00CA5FF2" w:rsidP="003816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Analyst</w:t>
      </w:r>
      <w:r w:rsidRPr="00810717">
        <w:rPr>
          <w:rFonts w:ascii="Times New Roman" w:hAnsi="Times New Roman"/>
          <w:sz w:val="28"/>
          <w:szCs w:val="28"/>
        </w:rPr>
        <w:tab/>
      </w:r>
      <w:r w:rsidRPr="00810717">
        <w:rPr>
          <w:rFonts w:ascii="Times New Roman" w:hAnsi="Times New Roman"/>
          <w:sz w:val="28"/>
          <w:szCs w:val="28"/>
        </w:rPr>
        <w:tab/>
      </w:r>
    </w:p>
    <w:p w:rsidR="00CA5FF2" w:rsidRPr="00810717" w:rsidRDefault="00CA5FF2" w:rsidP="003816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Developer</w:t>
      </w:r>
    </w:p>
    <w:p w:rsidR="00CA5FF2" w:rsidRPr="00810717" w:rsidRDefault="00CA5FF2" w:rsidP="00F81D81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lastRenderedPageBreak/>
        <w:tab/>
      </w:r>
      <w:bookmarkStart w:id="10" w:name="_Toc464139460"/>
      <w:r w:rsidRPr="00810717">
        <w:rPr>
          <w:rFonts w:ascii="Times New Roman" w:hAnsi="Times New Roman"/>
          <w:sz w:val="28"/>
          <w:szCs w:val="28"/>
        </w:rPr>
        <w:t>Input</w:t>
      </w:r>
      <w:bookmarkEnd w:id="10"/>
    </w:p>
    <w:p w:rsidR="00CA5FF2" w:rsidRPr="00810717" w:rsidRDefault="00CA5FF2" w:rsidP="003816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Tài liệu SRS</w:t>
      </w:r>
    </w:p>
    <w:p w:rsidR="00CA5FF2" w:rsidRPr="00810717" w:rsidRDefault="00CA5FF2" w:rsidP="00F81D81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11" w:name="_Toc464139461"/>
      <w:r w:rsidRPr="00810717">
        <w:rPr>
          <w:rFonts w:ascii="Times New Roman" w:hAnsi="Times New Roman"/>
          <w:sz w:val="28"/>
          <w:szCs w:val="28"/>
        </w:rPr>
        <w:t>Taks</w:t>
      </w:r>
      <w:bookmarkEnd w:id="11"/>
    </w:p>
    <w:p w:rsidR="00CA5FF2" w:rsidRPr="00810717" w:rsidRDefault="00CA5FF2" w:rsidP="003816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Thiết kế chi tiết : Màn hình ứng dụng, giải thuật, module</w:t>
      </w:r>
    </w:p>
    <w:p w:rsidR="00CA5FF2" w:rsidRPr="00810717" w:rsidRDefault="00CA5FF2" w:rsidP="00F81D81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12" w:name="_Toc464139462"/>
      <w:r w:rsidRPr="00810717">
        <w:rPr>
          <w:rFonts w:ascii="Times New Roman" w:hAnsi="Times New Roman"/>
          <w:sz w:val="28"/>
          <w:szCs w:val="28"/>
        </w:rPr>
        <w:t>Output</w:t>
      </w:r>
      <w:bookmarkEnd w:id="12"/>
    </w:p>
    <w:p w:rsidR="00CA5FF2" w:rsidRPr="00810717" w:rsidRDefault="00CA5FF2" w:rsidP="003816B3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>Tài liệu thiết kế chi tiết</w:t>
      </w:r>
    </w:p>
    <w:p w:rsidR="00CA5FF2" w:rsidRPr="00810717" w:rsidRDefault="00CA5FF2" w:rsidP="00F81D81">
      <w:pPr>
        <w:pStyle w:val="Heading1"/>
        <w:rPr>
          <w:rFonts w:ascii="Times New Roman" w:hAnsi="Times New Roman"/>
          <w:sz w:val="28"/>
          <w:szCs w:val="28"/>
        </w:rPr>
      </w:pPr>
      <w:bookmarkStart w:id="13" w:name="_Toc464139463"/>
      <w:r w:rsidRPr="00810717">
        <w:rPr>
          <w:rFonts w:ascii="Times New Roman" w:hAnsi="Times New Roman"/>
          <w:sz w:val="28"/>
          <w:szCs w:val="28"/>
        </w:rPr>
        <w:t>Phát triển hệ thống</w:t>
      </w:r>
      <w:bookmarkEnd w:id="13"/>
    </w:p>
    <w:p w:rsidR="00CA5FF2" w:rsidRPr="00810717" w:rsidRDefault="00CA5FF2" w:rsidP="00F81D81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14" w:name="_Toc464139464"/>
      <w:r w:rsidRPr="00810717">
        <w:rPr>
          <w:rFonts w:ascii="Times New Roman" w:hAnsi="Times New Roman"/>
          <w:sz w:val="28"/>
          <w:szCs w:val="28"/>
        </w:rPr>
        <w:t>Purpose</w:t>
      </w:r>
      <w:bookmarkEnd w:id="14"/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Tạo ra sản phảm phần mềm</w:t>
      </w:r>
    </w:p>
    <w:p w:rsidR="00CA5FF2" w:rsidRPr="00810717" w:rsidRDefault="00CA5FF2" w:rsidP="00F81D81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15" w:name="_Toc464139465"/>
      <w:r w:rsidRPr="00810717">
        <w:rPr>
          <w:rFonts w:ascii="Times New Roman" w:hAnsi="Times New Roman"/>
          <w:sz w:val="28"/>
          <w:szCs w:val="28"/>
        </w:rPr>
        <w:t>Roles</w:t>
      </w:r>
      <w:bookmarkEnd w:id="15"/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Developer</w:t>
      </w:r>
    </w:p>
    <w:p w:rsidR="00CA5FF2" w:rsidRPr="00810717" w:rsidRDefault="00CA5FF2" w:rsidP="00F81D81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16" w:name="_Toc464139466"/>
      <w:r w:rsidRPr="00810717">
        <w:rPr>
          <w:rFonts w:ascii="Times New Roman" w:hAnsi="Times New Roman"/>
          <w:sz w:val="28"/>
          <w:szCs w:val="28"/>
        </w:rPr>
        <w:t>Input</w:t>
      </w:r>
      <w:bookmarkEnd w:id="16"/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Tài liệu SRS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Tài liệu thiết kế chi tiết</w:t>
      </w:r>
    </w:p>
    <w:p w:rsidR="00CA5FF2" w:rsidRPr="00810717" w:rsidRDefault="00CA5FF2" w:rsidP="00F81D81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17" w:name="_Toc464139467"/>
      <w:r w:rsidRPr="00810717">
        <w:rPr>
          <w:rFonts w:ascii="Times New Roman" w:hAnsi="Times New Roman"/>
          <w:sz w:val="28"/>
          <w:szCs w:val="28"/>
        </w:rPr>
        <w:t>Tasks</w:t>
      </w:r>
      <w:bookmarkEnd w:id="17"/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Tìm hiểu các tài liệu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Lập kế hoạch code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Code các tính năng và giao diện của sản phẩm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Viết mô tả hệ thống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Viết report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Đóng gói và đưa sang đội ngũ tester</w:t>
      </w:r>
    </w:p>
    <w:p w:rsidR="00CA5FF2" w:rsidRPr="00810717" w:rsidRDefault="00CA5FF2" w:rsidP="00F81D81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18" w:name="_Toc464139468"/>
      <w:r w:rsidRPr="00810717">
        <w:rPr>
          <w:rFonts w:ascii="Times New Roman" w:hAnsi="Times New Roman"/>
          <w:sz w:val="28"/>
          <w:szCs w:val="28"/>
        </w:rPr>
        <w:t>Output</w:t>
      </w:r>
      <w:bookmarkEnd w:id="18"/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Sản phẩm phần mềm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Hướng dẫn sử dụng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Mô tả hệ thống</w:t>
      </w:r>
    </w:p>
    <w:p w:rsidR="00CA5FF2" w:rsidRPr="00810717" w:rsidRDefault="00CA5FF2" w:rsidP="00CA5FF2">
      <w:pPr>
        <w:rPr>
          <w:sz w:val="28"/>
          <w:szCs w:val="28"/>
        </w:rPr>
      </w:pPr>
    </w:p>
    <w:p w:rsidR="00CA5FF2" w:rsidRPr="00810717" w:rsidRDefault="00CA5FF2" w:rsidP="007E1626">
      <w:pPr>
        <w:pStyle w:val="Heading1"/>
        <w:rPr>
          <w:rFonts w:ascii="Times New Roman" w:hAnsi="Times New Roman"/>
          <w:b w:val="0"/>
          <w:sz w:val="28"/>
          <w:szCs w:val="28"/>
        </w:rPr>
      </w:pPr>
      <w:bookmarkStart w:id="19" w:name="_Toc464139469"/>
      <w:r w:rsidRPr="00810717">
        <w:rPr>
          <w:rFonts w:ascii="Times New Roman" w:hAnsi="Times New Roman"/>
          <w:sz w:val="28"/>
          <w:szCs w:val="28"/>
        </w:rPr>
        <w:t>Kiểm thử phần mềm</w:t>
      </w:r>
      <w:bookmarkEnd w:id="19"/>
    </w:p>
    <w:p w:rsidR="00CA5FF2" w:rsidRPr="00810717" w:rsidRDefault="00CA5FF2" w:rsidP="007E1626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20" w:name="_Toc464139470"/>
      <w:r w:rsidRPr="00810717">
        <w:rPr>
          <w:rFonts w:ascii="Times New Roman" w:hAnsi="Times New Roman"/>
          <w:sz w:val="28"/>
          <w:szCs w:val="28"/>
        </w:rPr>
        <w:t>Purpose</w:t>
      </w:r>
      <w:bookmarkEnd w:id="20"/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Kiểm tra phần mềm có đáp ứng được yêu cầu của khách hang và có đúng theo tài liệu thiết kế chưa</w:t>
      </w:r>
    </w:p>
    <w:p w:rsidR="00CA5FF2" w:rsidRPr="00810717" w:rsidRDefault="00CA5FF2" w:rsidP="007E1626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lastRenderedPageBreak/>
        <w:tab/>
      </w:r>
      <w:bookmarkStart w:id="21" w:name="_Toc464139471"/>
      <w:r w:rsidRPr="00810717">
        <w:rPr>
          <w:rFonts w:ascii="Times New Roman" w:hAnsi="Times New Roman"/>
          <w:sz w:val="28"/>
          <w:szCs w:val="28"/>
        </w:rPr>
        <w:t>Roles</w:t>
      </w:r>
      <w:bookmarkEnd w:id="21"/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Tester</w:t>
      </w:r>
    </w:p>
    <w:p w:rsidR="00CA5FF2" w:rsidRPr="00810717" w:rsidRDefault="00CA5FF2" w:rsidP="007E1626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22" w:name="_Toc464139472"/>
      <w:r w:rsidRPr="00810717">
        <w:rPr>
          <w:rFonts w:ascii="Times New Roman" w:hAnsi="Times New Roman"/>
          <w:sz w:val="28"/>
          <w:szCs w:val="28"/>
        </w:rPr>
        <w:t>Input</w:t>
      </w:r>
      <w:bookmarkEnd w:id="22"/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Mô tả hệ thống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Sản phẩm phần mềm</w:t>
      </w:r>
    </w:p>
    <w:p w:rsidR="00CA5FF2" w:rsidRPr="00810717" w:rsidRDefault="00CA5FF2" w:rsidP="007E1626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23" w:name="_Toc464139473"/>
      <w:r w:rsidRPr="00810717">
        <w:rPr>
          <w:rFonts w:ascii="Times New Roman" w:hAnsi="Times New Roman"/>
          <w:sz w:val="28"/>
          <w:szCs w:val="28"/>
        </w:rPr>
        <w:t>Tasks</w:t>
      </w:r>
      <w:bookmarkEnd w:id="23"/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Tìm hiểu mô tả hệ thống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Tìm hiểu SRS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Lập test plan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Thiết kế testcase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Cài đặt test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Test phần mềm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Viết báo cáo và đánh giá phần mềm</w:t>
      </w:r>
    </w:p>
    <w:p w:rsidR="00CA5FF2" w:rsidRPr="00810717" w:rsidRDefault="00CA5FF2" w:rsidP="00CA5FF2">
      <w:pPr>
        <w:ind w:left="1800"/>
        <w:rPr>
          <w:sz w:val="28"/>
          <w:szCs w:val="28"/>
        </w:rPr>
      </w:pPr>
    </w:p>
    <w:p w:rsidR="00CA5FF2" w:rsidRPr="00810717" w:rsidRDefault="00CA5FF2" w:rsidP="00CA5FF2">
      <w:pPr>
        <w:ind w:left="1800"/>
        <w:rPr>
          <w:sz w:val="28"/>
          <w:szCs w:val="28"/>
        </w:rPr>
      </w:pPr>
    </w:p>
    <w:p w:rsidR="00CA5FF2" w:rsidRPr="00810717" w:rsidRDefault="00CA5FF2" w:rsidP="007E1626">
      <w:pPr>
        <w:pStyle w:val="Heading2"/>
        <w:rPr>
          <w:rFonts w:ascii="Times New Roman" w:hAnsi="Times New Roman"/>
          <w:b w:val="0"/>
          <w:sz w:val="28"/>
          <w:szCs w:val="28"/>
        </w:rPr>
      </w:pPr>
      <w:r w:rsidRPr="00810717">
        <w:rPr>
          <w:rFonts w:ascii="Times New Roman" w:hAnsi="Times New Roman"/>
          <w:sz w:val="28"/>
          <w:szCs w:val="28"/>
        </w:rPr>
        <w:tab/>
      </w:r>
      <w:bookmarkStart w:id="24" w:name="_Toc464139474"/>
      <w:r w:rsidRPr="00810717">
        <w:rPr>
          <w:rFonts w:ascii="Times New Roman" w:hAnsi="Times New Roman"/>
          <w:sz w:val="28"/>
          <w:szCs w:val="28"/>
        </w:rPr>
        <w:t>Output</w:t>
      </w:r>
      <w:bookmarkEnd w:id="24"/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Đánh giá phần mềm</w:t>
      </w:r>
    </w:p>
    <w:p w:rsidR="00CA5FF2" w:rsidRPr="00810717" w:rsidRDefault="00CA5FF2" w:rsidP="003816B3">
      <w:pPr>
        <w:numPr>
          <w:ilvl w:val="0"/>
          <w:numId w:val="3"/>
        </w:numPr>
        <w:rPr>
          <w:sz w:val="28"/>
          <w:szCs w:val="28"/>
        </w:rPr>
      </w:pPr>
      <w:r w:rsidRPr="00810717">
        <w:rPr>
          <w:sz w:val="28"/>
          <w:szCs w:val="28"/>
        </w:rPr>
        <w:t>Test plan</w:t>
      </w:r>
    </w:p>
    <w:sectPr w:rsidR="00CA5FF2" w:rsidRPr="0081071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F01" w:rsidRDefault="00954F01">
      <w:pPr>
        <w:spacing w:line="240" w:lineRule="auto"/>
      </w:pPr>
      <w:r>
        <w:separator/>
      </w:r>
    </w:p>
  </w:endnote>
  <w:endnote w:type="continuationSeparator" w:id="0">
    <w:p w:rsidR="00954F01" w:rsidRDefault="00954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334" w:rsidRDefault="003816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2334" w:rsidRDefault="00C5233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233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2334" w:rsidRDefault="00C5233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2334" w:rsidRDefault="003816B3">
          <w:pPr>
            <w:jc w:val="center"/>
          </w:pPr>
          <w:r>
            <w:sym w:font="Symbol" w:char="F0D3"/>
          </w:r>
          <w:r w:rsidR="00954F01">
            <w:fldChar w:fldCharType="begin"/>
          </w:r>
          <w:r w:rsidR="00954F01">
            <w:instrText xml:space="preserve"> DOCPROPERTY "Company"  \* MERGEFORMAT </w:instrText>
          </w:r>
          <w:r w:rsidR="00954F01">
            <w:fldChar w:fldCharType="separate"/>
          </w:r>
          <w:r w:rsidR="00810717">
            <w:t>Nhóm 3</w:t>
          </w:r>
          <w:r w:rsidR="00954F0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5BE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2334" w:rsidRDefault="00810717">
          <w:pPr>
            <w:jc w:val="right"/>
          </w:pPr>
          <w:r>
            <w:t>Trang</w:t>
          </w:r>
          <w:r w:rsidR="003816B3">
            <w:t xml:space="preserve"> </w:t>
          </w:r>
          <w:r w:rsidR="003816B3">
            <w:rPr>
              <w:rStyle w:val="PageNumber"/>
            </w:rPr>
            <w:fldChar w:fldCharType="begin"/>
          </w:r>
          <w:r w:rsidR="003816B3">
            <w:rPr>
              <w:rStyle w:val="PageNumber"/>
            </w:rPr>
            <w:instrText xml:space="preserve"> PAGE </w:instrText>
          </w:r>
          <w:r w:rsidR="003816B3">
            <w:rPr>
              <w:rStyle w:val="PageNumber"/>
            </w:rPr>
            <w:fldChar w:fldCharType="separate"/>
          </w:r>
          <w:r w:rsidR="00725BEA">
            <w:rPr>
              <w:rStyle w:val="PageNumber"/>
              <w:noProof/>
            </w:rPr>
            <w:t>2</w:t>
          </w:r>
          <w:r w:rsidR="003816B3">
            <w:rPr>
              <w:rStyle w:val="PageNumber"/>
            </w:rPr>
            <w:fldChar w:fldCharType="end"/>
          </w:r>
        </w:p>
      </w:tc>
    </w:tr>
  </w:tbl>
  <w:p w:rsidR="00C52334" w:rsidRDefault="00C523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334" w:rsidRDefault="00C523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F01" w:rsidRDefault="00954F01">
      <w:pPr>
        <w:spacing w:line="240" w:lineRule="auto"/>
      </w:pPr>
      <w:r>
        <w:separator/>
      </w:r>
    </w:p>
  </w:footnote>
  <w:footnote w:type="continuationSeparator" w:id="0">
    <w:p w:rsidR="00954F01" w:rsidRDefault="00954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334" w:rsidRDefault="00C52334">
    <w:pPr>
      <w:rPr>
        <w:sz w:val="24"/>
      </w:rPr>
    </w:pPr>
  </w:p>
  <w:p w:rsidR="00C52334" w:rsidRDefault="00C52334">
    <w:pPr>
      <w:pBdr>
        <w:top w:val="single" w:sz="6" w:space="1" w:color="auto"/>
      </w:pBdr>
      <w:rPr>
        <w:sz w:val="24"/>
      </w:rPr>
    </w:pPr>
  </w:p>
  <w:p w:rsidR="00C52334" w:rsidRDefault="003816B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10717">
      <w:rPr>
        <w:rFonts w:ascii="Arial" w:hAnsi="Arial"/>
        <w:b/>
        <w:sz w:val="36"/>
      </w:rPr>
      <w:t>Nhóm 3</w:t>
    </w:r>
    <w:r>
      <w:rPr>
        <w:rFonts w:ascii="Arial" w:hAnsi="Arial"/>
        <w:b/>
        <w:sz w:val="36"/>
      </w:rPr>
      <w:fldChar w:fldCharType="end"/>
    </w:r>
  </w:p>
  <w:p w:rsidR="00C52334" w:rsidRDefault="00C52334">
    <w:pPr>
      <w:pBdr>
        <w:bottom w:val="single" w:sz="6" w:space="1" w:color="auto"/>
      </w:pBdr>
      <w:jc w:val="right"/>
      <w:rPr>
        <w:sz w:val="24"/>
      </w:rPr>
    </w:pPr>
  </w:p>
  <w:p w:rsidR="00C52334" w:rsidRDefault="00C523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2334">
      <w:tc>
        <w:tcPr>
          <w:tcW w:w="6379" w:type="dxa"/>
        </w:tcPr>
        <w:p w:rsidR="00C52334" w:rsidRDefault="00954F0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10717">
            <w:t>Phần mềm dạy nấu ăn</w:t>
          </w:r>
          <w:r>
            <w:fldChar w:fldCharType="end"/>
          </w:r>
        </w:p>
      </w:tc>
      <w:tc>
        <w:tcPr>
          <w:tcW w:w="3179" w:type="dxa"/>
        </w:tcPr>
        <w:p w:rsidR="00C52334" w:rsidRDefault="003816B3" w:rsidP="0081071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810717">
            <w:t>Phiên bản</w:t>
          </w:r>
          <w:r>
            <w:t xml:space="preserve">:           </w:t>
          </w:r>
          <w:r w:rsidR="00810717">
            <w:t>1.0</w:t>
          </w:r>
        </w:p>
      </w:tc>
    </w:tr>
    <w:tr w:rsidR="00C52334">
      <w:tc>
        <w:tcPr>
          <w:tcW w:w="6379" w:type="dxa"/>
        </w:tcPr>
        <w:p w:rsidR="00C52334" w:rsidRDefault="00954F0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A5FF2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C52334" w:rsidRDefault="003816B3" w:rsidP="00810717">
          <w:r>
            <w:t xml:space="preserve">  </w:t>
          </w:r>
          <w:r w:rsidR="00810717">
            <w:t>Ngày</w:t>
          </w:r>
          <w:r>
            <w:t xml:space="preserve">:  </w:t>
          </w:r>
          <w:r w:rsidR="00810717">
            <w:t>11/10/2016</w:t>
          </w:r>
        </w:p>
      </w:tc>
    </w:tr>
    <w:tr w:rsidR="00C52334">
      <w:tc>
        <w:tcPr>
          <w:tcW w:w="9558" w:type="dxa"/>
          <w:gridSpan w:val="2"/>
        </w:tcPr>
        <w:p w:rsidR="00C52334" w:rsidRDefault="00810717" w:rsidP="00810717">
          <w:r>
            <w:t>MÔN QUẢN LÝ DỰ ÁN PHẦN MỀM</w:t>
          </w:r>
        </w:p>
      </w:tc>
    </w:tr>
  </w:tbl>
  <w:p w:rsidR="00C52334" w:rsidRDefault="00C523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334" w:rsidRDefault="00C523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D158B2"/>
    <w:multiLevelType w:val="hybridMultilevel"/>
    <w:tmpl w:val="851E6B02"/>
    <w:lvl w:ilvl="0" w:tplc="3D22A3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586C42"/>
    <w:multiLevelType w:val="hybridMultilevel"/>
    <w:tmpl w:val="1DD4A044"/>
    <w:lvl w:ilvl="0" w:tplc="3D22A3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9531B5"/>
    <w:multiLevelType w:val="hybridMultilevel"/>
    <w:tmpl w:val="E660A3B2"/>
    <w:lvl w:ilvl="0" w:tplc="3D22A3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185171"/>
    <w:multiLevelType w:val="hybridMultilevel"/>
    <w:tmpl w:val="1FCACCA2"/>
    <w:lvl w:ilvl="0" w:tplc="3D22A3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BA93E6A"/>
    <w:multiLevelType w:val="hybridMultilevel"/>
    <w:tmpl w:val="0F5C9B16"/>
    <w:lvl w:ilvl="0" w:tplc="C87E15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2A76638"/>
    <w:multiLevelType w:val="hybridMultilevel"/>
    <w:tmpl w:val="07F25100"/>
    <w:lvl w:ilvl="0" w:tplc="3D22A3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664220E"/>
    <w:multiLevelType w:val="multilevel"/>
    <w:tmpl w:val="7BE6A9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F2"/>
    <w:rsid w:val="0034137D"/>
    <w:rsid w:val="003816B3"/>
    <w:rsid w:val="00725BEA"/>
    <w:rsid w:val="007E1626"/>
    <w:rsid w:val="00810717"/>
    <w:rsid w:val="00954F01"/>
    <w:rsid w:val="00C031B8"/>
    <w:rsid w:val="00C52334"/>
    <w:rsid w:val="00CA5FF2"/>
    <w:rsid w:val="00F8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533DEE-65BA-474C-A374-83E0253A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F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FF2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810717"/>
    <w:rPr>
      <w:rFonts w:ascii="Arial" w:hAnsi="Arial"/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81D8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ByLine">
    <w:name w:val="ByLine"/>
    <w:basedOn w:val="Title"/>
    <w:rsid w:val="00725BEA"/>
    <w:pPr>
      <w:widowControl/>
      <w:spacing w:before="240" w:after="720"/>
      <w:jc w:val="right"/>
    </w:pPr>
    <w:rPr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4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80C59-E31F-4352-A365-22C742EB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27</TotalTime>
  <Pages>7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Nhóm 3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Phần mềm dạy nấu ăn</dc:subject>
  <dc:creator>dell</dc:creator>
  <cp:lastModifiedBy>Ngo Chi Hai</cp:lastModifiedBy>
  <cp:revision>5</cp:revision>
  <cp:lastPrinted>1899-12-31T17:00:00Z</cp:lastPrinted>
  <dcterms:created xsi:type="dcterms:W3CDTF">2016-10-13T08:54:00Z</dcterms:created>
  <dcterms:modified xsi:type="dcterms:W3CDTF">2016-10-13T09:36:00Z</dcterms:modified>
</cp:coreProperties>
</file>