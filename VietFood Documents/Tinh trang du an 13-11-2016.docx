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97" w:rsidRDefault="000F5C97">
      <w:pPr>
        <w:pStyle w:val="Title"/>
        <w:jc w:val="right"/>
      </w:pPr>
    </w:p>
    <w:p w:rsidR="000F5C97" w:rsidRDefault="000F5C97">
      <w:pPr>
        <w:pStyle w:val="Title"/>
        <w:jc w:val="right"/>
      </w:pPr>
    </w:p>
    <w:p w:rsidR="000F5C97" w:rsidRDefault="000F5C97">
      <w:pPr>
        <w:pStyle w:val="Title"/>
        <w:jc w:val="right"/>
      </w:pPr>
    </w:p>
    <w:p w:rsidR="000F5C97" w:rsidRDefault="000F5C97">
      <w:pPr>
        <w:pStyle w:val="Title"/>
        <w:jc w:val="right"/>
      </w:pPr>
    </w:p>
    <w:p w:rsidR="000F5C97" w:rsidRDefault="000F5C97">
      <w:pPr>
        <w:pStyle w:val="Title"/>
        <w:jc w:val="right"/>
      </w:pPr>
    </w:p>
    <w:p w:rsidR="000F5C97" w:rsidRDefault="000F5C97">
      <w:pPr>
        <w:pStyle w:val="Title"/>
        <w:jc w:val="right"/>
      </w:pPr>
    </w:p>
    <w:p w:rsidR="000F5C97" w:rsidRDefault="000F5C97">
      <w:pPr>
        <w:pStyle w:val="Title"/>
        <w:jc w:val="right"/>
      </w:pPr>
      <w:r>
        <w:t>MÔN QUẢN LÝ DỰ ÁN PHẦN MỀM</w:t>
      </w:r>
    </w:p>
    <w:p w:rsidR="00B67EC5" w:rsidRPr="000F5C97" w:rsidRDefault="002249DA">
      <w:pPr>
        <w:pStyle w:val="Title"/>
        <w:jc w:val="right"/>
        <w:rPr>
          <w:sz w:val="44"/>
        </w:rPr>
      </w:pPr>
      <w:r w:rsidRPr="000F5C97">
        <w:rPr>
          <w:sz w:val="44"/>
        </w:rPr>
        <w:t>Phần mềm dạy nấu ăn</w:t>
      </w:r>
    </w:p>
    <w:p w:rsidR="00B67EC5" w:rsidRDefault="00F30090">
      <w:pPr>
        <w:pStyle w:val="Title"/>
        <w:jc w:val="right"/>
      </w:pPr>
      <w:r>
        <w:rPr>
          <w:sz w:val="44"/>
        </w:rPr>
        <w:t>Tình trạng dự án</w:t>
      </w:r>
    </w:p>
    <w:p w:rsidR="00B67EC5" w:rsidRDefault="00B67EC5">
      <w:pPr>
        <w:pStyle w:val="Title"/>
        <w:jc w:val="right"/>
      </w:pPr>
    </w:p>
    <w:p w:rsidR="00B67EC5" w:rsidRDefault="000F5C97">
      <w:pPr>
        <w:pStyle w:val="Title"/>
        <w:jc w:val="right"/>
        <w:rPr>
          <w:sz w:val="28"/>
        </w:rPr>
      </w:pPr>
      <w:r>
        <w:rPr>
          <w:sz w:val="28"/>
        </w:rPr>
        <w:t>Phiên bản</w:t>
      </w:r>
      <w:r w:rsidR="00516F16">
        <w:rPr>
          <w:sz w:val="28"/>
        </w:rPr>
        <w:t xml:space="preserve"> 1.0</w:t>
      </w:r>
    </w:p>
    <w:p w:rsidR="00A91265" w:rsidRDefault="00A91265" w:rsidP="00A91265">
      <w:pPr>
        <w:pStyle w:val="ByLine"/>
        <w:spacing w:before="0" w:after="0"/>
        <w:ind w:left="720"/>
        <w:rPr>
          <w:rFonts w:ascii="Times New Roman" w:hAnsi="Times New Roman"/>
          <w:szCs w:val="28"/>
        </w:rPr>
      </w:pPr>
    </w:p>
    <w:p w:rsidR="00A91265" w:rsidRDefault="00A91265" w:rsidP="00A91265">
      <w:pPr>
        <w:pStyle w:val="ByLine"/>
        <w:spacing w:before="0" w:after="0"/>
        <w:ind w:left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Giáo viên hướng dẫn: </w:t>
      </w:r>
      <w:r>
        <w:rPr>
          <w:rFonts w:ascii="Times New Roman" w:hAnsi="Times New Roman"/>
          <w:szCs w:val="28"/>
        </w:rPr>
        <w:tab/>
        <w:t>Ngô Huy Biên</w:t>
      </w:r>
    </w:p>
    <w:p w:rsidR="000F5C97" w:rsidRDefault="000F5C97">
      <w:pPr>
        <w:widowControl/>
        <w:spacing w:line="240" w:lineRule="auto"/>
        <w:rPr>
          <w:rFonts w:ascii="Arial" w:hAnsi="Arial"/>
          <w:b/>
          <w:sz w:val="36"/>
        </w:rPr>
      </w:pPr>
    </w:p>
    <w:p w:rsidR="00A91265" w:rsidRDefault="00A91265">
      <w:pPr>
        <w:widowControl/>
        <w:spacing w:line="240" w:lineRule="auto"/>
        <w:rPr>
          <w:rFonts w:ascii="Arial" w:hAnsi="Arial"/>
          <w:b/>
          <w:sz w:val="36"/>
        </w:rPr>
      </w:pPr>
      <w:r>
        <w:br w:type="page"/>
      </w:r>
    </w:p>
    <w:p w:rsidR="00B67EC5" w:rsidRDefault="000F5C97">
      <w:pPr>
        <w:pStyle w:val="Title"/>
      </w:pPr>
      <w:r>
        <w:lastRenderedPageBreak/>
        <w:t>Lịch sử thay đổi tài liệu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67EC5">
        <w:tc>
          <w:tcPr>
            <w:tcW w:w="2304" w:type="dxa"/>
          </w:tcPr>
          <w:p w:rsidR="00B67EC5" w:rsidRDefault="000F5C9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152" w:type="dxa"/>
          </w:tcPr>
          <w:p w:rsidR="00B67EC5" w:rsidRDefault="000F5C9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Phiên bản</w:t>
            </w:r>
          </w:p>
        </w:tc>
        <w:tc>
          <w:tcPr>
            <w:tcW w:w="3744" w:type="dxa"/>
          </w:tcPr>
          <w:p w:rsidR="00B67EC5" w:rsidRDefault="000F5C9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2304" w:type="dxa"/>
          </w:tcPr>
          <w:p w:rsidR="00B67EC5" w:rsidRDefault="000F5C9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Tác giả</w:t>
            </w:r>
          </w:p>
        </w:tc>
      </w:tr>
      <w:tr w:rsidR="00B67EC5">
        <w:tc>
          <w:tcPr>
            <w:tcW w:w="2304" w:type="dxa"/>
          </w:tcPr>
          <w:p w:rsidR="00B67EC5" w:rsidRDefault="00F30090">
            <w:pPr>
              <w:pStyle w:val="Tabletext"/>
            </w:pPr>
            <w:r>
              <w:t>3/11</w:t>
            </w:r>
            <w:r w:rsidR="00BF2451">
              <w:t>/2016</w:t>
            </w:r>
          </w:p>
        </w:tc>
        <w:tc>
          <w:tcPr>
            <w:tcW w:w="1152" w:type="dxa"/>
          </w:tcPr>
          <w:p w:rsidR="00B67EC5" w:rsidRDefault="00BF245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67EC5" w:rsidRDefault="00BF2451">
            <w:pPr>
              <w:pStyle w:val="Tabletext"/>
            </w:pPr>
            <w:r>
              <w:t>Soạn thảo tài liệu</w:t>
            </w:r>
          </w:p>
        </w:tc>
        <w:tc>
          <w:tcPr>
            <w:tcW w:w="2304" w:type="dxa"/>
          </w:tcPr>
          <w:p w:rsidR="00B67EC5" w:rsidRDefault="00F30090" w:rsidP="000F5C97">
            <w:pPr>
              <w:pStyle w:val="Tabletext"/>
            </w:pPr>
            <w:r>
              <w:t>Ngô Chí Hải</w:t>
            </w:r>
            <w:r w:rsidR="00BF2451">
              <w:t xml:space="preserve"> </w:t>
            </w:r>
          </w:p>
        </w:tc>
      </w:tr>
      <w:tr w:rsidR="00B67EC5">
        <w:tc>
          <w:tcPr>
            <w:tcW w:w="2304" w:type="dxa"/>
          </w:tcPr>
          <w:p w:rsidR="00B67EC5" w:rsidRDefault="00B67EC5">
            <w:pPr>
              <w:pStyle w:val="Tabletext"/>
            </w:pPr>
          </w:p>
        </w:tc>
        <w:tc>
          <w:tcPr>
            <w:tcW w:w="1152" w:type="dxa"/>
          </w:tcPr>
          <w:p w:rsidR="00B67EC5" w:rsidRDefault="00B67EC5">
            <w:pPr>
              <w:pStyle w:val="Tabletext"/>
            </w:pPr>
          </w:p>
        </w:tc>
        <w:tc>
          <w:tcPr>
            <w:tcW w:w="3744" w:type="dxa"/>
          </w:tcPr>
          <w:p w:rsidR="00B67EC5" w:rsidRDefault="00B67EC5">
            <w:pPr>
              <w:pStyle w:val="Tabletext"/>
            </w:pPr>
          </w:p>
        </w:tc>
        <w:tc>
          <w:tcPr>
            <w:tcW w:w="2304" w:type="dxa"/>
          </w:tcPr>
          <w:p w:rsidR="00B67EC5" w:rsidRDefault="00B67EC5">
            <w:pPr>
              <w:pStyle w:val="Tabletext"/>
            </w:pPr>
          </w:p>
        </w:tc>
      </w:tr>
      <w:tr w:rsidR="00B67EC5">
        <w:tc>
          <w:tcPr>
            <w:tcW w:w="2304" w:type="dxa"/>
          </w:tcPr>
          <w:p w:rsidR="00B67EC5" w:rsidRDefault="00B67EC5">
            <w:pPr>
              <w:pStyle w:val="Tabletext"/>
            </w:pPr>
          </w:p>
        </w:tc>
        <w:tc>
          <w:tcPr>
            <w:tcW w:w="1152" w:type="dxa"/>
          </w:tcPr>
          <w:p w:rsidR="00B67EC5" w:rsidRDefault="00B67EC5">
            <w:pPr>
              <w:pStyle w:val="Tabletext"/>
            </w:pPr>
          </w:p>
        </w:tc>
        <w:tc>
          <w:tcPr>
            <w:tcW w:w="3744" w:type="dxa"/>
          </w:tcPr>
          <w:p w:rsidR="00B67EC5" w:rsidRDefault="00B67EC5">
            <w:pPr>
              <w:pStyle w:val="Tabletext"/>
            </w:pPr>
          </w:p>
        </w:tc>
        <w:tc>
          <w:tcPr>
            <w:tcW w:w="2304" w:type="dxa"/>
          </w:tcPr>
          <w:p w:rsidR="00B67EC5" w:rsidRDefault="00B67EC5">
            <w:pPr>
              <w:pStyle w:val="Tabletext"/>
            </w:pPr>
          </w:p>
        </w:tc>
      </w:tr>
      <w:tr w:rsidR="00B67EC5">
        <w:tc>
          <w:tcPr>
            <w:tcW w:w="2304" w:type="dxa"/>
          </w:tcPr>
          <w:p w:rsidR="00B67EC5" w:rsidRDefault="00B67EC5">
            <w:pPr>
              <w:pStyle w:val="Tabletext"/>
            </w:pPr>
          </w:p>
        </w:tc>
        <w:tc>
          <w:tcPr>
            <w:tcW w:w="1152" w:type="dxa"/>
          </w:tcPr>
          <w:p w:rsidR="00B67EC5" w:rsidRDefault="00B67EC5">
            <w:pPr>
              <w:pStyle w:val="Tabletext"/>
            </w:pPr>
          </w:p>
        </w:tc>
        <w:tc>
          <w:tcPr>
            <w:tcW w:w="3744" w:type="dxa"/>
          </w:tcPr>
          <w:p w:rsidR="00B67EC5" w:rsidRDefault="00B67EC5">
            <w:pPr>
              <w:pStyle w:val="Tabletext"/>
            </w:pPr>
          </w:p>
        </w:tc>
        <w:tc>
          <w:tcPr>
            <w:tcW w:w="2304" w:type="dxa"/>
          </w:tcPr>
          <w:p w:rsidR="00B67EC5" w:rsidRDefault="00B67EC5">
            <w:pPr>
              <w:pStyle w:val="Tabletext"/>
            </w:pPr>
          </w:p>
        </w:tc>
      </w:tr>
    </w:tbl>
    <w:p w:rsidR="00B67EC5" w:rsidRDefault="00B67EC5"/>
    <w:p w:rsidR="00B67EC5" w:rsidRDefault="00B67EC5">
      <w:pPr>
        <w:pStyle w:val="Title"/>
      </w:pPr>
      <w:r>
        <w:br w:type="page"/>
      </w:r>
      <w:r w:rsidR="000F5C97">
        <w:lastRenderedPageBreak/>
        <w:t>Mục lục</w:t>
      </w:r>
    </w:p>
    <w:p w:rsidR="00F30090" w:rsidRDefault="00B67E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30090">
        <w:rPr>
          <w:noProof/>
        </w:rPr>
        <w:t>1.</w:t>
      </w:r>
      <w:r w:rsidR="00F3009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30090">
        <w:rPr>
          <w:noProof/>
        </w:rPr>
        <w:t>Các giai đoạn quan trọng</w:t>
      </w:r>
      <w:r w:rsidR="00F30090">
        <w:rPr>
          <w:noProof/>
        </w:rPr>
        <w:tab/>
      </w:r>
      <w:r w:rsidR="00F30090">
        <w:rPr>
          <w:noProof/>
        </w:rPr>
        <w:fldChar w:fldCharType="begin"/>
      </w:r>
      <w:r w:rsidR="00F30090">
        <w:rPr>
          <w:noProof/>
        </w:rPr>
        <w:instrText xml:space="preserve"> PAGEREF _Toc465968137 \h </w:instrText>
      </w:r>
      <w:r w:rsidR="00F30090">
        <w:rPr>
          <w:noProof/>
        </w:rPr>
      </w:r>
      <w:r w:rsidR="00F30090">
        <w:rPr>
          <w:noProof/>
        </w:rPr>
        <w:fldChar w:fldCharType="separate"/>
      </w:r>
      <w:r w:rsidR="00F30090">
        <w:rPr>
          <w:noProof/>
        </w:rPr>
        <w:t>4</w:t>
      </w:r>
      <w:r w:rsidR="00F30090">
        <w:rPr>
          <w:noProof/>
        </w:rPr>
        <w:fldChar w:fldCharType="end"/>
      </w:r>
    </w:p>
    <w:p w:rsidR="00F30090" w:rsidRDefault="00F300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Sơ đồ mô tả tình trạng dự án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_Toc465968138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30090" w:rsidRDefault="00F300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Các công việc đã hoàn thành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_Toc465968139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30090" w:rsidRDefault="00F300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Các công việc đang thực hiện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_Toc465968140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7EC5" w:rsidRDefault="00B67EC5">
      <w:pPr>
        <w:pStyle w:val="Title"/>
      </w:pPr>
      <w:r>
        <w:fldChar w:fldCharType="end"/>
      </w:r>
      <w:bookmarkStart w:id="0" w:name="_GoBack"/>
      <w:bookmarkEnd w:id="0"/>
      <w:r>
        <w:br w:type="page"/>
      </w:r>
      <w:r w:rsidR="00F30090">
        <w:lastRenderedPageBreak/>
        <w:t>Tình trạng dự án</w:t>
      </w:r>
    </w:p>
    <w:p w:rsidR="00B67EC5" w:rsidRDefault="00F30090">
      <w:pPr>
        <w:pStyle w:val="Heading1"/>
      </w:pPr>
      <w:bookmarkStart w:id="1" w:name="_Toc436203377"/>
      <w:bookmarkStart w:id="2" w:name="_Toc452813577"/>
      <w:bookmarkStart w:id="3" w:name="_Toc465968137"/>
      <w:r>
        <w:t>Các giai đoạn quan trọng</w:t>
      </w:r>
      <w:bookmarkEnd w:id="3"/>
    </w:p>
    <w:p w:rsidR="00B67EC5" w:rsidRDefault="00F30090" w:rsidP="00F30090">
      <w:pPr>
        <w:jc w:val="center"/>
      </w:pPr>
      <w:r>
        <w:rPr>
          <w:noProof/>
        </w:rPr>
        <w:drawing>
          <wp:inline distT="0" distB="0" distL="0" distR="0">
            <wp:extent cx="4495800" cy="524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EC5" w:rsidRDefault="00F30090">
      <w:pPr>
        <w:pStyle w:val="Heading1"/>
      </w:pPr>
      <w:bookmarkStart w:id="4" w:name="_Toc465968138"/>
      <w:bookmarkEnd w:id="1"/>
      <w:bookmarkEnd w:id="2"/>
      <w:r>
        <w:lastRenderedPageBreak/>
        <w:t>Sơ đồ mô tả tình trạng dự án</w:t>
      </w:r>
      <w:bookmarkEnd w:id="4"/>
    </w:p>
    <w:p w:rsidR="002249DA" w:rsidRPr="002249DA" w:rsidRDefault="00F30090" w:rsidP="00F30090">
      <w:pPr>
        <w:jc w:val="center"/>
      </w:pPr>
      <w:r>
        <w:rPr>
          <w:noProof/>
        </w:rPr>
        <w:drawing>
          <wp:inline distT="0" distB="0" distL="0" distR="0">
            <wp:extent cx="4892040" cy="3139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EC5" w:rsidRDefault="00F30090" w:rsidP="00F30090">
      <w:pPr>
        <w:pStyle w:val="Heading1"/>
      </w:pPr>
      <w:bookmarkStart w:id="5" w:name="_Toc436203381"/>
      <w:bookmarkStart w:id="6" w:name="_Toc465968139"/>
      <w:r>
        <w:t>Các công việc đã hoàn thành</w:t>
      </w:r>
      <w:bookmarkEnd w:id="6"/>
    </w:p>
    <w:tbl>
      <w:tblPr>
        <w:tblW w:w="10425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30"/>
        <w:gridCol w:w="1037"/>
        <w:gridCol w:w="1037"/>
        <w:gridCol w:w="1069"/>
        <w:gridCol w:w="1125"/>
        <w:gridCol w:w="2727"/>
      </w:tblGrid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rPr>
                <w:b/>
                <w:bCs/>
              </w:rPr>
              <w:t>Name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rPr>
                <w:b/>
                <w:bCs/>
              </w:rPr>
              <w:t>Start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rPr>
                <w:b/>
                <w:bCs/>
              </w:rPr>
              <w:t>Finish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rPr>
                <w:b/>
                <w:bCs/>
              </w:rPr>
              <w:t>Duration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rPr>
                <w:b/>
                <w:bCs/>
              </w:rPr>
              <w:t>% Complete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rPr>
                <w:b/>
                <w:bCs/>
              </w:rPr>
              <w:t>Resource Names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Nêu vấn đề cần giải quyết và giải pháp cho dự án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Thu 10/6/16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Thu 10/6/16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BA,PM,QA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Nêu lên ý tưởng phù hợp với giải pháp đã đưa ra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Thu 10/6/16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Thu 10/6/16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QA,BA,Designer,Dev,PM,QC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Lập sơ đồ hoàn cảnh công việc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10/7/16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10/7/16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BA,PM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Tìm những sản phẩm liên quan đến ý tưởng được nêu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10/7/16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10/7/16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Dev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Phân tích những tính năng của phần mềm liên quan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Mon 10/10/16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Mon 10/10/16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Đề xuất ra những tính năng có trong dự án, các tính năng nổi bậc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Tue 10/11/16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Tue 10/11/16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BA,Dev,PM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Tổng hợp báo cáo các điểm khác nhau của giải pháp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Wed 10/12/16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Wed 10/12/16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BA,PM,QA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Tính toán và ước tính ngân sách, thời gian, nhân lực và tài nguyên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Thu 10/13/16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Thu 10/13/16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PM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Viết báo cáo về kế hoạch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10/14/16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10/14/16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PM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Xây dựng qui trình phần mềm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 xml:space="preserve">Fri </w:t>
            </w:r>
            <w:r w:rsidRPr="00F30090">
              <w:lastRenderedPageBreak/>
              <w:t>10/14/16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lastRenderedPageBreak/>
              <w:t xml:space="preserve">Sat </w:t>
            </w:r>
            <w:r w:rsidRPr="00F30090">
              <w:lastRenderedPageBreak/>
              <w:t>10/15/16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lastRenderedPageBreak/>
              <w:t>2 days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PM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lastRenderedPageBreak/>
              <w:t>Mục đích dự án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Sat 10/15/16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Sat 10/15/16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PM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Phạm vi thực hiện dự án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Mon 10/17/16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Mon 10/17/16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BA,PM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Các chứ năng chính của phần mềm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Tue 10/18/16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Tue 10/18/16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BA,Dev,PM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Mục tiêu của dự án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Wed 10/19/16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Wed 10/19/16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PM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Gặp khách hàng và lấy yêu cầu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10/21/16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10/21/16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Những khó khăn khi lấy yêu cầu, nhu cầu thật sự của khách hàng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10/21/16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10/21/16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0 days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Khảo sát những điểm thu hút của phần mềm đối thủ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10/21/16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Sun 10/23/16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2 days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BA,PM,QA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Xem xét lại các điểm khác biệt của dự án, cải tiến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10/21/16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10/21/16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BA,Designer,QA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Khảo sát xây dựng hệ thống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Sun 10/23/16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Sun 10/23/16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BA,Dev,PM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Phát thảo giao diện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Sun 10/23/16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Sun 10/23/16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Designer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Xác định rủi ro và cơ hội của dự án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Mon 10/24/16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Mon 10/24/16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PM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Dự đoán doanh thu dựa vào nhu cầu của khách hàng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Tue 10/25/16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Wed 10/26/16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2 days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BA,PM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Xác định tác nhân, các bên liên quan trong sơ đồ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Sat 10/22/16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Sat 10/22/16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BA,QA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Vẽ sơ đồ Use Case và đặc tả UseCase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Mon 10/24/16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Tue 10/25/16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2 days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BA,Dev,QA,QC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Xây dựng yêu cầu chức năng và phi chức năng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Wed 10/26/16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Thu 10/27/16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2 days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BA,QA,QC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Vẽ Domain Model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Sat 10/22/16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Sat 10/22/16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BA,Designer,QA,QC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Đặt tả test case Perfomance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Mon 10/24/16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Mon 10/24/16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BA,QA,QC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Đặt tả test case Security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Tue 10/25/16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Tue 10/25/16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BA,QA,QC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Đặt tả test case Technology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Wed 10/26/16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Thu 10/27/16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2 days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BA,QA,QC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lastRenderedPageBreak/>
              <w:t>Viế Báo cáo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Wed 10/26/16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Thu 10/27/16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2 days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BA,QA,QC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Nghiêng cứu tính khả thi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10/28/16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10/28/16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BA,PM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Phát thảo công việc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10/28/16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10/28/16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PM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Lịch trình dự án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10/28/16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10/28/16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PM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Mục đích, phạm vi và đối tượng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10/28/16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10/28/16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BA,QA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Thiết kế kiến trúc triển khai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10/28/16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10/28/16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BA,Designer,Dev,PM,QA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Thiết kế sơ đồ kiến trúc hệ thống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10/28/16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10/28/16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Designer,Dev,PM,BA,QA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Thiết kế kiến trúc Logic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10/28/16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10/28/16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BA,Dev,PM,QA,QC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Thiết kế ERD Diagram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Fri 10/28/16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Mon 10/31/16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2 days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Dev,QA,QC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Thiết kế Class Diagram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Sat 10/29/16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Sat 10/29/16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QA,QC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Thiết kế Sequence Diagram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Sat 10/29/16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Sat 10/29/16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QA,QC</w:t>
            </w:r>
          </w:p>
        </w:tc>
      </w:tr>
      <w:tr w:rsidR="00F30090" w:rsidRPr="00F30090" w:rsidTr="00F30090">
        <w:trPr>
          <w:trHeight w:val="201"/>
          <w:jc w:val="center"/>
        </w:trPr>
        <w:tc>
          <w:tcPr>
            <w:tcW w:w="34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Thiết kế Flow Chart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Sat 10/29/16</w:t>
            </w:r>
          </w:p>
        </w:tc>
        <w:tc>
          <w:tcPr>
            <w:tcW w:w="103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Sat 10/29/16</w:t>
            </w:r>
          </w:p>
        </w:tc>
        <w:tc>
          <w:tcPr>
            <w:tcW w:w="106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 day</w:t>
            </w:r>
          </w:p>
        </w:tc>
        <w:tc>
          <w:tcPr>
            <w:tcW w:w="112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100%</w:t>
            </w:r>
          </w:p>
        </w:tc>
        <w:tc>
          <w:tcPr>
            <w:tcW w:w="272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30090" w:rsidRPr="00F30090" w:rsidRDefault="00F30090" w:rsidP="00F30090">
            <w:r w:rsidRPr="00F30090">
              <w:t>QA,QC</w:t>
            </w:r>
          </w:p>
        </w:tc>
      </w:tr>
    </w:tbl>
    <w:p w:rsidR="00F30090" w:rsidRPr="00F30090" w:rsidRDefault="00F30090" w:rsidP="00F30090"/>
    <w:p w:rsidR="00B67EC5" w:rsidRDefault="00F30090" w:rsidP="00CE77FD">
      <w:pPr>
        <w:pStyle w:val="Heading1"/>
      </w:pPr>
      <w:bookmarkStart w:id="7" w:name="_Toc465968140"/>
      <w:bookmarkEnd w:id="5"/>
      <w:r>
        <w:lastRenderedPageBreak/>
        <w:t>Các công việc đang thực hiện</w:t>
      </w:r>
      <w:bookmarkEnd w:id="7"/>
    </w:p>
    <w:p w:rsidR="00290B2D" w:rsidRDefault="00F30090" w:rsidP="00F30090">
      <w:pPr>
        <w:jc w:val="center"/>
      </w:pPr>
      <w:r>
        <w:rPr>
          <w:noProof/>
        </w:rPr>
        <w:drawing>
          <wp:inline distT="0" distB="0" distL="0" distR="0">
            <wp:extent cx="5394960" cy="3954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B2D" w:rsidSect="00CD389A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43E" w:rsidRDefault="0080043E">
      <w:pPr>
        <w:spacing w:line="240" w:lineRule="auto"/>
      </w:pPr>
      <w:r>
        <w:separator/>
      </w:r>
    </w:p>
  </w:endnote>
  <w:endnote w:type="continuationSeparator" w:id="0">
    <w:p w:rsidR="0080043E" w:rsidRDefault="00800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67EC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7EC5" w:rsidRDefault="00B67EC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7EC5" w:rsidRDefault="00B67EC5" w:rsidP="00760747">
          <w:pPr>
            <w:jc w:val="center"/>
          </w:pPr>
          <w:r>
            <w:sym w:font="Symbol" w:char="F0D3"/>
          </w:r>
          <w:r w:rsidR="00760747">
            <w:t>Nhóm 3,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30090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7EC5" w:rsidRDefault="000F5C97">
          <w:pPr>
            <w:jc w:val="right"/>
          </w:pPr>
          <w:r>
            <w:t>Trang</w:t>
          </w:r>
          <w:r w:rsidR="00B67EC5">
            <w:t xml:space="preserve"> </w:t>
          </w:r>
          <w:r w:rsidR="00B67EC5">
            <w:rPr>
              <w:rStyle w:val="PageNumber"/>
            </w:rPr>
            <w:fldChar w:fldCharType="begin"/>
          </w:r>
          <w:r w:rsidR="00B67EC5">
            <w:rPr>
              <w:rStyle w:val="PageNumber"/>
            </w:rPr>
            <w:instrText xml:space="preserve"> PAGE </w:instrText>
          </w:r>
          <w:r w:rsidR="00B67EC5">
            <w:rPr>
              <w:rStyle w:val="PageNumber"/>
            </w:rPr>
            <w:fldChar w:fldCharType="separate"/>
          </w:r>
          <w:r w:rsidR="00F30090">
            <w:rPr>
              <w:rStyle w:val="PageNumber"/>
              <w:noProof/>
            </w:rPr>
            <w:t>5</w:t>
          </w:r>
          <w:r w:rsidR="00B67EC5">
            <w:rPr>
              <w:rStyle w:val="PageNumber"/>
            </w:rPr>
            <w:fldChar w:fldCharType="end"/>
          </w:r>
        </w:p>
      </w:tc>
    </w:tr>
  </w:tbl>
  <w:p w:rsidR="00B67EC5" w:rsidRDefault="00B67E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43E" w:rsidRDefault="0080043E">
      <w:pPr>
        <w:spacing w:line="240" w:lineRule="auto"/>
      </w:pPr>
      <w:r>
        <w:separator/>
      </w:r>
    </w:p>
  </w:footnote>
  <w:footnote w:type="continuationSeparator" w:id="0">
    <w:p w:rsidR="0080043E" w:rsidRDefault="008004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7EC5">
      <w:tc>
        <w:tcPr>
          <w:tcW w:w="6379" w:type="dxa"/>
        </w:tcPr>
        <w:p w:rsidR="00B67EC5" w:rsidRDefault="00B67EC5">
          <w:r>
            <w:rPr>
              <w:b/>
            </w:rPr>
            <w:t>Phần mềm dạy nấu ăn</w:t>
          </w:r>
        </w:p>
      </w:tc>
      <w:tc>
        <w:tcPr>
          <w:tcW w:w="3179" w:type="dxa"/>
        </w:tcPr>
        <w:p w:rsidR="00B67EC5" w:rsidRDefault="00B67EC5" w:rsidP="000F5C9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0F5C97">
            <w:t>Phiên bản</w:t>
          </w:r>
          <w:r>
            <w:t>:           1.0</w:t>
          </w:r>
        </w:p>
      </w:tc>
    </w:tr>
    <w:tr w:rsidR="00B67EC5">
      <w:tc>
        <w:tcPr>
          <w:tcW w:w="6379" w:type="dxa"/>
        </w:tcPr>
        <w:p w:rsidR="00F30090" w:rsidRDefault="00F30090" w:rsidP="00F30090">
          <w:r>
            <w:t>Tình trạng dự án</w:t>
          </w:r>
        </w:p>
      </w:tc>
      <w:tc>
        <w:tcPr>
          <w:tcW w:w="3179" w:type="dxa"/>
        </w:tcPr>
        <w:p w:rsidR="00B67EC5" w:rsidRDefault="00B67EC5" w:rsidP="000F5C97">
          <w:r>
            <w:t xml:space="preserve">  </w:t>
          </w:r>
          <w:r w:rsidR="000F5C97">
            <w:t>Ngày</w:t>
          </w:r>
          <w:r w:rsidR="00F30090">
            <w:t>:  3/11</w:t>
          </w:r>
          <w:r>
            <w:t>/2016</w:t>
          </w:r>
        </w:p>
      </w:tc>
    </w:tr>
    <w:tr w:rsidR="00B67EC5">
      <w:tc>
        <w:tcPr>
          <w:tcW w:w="9558" w:type="dxa"/>
          <w:gridSpan w:val="2"/>
        </w:tcPr>
        <w:p w:rsidR="00B67EC5" w:rsidRDefault="000F5C97">
          <w:r>
            <w:t>MÔN QUẢN LÝ DỰ ÁN PHẦN MỀM</w:t>
          </w:r>
        </w:p>
      </w:tc>
    </w:tr>
  </w:tbl>
  <w:p w:rsidR="00B67EC5" w:rsidRDefault="00B67E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89A" w:rsidRDefault="00CD389A" w:rsidP="00CD389A">
    <w:pPr>
      <w:rPr>
        <w:sz w:val="24"/>
      </w:rPr>
    </w:pPr>
  </w:p>
  <w:p w:rsidR="00CD389A" w:rsidRDefault="00CD389A" w:rsidP="00CD389A">
    <w:pPr>
      <w:pBdr>
        <w:top w:val="single" w:sz="6" w:space="1" w:color="auto"/>
      </w:pBdr>
      <w:rPr>
        <w:sz w:val="24"/>
      </w:rPr>
    </w:pPr>
  </w:p>
  <w:p w:rsidR="00CD389A" w:rsidRDefault="00CD389A" w:rsidP="00CD38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Nhóm 3</w:t>
    </w:r>
  </w:p>
  <w:p w:rsidR="00CD389A" w:rsidRDefault="00CD389A" w:rsidP="00CD389A">
    <w:pPr>
      <w:pBdr>
        <w:bottom w:val="single" w:sz="6" w:space="1" w:color="auto"/>
      </w:pBdr>
      <w:jc w:val="right"/>
      <w:rPr>
        <w:sz w:val="24"/>
      </w:rPr>
    </w:pPr>
  </w:p>
  <w:p w:rsidR="00CD389A" w:rsidRDefault="00CD389A" w:rsidP="00CD389A">
    <w:pPr>
      <w:pStyle w:val="Header"/>
    </w:pPr>
  </w:p>
  <w:p w:rsidR="00760747" w:rsidRDefault="007607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8D6C36"/>
    <w:multiLevelType w:val="hybridMultilevel"/>
    <w:tmpl w:val="365E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0C4C82"/>
    <w:multiLevelType w:val="hybridMultilevel"/>
    <w:tmpl w:val="0186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C30AA"/>
    <w:multiLevelType w:val="hybridMultilevel"/>
    <w:tmpl w:val="3FEC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7707387"/>
    <w:multiLevelType w:val="hybridMultilevel"/>
    <w:tmpl w:val="B022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5453DAE"/>
    <w:multiLevelType w:val="hybridMultilevel"/>
    <w:tmpl w:val="0EB0C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0FA4DEC"/>
    <w:multiLevelType w:val="hybridMultilevel"/>
    <w:tmpl w:val="2844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7033BF2"/>
    <w:multiLevelType w:val="hybridMultilevel"/>
    <w:tmpl w:val="0BA4D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3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2"/>
  </w:num>
  <w:num w:numId="11">
    <w:abstractNumId w:val="4"/>
  </w:num>
  <w:num w:numId="12">
    <w:abstractNumId w:val="17"/>
  </w:num>
  <w:num w:numId="13">
    <w:abstractNumId w:val="15"/>
  </w:num>
  <w:num w:numId="14">
    <w:abstractNumId w:val="31"/>
  </w:num>
  <w:num w:numId="15">
    <w:abstractNumId w:val="14"/>
  </w:num>
  <w:num w:numId="16">
    <w:abstractNumId w:val="8"/>
  </w:num>
  <w:num w:numId="17">
    <w:abstractNumId w:val="30"/>
  </w:num>
  <w:num w:numId="18">
    <w:abstractNumId w:val="22"/>
  </w:num>
  <w:num w:numId="19">
    <w:abstractNumId w:val="9"/>
  </w:num>
  <w:num w:numId="20">
    <w:abstractNumId w:val="20"/>
  </w:num>
  <w:num w:numId="21">
    <w:abstractNumId w:val="13"/>
  </w:num>
  <w:num w:numId="22">
    <w:abstractNumId w:val="29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4"/>
  </w:num>
  <w:num w:numId="29">
    <w:abstractNumId w:val="19"/>
  </w:num>
  <w:num w:numId="30">
    <w:abstractNumId w:val="21"/>
  </w:num>
  <w:num w:numId="31">
    <w:abstractNumId w:val="5"/>
  </w:num>
  <w:num w:numId="32">
    <w:abstractNumId w:val="28"/>
  </w:num>
  <w:num w:numId="33">
    <w:abstractNumId w:val="18"/>
  </w:num>
  <w:num w:numId="34">
    <w:abstractNumId w:val="24"/>
  </w:num>
  <w:num w:numId="35">
    <w:abstractNumId w:val="6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B2D"/>
    <w:rsid w:val="00010C36"/>
    <w:rsid w:val="000E49F4"/>
    <w:rsid w:val="000F5C97"/>
    <w:rsid w:val="002249DA"/>
    <w:rsid w:val="00290B2D"/>
    <w:rsid w:val="003E4862"/>
    <w:rsid w:val="00485F89"/>
    <w:rsid w:val="004A3BBC"/>
    <w:rsid w:val="004C1B2A"/>
    <w:rsid w:val="004E6CD8"/>
    <w:rsid w:val="00516F16"/>
    <w:rsid w:val="00607442"/>
    <w:rsid w:val="00663589"/>
    <w:rsid w:val="007501AB"/>
    <w:rsid w:val="00760747"/>
    <w:rsid w:val="0080043E"/>
    <w:rsid w:val="009F03C6"/>
    <w:rsid w:val="00A54697"/>
    <w:rsid w:val="00A91265"/>
    <w:rsid w:val="00B67EC5"/>
    <w:rsid w:val="00B90D0E"/>
    <w:rsid w:val="00BB59AD"/>
    <w:rsid w:val="00BF2451"/>
    <w:rsid w:val="00CD389A"/>
    <w:rsid w:val="00CE77FD"/>
    <w:rsid w:val="00CF4477"/>
    <w:rsid w:val="00D20291"/>
    <w:rsid w:val="00D81C6E"/>
    <w:rsid w:val="00F3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2BF61A3-B5A5-430B-AE20-09D48518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49DA"/>
    <w:pPr>
      <w:ind w:left="720"/>
      <w:contextualSpacing/>
    </w:pPr>
  </w:style>
  <w:style w:type="paragraph" w:customStyle="1" w:styleId="ByLine">
    <w:name w:val="ByLine"/>
    <w:basedOn w:val="Title"/>
    <w:rsid w:val="00A91265"/>
    <w:pPr>
      <w:widowControl/>
      <w:spacing w:before="240" w:after="720"/>
      <w:jc w:val="right"/>
    </w:pPr>
    <w:rPr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ontaylua\Desktop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8B4B58B-DAB8-4897-A68A-365D02E65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120</TotalTime>
  <Pages>8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Trần Hưng</dc:creator>
  <cp:lastModifiedBy>Ngo Chi Hai</cp:lastModifiedBy>
  <cp:revision>16</cp:revision>
  <cp:lastPrinted>2001-03-15T07:26:00Z</cp:lastPrinted>
  <dcterms:created xsi:type="dcterms:W3CDTF">2016-10-12T05:48:00Z</dcterms:created>
  <dcterms:modified xsi:type="dcterms:W3CDTF">2016-11-03T13:31:00Z</dcterms:modified>
</cp:coreProperties>
</file>