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3A6D8E" w:rsidRDefault="00797BD7">
      <w:pPr>
        <w:pStyle w:val="Title"/>
        <w:jc w:val="right"/>
        <w:rPr>
          <w:rFonts w:ascii="Times New Roman" w:hAnsi="Times New Roman"/>
        </w:rPr>
      </w:pPr>
      <w:r w:rsidRPr="003A6D8E">
        <w:rPr>
          <w:rFonts w:ascii="Times New Roman" w:hAnsi="Times New Roman"/>
        </w:rPr>
        <w:fldChar w:fldCharType="begin"/>
      </w:r>
      <w:r w:rsidRPr="003A6D8E">
        <w:rPr>
          <w:rFonts w:ascii="Times New Roman" w:hAnsi="Times New Roman"/>
        </w:rPr>
        <w:instrText xml:space="preserve"> SUBJECT  \* MERGEFORMAT </w:instrText>
      </w:r>
      <w:r w:rsidRPr="003A6D8E">
        <w:rPr>
          <w:rFonts w:ascii="Times New Roman" w:hAnsi="Times New Roman"/>
        </w:rPr>
        <w:fldChar w:fldCharType="separate"/>
      </w:r>
      <w:r w:rsidR="00774038" w:rsidRPr="003A6D8E">
        <w:rPr>
          <w:rFonts w:ascii="Times New Roman" w:hAnsi="Times New Roman"/>
        </w:rPr>
        <w:t>&lt;PHẦN MỀM DẠY NẤU ĂN&gt;</w:t>
      </w:r>
      <w:r w:rsidRPr="003A6D8E">
        <w:rPr>
          <w:rFonts w:ascii="Times New Roman" w:hAnsi="Times New Roman"/>
        </w:rPr>
        <w:fldChar w:fldCharType="end"/>
      </w:r>
    </w:p>
    <w:p w:rsidR="005A4977" w:rsidRDefault="00BC2737" w:rsidP="003A6D8E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</w:p>
    <w:p w:rsidR="00C14361" w:rsidRPr="00C14361" w:rsidRDefault="00C14361" w:rsidP="00C14361">
      <w:pPr>
        <w:rPr>
          <w:b/>
          <w:sz w:val="36"/>
          <w:szCs w:val="36"/>
        </w:rPr>
      </w:pP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 w:rsidRPr="00C14361"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C14361">
        <w:rPr>
          <w:b/>
          <w:sz w:val="36"/>
          <w:szCs w:val="36"/>
        </w:rPr>
        <w:t>Nhóm 3</w:t>
      </w:r>
    </w:p>
    <w:p w:rsidR="005A4977" w:rsidRPr="003A6D8E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3A6D8E">
        <w:rPr>
          <w:rFonts w:ascii="Times New Roman" w:hAnsi="Times New Roman"/>
          <w:sz w:val="28"/>
        </w:rPr>
        <w:t>Phiên bản</w:t>
      </w:r>
      <w:r w:rsidR="00771429" w:rsidRPr="003A6D8E">
        <w:rPr>
          <w:rFonts w:ascii="Times New Roman" w:hAnsi="Times New Roman"/>
          <w:sz w:val="28"/>
        </w:rPr>
        <w:t xml:space="preserve"> &lt;1.0&gt;</w:t>
      </w:r>
    </w:p>
    <w:p w:rsidR="005A4977" w:rsidRPr="003A6D8E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3A6D8E" w:rsidRDefault="005A4977">
      <w:pPr>
        <w:jc w:val="right"/>
      </w:pPr>
    </w:p>
    <w:p w:rsidR="005A4977" w:rsidRPr="003A6D8E" w:rsidRDefault="005A4977">
      <w:pPr>
        <w:pStyle w:val="BodyText"/>
      </w:pPr>
    </w:p>
    <w:p w:rsidR="005A4977" w:rsidRPr="003A6D8E" w:rsidRDefault="005A4977">
      <w:pPr>
        <w:pStyle w:val="BodyText"/>
        <w:sectPr w:rsidR="005A4977" w:rsidRPr="003A6D8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3A6D8E" w:rsidRDefault="00F208F7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  <w:rPr>
                <w:b/>
              </w:rPr>
            </w:pPr>
            <w:r w:rsidRPr="003A6D8E">
              <w:rPr>
                <w:b/>
              </w:rPr>
              <w:t>Người thay đổi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>0</w:t>
            </w:r>
            <w:r w:rsidR="00B1038F">
              <w:t>3</w:t>
            </w:r>
            <w:r>
              <w:t>/11/2016</w:t>
            </w:r>
          </w:p>
        </w:tc>
        <w:tc>
          <w:tcPr>
            <w:tcW w:w="1152" w:type="dxa"/>
            <w:vAlign w:val="center"/>
          </w:tcPr>
          <w:p w:rsidR="005A4977" w:rsidRPr="003A6D8E" w:rsidRDefault="00F208F7" w:rsidP="003A6D8E">
            <w:pPr>
              <w:pStyle w:val="Tabletext"/>
              <w:jc w:val="center"/>
            </w:pPr>
            <w:r w:rsidRPr="003A6D8E">
              <w:t>1.0</w:t>
            </w:r>
          </w:p>
        </w:tc>
        <w:tc>
          <w:tcPr>
            <w:tcW w:w="3744" w:type="dxa"/>
            <w:vAlign w:val="center"/>
          </w:tcPr>
          <w:p w:rsidR="005A4977" w:rsidRPr="003A6D8E" w:rsidRDefault="00BC2737" w:rsidP="00B1038F">
            <w:pPr>
              <w:pStyle w:val="Tabletext"/>
              <w:jc w:val="center"/>
            </w:pPr>
            <w:r>
              <w:t xml:space="preserve">Báo cáo </w:t>
            </w:r>
            <w:r w:rsidR="00B1038F">
              <w:t>lỗi</w:t>
            </w:r>
          </w:p>
        </w:tc>
        <w:tc>
          <w:tcPr>
            <w:tcW w:w="2304" w:type="dxa"/>
            <w:vAlign w:val="center"/>
          </w:tcPr>
          <w:p w:rsidR="005A4977" w:rsidRPr="003A6D8E" w:rsidRDefault="00BC2737" w:rsidP="003A6D8E">
            <w:pPr>
              <w:pStyle w:val="Tabletext"/>
              <w:jc w:val="center"/>
            </w:pPr>
            <w:r>
              <w:t>Võ Ngọc Bảo</w:t>
            </w:r>
          </w:p>
        </w:tc>
      </w:tr>
      <w:tr w:rsidR="005A4977" w:rsidRPr="003A6D8E" w:rsidTr="00BC2737">
        <w:trPr>
          <w:jc w:val="center"/>
        </w:trPr>
        <w:tc>
          <w:tcPr>
            <w:tcW w:w="2304" w:type="dxa"/>
            <w:vAlign w:val="center"/>
          </w:tcPr>
          <w:p w:rsidR="005A4977" w:rsidRPr="003A6D8E" w:rsidRDefault="005A4977" w:rsidP="003A6D8E">
            <w:pPr>
              <w:pStyle w:val="Tabletext"/>
              <w:jc w:val="center"/>
            </w:pPr>
          </w:p>
        </w:tc>
        <w:tc>
          <w:tcPr>
            <w:tcW w:w="1152" w:type="dxa"/>
            <w:vAlign w:val="center"/>
          </w:tcPr>
          <w:p w:rsidR="005A4977" w:rsidRPr="003A6D8E" w:rsidRDefault="005A4977" w:rsidP="003A6D8E">
            <w:pPr>
              <w:pStyle w:val="Tabletext"/>
              <w:jc w:val="center"/>
            </w:pPr>
          </w:p>
        </w:tc>
        <w:tc>
          <w:tcPr>
            <w:tcW w:w="3744" w:type="dxa"/>
            <w:vAlign w:val="center"/>
          </w:tcPr>
          <w:p w:rsidR="005A4977" w:rsidRPr="003A6D8E" w:rsidRDefault="005A4977" w:rsidP="003A6D8E">
            <w:pPr>
              <w:pStyle w:val="Tabletext"/>
              <w:jc w:val="center"/>
            </w:pPr>
          </w:p>
        </w:tc>
        <w:tc>
          <w:tcPr>
            <w:tcW w:w="2304" w:type="dxa"/>
            <w:vAlign w:val="center"/>
          </w:tcPr>
          <w:p w:rsidR="005A4977" w:rsidRPr="003A6D8E" w:rsidRDefault="005A4977" w:rsidP="003A6D8E">
            <w:pPr>
              <w:pStyle w:val="Tabletext"/>
              <w:jc w:val="center"/>
            </w:pPr>
          </w:p>
        </w:tc>
      </w:tr>
    </w:tbl>
    <w:p w:rsidR="005A4977" w:rsidRPr="003A6D8E" w:rsidRDefault="005A4977"/>
    <w:p w:rsidR="00CA08CF" w:rsidRDefault="00CA08CF">
      <w:pPr>
        <w:pStyle w:val="Title"/>
        <w:rPr>
          <w:rFonts w:ascii="Times New Roman" w:hAnsi="Times New Roman"/>
        </w:rPr>
      </w:pPr>
    </w:p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Pr="00CA08CF" w:rsidRDefault="00CA08CF" w:rsidP="00CA08CF"/>
    <w:p w:rsidR="00CA08CF" w:rsidRDefault="00CA08CF">
      <w:pPr>
        <w:pStyle w:val="Title"/>
      </w:pPr>
    </w:p>
    <w:p w:rsidR="00131790" w:rsidRPr="003A6D8E" w:rsidRDefault="00771429" w:rsidP="00131790">
      <w:pPr>
        <w:pStyle w:val="Title"/>
        <w:rPr>
          <w:rFonts w:ascii="Times New Roman" w:hAnsi="Times New Roman"/>
        </w:rPr>
      </w:pPr>
      <w:r w:rsidRPr="00CA08CF"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31790" w:rsidRPr="00616423" w:rsidRDefault="00131790" w:rsidP="00616423">
          <w:pPr>
            <w:pStyle w:val="TOCHeading"/>
            <w:jc w:val="center"/>
            <w:rPr>
              <w:b/>
              <w:sz w:val="40"/>
            </w:rPr>
          </w:pPr>
          <w:r w:rsidRPr="00616423">
            <w:rPr>
              <w:b/>
              <w:sz w:val="40"/>
            </w:rPr>
            <w:t>Mục lục</w:t>
          </w:r>
        </w:p>
        <w:p w:rsidR="003F7BE5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24F63">
            <w:rPr>
              <w:b/>
            </w:rPr>
            <w:fldChar w:fldCharType="begin"/>
          </w:r>
          <w:r w:rsidRPr="00A24F63">
            <w:rPr>
              <w:b/>
            </w:rPr>
            <w:instrText xml:space="preserve"> TOC \o "1-3" \h \z \u </w:instrText>
          </w:r>
          <w:r w:rsidRPr="00A24F63">
            <w:rPr>
              <w:b/>
            </w:rPr>
            <w:fldChar w:fldCharType="separate"/>
          </w:r>
          <w:hyperlink w:anchor="_Toc465967896" w:history="1">
            <w:r w:rsidR="003F7BE5" w:rsidRPr="00B52C09">
              <w:rPr>
                <w:rStyle w:val="Hyperlink"/>
                <w:noProof/>
              </w:rPr>
              <w:t>1.</w:t>
            </w:r>
            <w:r w:rsidR="003F7B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F7BE5" w:rsidRPr="00B52C09">
              <w:rPr>
                <w:rStyle w:val="Hyperlink"/>
                <w:noProof/>
              </w:rPr>
              <w:t>Giới thiệu</w:t>
            </w:r>
            <w:r w:rsidR="003F7BE5">
              <w:rPr>
                <w:noProof/>
                <w:webHidden/>
              </w:rPr>
              <w:tab/>
            </w:r>
            <w:r w:rsidR="003F7BE5">
              <w:rPr>
                <w:noProof/>
                <w:webHidden/>
              </w:rPr>
              <w:fldChar w:fldCharType="begin"/>
            </w:r>
            <w:r w:rsidR="003F7BE5">
              <w:rPr>
                <w:noProof/>
                <w:webHidden/>
              </w:rPr>
              <w:instrText xml:space="preserve"> PAGEREF _Toc465967896 \h </w:instrText>
            </w:r>
            <w:r w:rsidR="003F7BE5">
              <w:rPr>
                <w:noProof/>
                <w:webHidden/>
              </w:rPr>
            </w:r>
            <w:r w:rsidR="003F7BE5">
              <w:rPr>
                <w:noProof/>
                <w:webHidden/>
              </w:rPr>
              <w:fldChar w:fldCharType="separate"/>
            </w:r>
            <w:r w:rsidR="003F7BE5">
              <w:rPr>
                <w:noProof/>
                <w:webHidden/>
              </w:rPr>
              <w:t>4</w:t>
            </w:r>
            <w:r w:rsidR="003F7BE5">
              <w:rPr>
                <w:noProof/>
                <w:webHidden/>
              </w:rPr>
              <w:fldChar w:fldCharType="end"/>
            </w:r>
          </w:hyperlink>
        </w:p>
        <w:p w:rsidR="003F7BE5" w:rsidRDefault="003F7BE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7897" w:history="1">
            <w:r w:rsidRPr="00B52C0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C09">
              <w:rPr>
                <w:rStyle w:val="Hyperlink"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BE5" w:rsidRDefault="003F7BE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7898" w:history="1">
            <w:r w:rsidRPr="00B52C0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C09">
              <w:rPr>
                <w:rStyle w:val="Hyperlink"/>
                <w:noProof/>
              </w:rPr>
              <w:t>Phạm vi kiểm 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BE5" w:rsidRDefault="003F7B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7899" w:history="1">
            <w:r w:rsidRPr="00B52C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C09">
              <w:rPr>
                <w:rStyle w:val="Hyperlink"/>
                <w:noProof/>
              </w:rPr>
              <w:t>Đối tượng báo cáo lỗi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BE5" w:rsidRDefault="003F7B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7900" w:history="1">
            <w:r w:rsidRPr="00B52C0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C09">
              <w:rPr>
                <w:rStyle w:val="Hyperlink"/>
                <w:noProof/>
              </w:rPr>
              <w:t>Thời gian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BE5" w:rsidRDefault="003F7B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7901" w:history="1">
            <w:r w:rsidRPr="00B52C0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C09">
              <w:rPr>
                <w:rStyle w:val="Hyperlink"/>
                <w:noProof/>
              </w:rPr>
              <w:t>Tài nguyên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BE5" w:rsidRDefault="003F7BE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7902" w:history="1">
            <w:r w:rsidRPr="00B52C0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C09">
              <w:rPr>
                <w:rStyle w:val="Hyperlink"/>
                <w:noProof/>
              </w:rPr>
              <w:t>Nhân lực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BE5" w:rsidRDefault="003F7BE5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7903" w:history="1">
            <w:r w:rsidRPr="00B52C0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C09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BE5" w:rsidRDefault="003F7B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7904" w:history="1">
            <w:r w:rsidRPr="00B52C0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C09">
              <w:rPr>
                <w:rStyle w:val="Hyperlink"/>
                <w:noProof/>
              </w:rPr>
              <w:t>Thống kê lỗi đã phát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7BE5" w:rsidRDefault="003F7BE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967905" w:history="1">
            <w:r w:rsidRPr="00B52C0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52C09">
              <w:rPr>
                <w:rStyle w:val="Hyperlink"/>
                <w:noProof/>
              </w:rPr>
              <w:t>Lỗi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1790" w:rsidRDefault="00131790">
          <w:r w:rsidRPr="00A24F63">
            <w:rPr>
              <w:b/>
              <w:bCs/>
              <w:noProof/>
            </w:rPr>
            <w:fldChar w:fldCharType="end"/>
          </w:r>
        </w:p>
      </w:sdtContent>
    </w:sdt>
    <w:p w:rsidR="00131790" w:rsidRPr="003A6D8E" w:rsidRDefault="00131790" w:rsidP="00131790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t xml:space="preserve"> </w:t>
      </w:r>
    </w:p>
    <w:p w:rsidR="005A4977" w:rsidRPr="003A6D8E" w:rsidRDefault="00771429">
      <w:pPr>
        <w:pStyle w:val="Title"/>
        <w:rPr>
          <w:rFonts w:ascii="Times New Roman" w:hAnsi="Times New Roman"/>
        </w:rPr>
      </w:pPr>
      <w:r w:rsidRPr="003A6D8E">
        <w:rPr>
          <w:rFonts w:ascii="Times New Roman" w:hAnsi="Times New Roman"/>
        </w:rPr>
        <w:br w:type="page"/>
      </w:r>
      <w:r w:rsidR="004D6A6B">
        <w:rPr>
          <w:rFonts w:ascii="Times New Roman" w:hAnsi="Times New Roman"/>
        </w:rPr>
        <w:lastRenderedPageBreak/>
        <w:t>BÁO CÁO</w:t>
      </w:r>
      <w:r w:rsidR="00224CDE" w:rsidRPr="003A6D8E">
        <w:rPr>
          <w:rFonts w:ascii="Times New Roman" w:hAnsi="Times New Roman"/>
        </w:rPr>
        <w:t xml:space="preserve"> </w:t>
      </w:r>
      <w:r w:rsidR="00B1038F">
        <w:rPr>
          <w:rFonts w:ascii="Times New Roman" w:hAnsi="Times New Roman"/>
        </w:rPr>
        <w:t>LỖI</w:t>
      </w:r>
    </w:p>
    <w:p w:rsidR="005A4977" w:rsidRPr="004A6504" w:rsidRDefault="00224CDE" w:rsidP="00224CDE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894778"/>
      <w:bookmarkStart w:id="1" w:name="_Toc465967896"/>
      <w:r w:rsidRPr="004A6504">
        <w:rPr>
          <w:rFonts w:ascii="Times New Roman" w:hAnsi="Times New Roman"/>
          <w:sz w:val="28"/>
          <w:szCs w:val="28"/>
        </w:rPr>
        <w:t>Giới thiệu</w:t>
      </w:r>
      <w:bookmarkEnd w:id="0"/>
      <w:bookmarkEnd w:id="1"/>
    </w:p>
    <w:p w:rsidR="00224CDE" w:rsidRDefault="00BC2737" w:rsidP="00224CD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Tài liệu “Báo cáo </w:t>
      </w:r>
      <w:r w:rsidR="00B1038F">
        <w:rPr>
          <w:sz w:val="22"/>
          <w:szCs w:val="22"/>
        </w:rPr>
        <w:t>lỗi</w:t>
      </w:r>
      <w:r>
        <w:rPr>
          <w:sz w:val="22"/>
          <w:szCs w:val="22"/>
        </w:rPr>
        <w:t xml:space="preserve">” mô tả </w:t>
      </w:r>
      <w:r w:rsidR="00B1038F">
        <w:rPr>
          <w:sz w:val="22"/>
          <w:szCs w:val="22"/>
        </w:rPr>
        <w:t>các lỗi tìm được, đánh giá mức độ nghiêm trọng của lỗi, ước lượng thời gian sửa lỗi</w:t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65967897"/>
      <w:r w:rsidRPr="004A6504">
        <w:rPr>
          <w:rFonts w:ascii="Times New Roman" w:hAnsi="Times New Roman"/>
          <w:sz w:val="24"/>
          <w:szCs w:val="24"/>
        </w:rPr>
        <w:t>Mục đích</w:t>
      </w:r>
      <w:bookmarkEnd w:id="2"/>
    </w:p>
    <w:p w:rsidR="00056AB3" w:rsidRPr="003A6D8E" w:rsidRDefault="00056AB3" w:rsidP="00056AB3">
      <w:pPr>
        <w:pStyle w:val="Headingtext2Blue"/>
        <w:rPr>
          <w:rFonts w:ascii="Times New Roman" w:hAnsi="Times New Roman"/>
        </w:rPr>
      </w:pPr>
      <w:bookmarkStart w:id="3" w:name="_Toc492795817"/>
      <w:r w:rsidRPr="003A6D8E">
        <w:rPr>
          <w:rFonts w:ascii="Times New Roman" w:hAnsi="Times New Roman"/>
        </w:rPr>
        <w:t xml:space="preserve">Tài liệu </w:t>
      </w:r>
      <w:r>
        <w:rPr>
          <w:rFonts w:ascii="Times New Roman" w:hAnsi="Times New Roman"/>
        </w:rPr>
        <w:t xml:space="preserve">Báo cáo </w:t>
      </w:r>
      <w:r w:rsidR="00B1038F">
        <w:rPr>
          <w:rFonts w:ascii="Times New Roman" w:hAnsi="Times New Roman"/>
        </w:rPr>
        <w:t>lỗi</w:t>
      </w:r>
      <w:r w:rsidRPr="003A6D8E">
        <w:rPr>
          <w:rFonts w:ascii="Times New Roman" w:hAnsi="Times New Roman"/>
        </w:rPr>
        <w:t xml:space="preserve"> này đưa ra các mục đích sau: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Mô tả các lỗi có trong phần mềm</w:t>
      </w:r>
      <w:r w:rsidR="00056AB3" w:rsidRPr="003A6D8E">
        <w:rPr>
          <w:rFonts w:ascii="Times New Roman" w:hAnsi="Times New Roman"/>
        </w:rPr>
        <w:t xml:space="preserve"> </w:t>
      </w:r>
    </w:p>
    <w:p w:rsidR="00B1038F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Đánh giá mức độ nghiêm trọng</w:t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Ước lượng thời gian sửa lỗi</w:t>
      </w:r>
      <w:r w:rsidR="00056AB3" w:rsidRPr="003A6D8E">
        <w:rPr>
          <w:rFonts w:ascii="Times New Roman" w:hAnsi="Times New Roman"/>
        </w:rPr>
        <w:tab/>
      </w:r>
    </w:p>
    <w:p w:rsidR="00056AB3" w:rsidRPr="004A6504" w:rsidRDefault="00056AB3" w:rsidP="00056AB3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65967898"/>
      <w:bookmarkEnd w:id="3"/>
      <w:r w:rsidRPr="004A6504">
        <w:rPr>
          <w:rFonts w:ascii="Times New Roman" w:hAnsi="Times New Roman"/>
          <w:sz w:val="24"/>
          <w:szCs w:val="24"/>
        </w:rPr>
        <w:t>Phạm vi kiểm tra</w:t>
      </w:r>
      <w:bookmarkEnd w:id="4"/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c</w:t>
      </w:r>
      <w:r w:rsidR="00056AB3" w:rsidRPr="003A6D8E">
        <w:rPr>
          <w:rFonts w:ascii="Times New Roman" w:hAnsi="Times New Roman"/>
        </w:rPr>
        <w:t>hức năng</w:t>
      </w:r>
      <w:r>
        <w:rPr>
          <w:rFonts w:ascii="Times New Roman" w:hAnsi="Times New Roman"/>
        </w:rPr>
        <w:t xml:space="preserve"> của phần mềm</w:t>
      </w:r>
      <w:r w:rsidR="00056AB3" w:rsidRPr="003A6D8E">
        <w:rPr>
          <w:rFonts w:ascii="Times New Roman" w:hAnsi="Times New Roman"/>
        </w:rPr>
        <w:t xml:space="preserve"> </w:t>
      </w:r>
      <w:r w:rsidR="00056AB3" w:rsidRPr="003A6D8E">
        <w:rPr>
          <w:rFonts w:ascii="Times New Roman" w:hAnsi="Times New Roman"/>
        </w:rPr>
        <w:tab/>
      </w:r>
    </w:p>
    <w:p w:rsidR="00056AB3" w:rsidRPr="003A6D8E" w:rsidRDefault="00B1038F" w:rsidP="00056AB3">
      <w:pPr>
        <w:pStyle w:val="Headingtext2Blue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Tất cả các màn hình giao diện của phần mềm</w:t>
      </w:r>
    </w:p>
    <w:p w:rsidR="00056AB3" w:rsidRPr="004A6504" w:rsidRDefault="00056AB3" w:rsidP="00224CDE">
      <w:pPr>
        <w:ind w:left="720"/>
        <w:rPr>
          <w:sz w:val="22"/>
          <w:szCs w:val="22"/>
        </w:rPr>
      </w:pPr>
    </w:p>
    <w:p w:rsidR="005A4977" w:rsidRPr="004A6504" w:rsidRDefault="00B230AA" w:rsidP="004A6504">
      <w:pPr>
        <w:pStyle w:val="InfoBlue"/>
        <w:ind w:left="0"/>
      </w:pPr>
      <w:r w:rsidRPr="004A6504">
        <w:t>*Các giai đoạn kiểm tra được thực hiện :</w:t>
      </w:r>
    </w:p>
    <w:p w:rsidR="00B230AA" w:rsidRPr="003A6D8E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Kiểm tra lỗi chức năng(nếu có)</w:t>
      </w:r>
    </w:p>
    <w:p w:rsidR="00B230AA" w:rsidRPr="003A6D8E" w:rsidRDefault="00B1038F" w:rsidP="00B230AA">
      <w:pPr>
        <w:pStyle w:val="BodyTex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shd w:val="clear" w:color="auto" w:fill="F9F9F9"/>
        </w:rPr>
        <w:t>Kiểm tra lỗi hiển thị giao diện(nếu có)</w:t>
      </w:r>
    </w:p>
    <w:p w:rsidR="00B230AA" w:rsidRDefault="00B1038F" w:rsidP="00B1038F">
      <w:pPr>
        <w:pStyle w:val="Heading1"/>
      </w:pPr>
      <w:bookmarkStart w:id="5" w:name="_Toc465967899"/>
      <w:r>
        <w:t>Đối tượng báo cáo lỗi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8"/>
        <w:gridCol w:w="2753"/>
        <w:gridCol w:w="1633"/>
      </w:tblGrid>
      <w:tr w:rsidR="00B1038F" w:rsidRPr="005702A5" w:rsidTr="004B770A">
        <w:trPr>
          <w:trHeight w:val="283"/>
          <w:jc w:val="center"/>
        </w:trPr>
        <w:tc>
          <w:tcPr>
            <w:tcW w:w="572" w:type="dxa"/>
          </w:tcPr>
          <w:p w:rsidR="00B1038F" w:rsidRPr="005702A5" w:rsidRDefault="00B1038F" w:rsidP="004B770A">
            <w:pPr>
              <w:jc w:val="center"/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Name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Version</w:t>
            </w:r>
          </w:p>
        </w:tc>
      </w:tr>
      <w:tr w:rsidR="00B1038F" w:rsidRPr="005702A5" w:rsidTr="004B770A">
        <w:trPr>
          <w:trHeight w:val="265"/>
          <w:jc w:val="center"/>
        </w:trPr>
        <w:tc>
          <w:tcPr>
            <w:tcW w:w="572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</w:t>
            </w:r>
          </w:p>
        </w:tc>
        <w:tc>
          <w:tcPr>
            <w:tcW w:w="275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Phần mềm dạy nấu ăn</w:t>
            </w:r>
          </w:p>
        </w:tc>
        <w:tc>
          <w:tcPr>
            <w:tcW w:w="1633" w:type="dxa"/>
          </w:tcPr>
          <w:p w:rsidR="00B1038F" w:rsidRPr="005702A5" w:rsidRDefault="00B1038F" w:rsidP="00B1038F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1.0</w:t>
            </w:r>
          </w:p>
        </w:tc>
      </w:tr>
    </w:tbl>
    <w:p w:rsidR="00B1038F" w:rsidRPr="00B1038F" w:rsidRDefault="00B1038F" w:rsidP="00B1038F"/>
    <w:p w:rsidR="009E3DA1" w:rsidRDefault="004B770A" w:rsidP="004B770A">
      <w:pPr>
        <w:pStyle w:val="Heading1"/>
      </w:pPr>
      <w:bookmarkStart w:id="6" w:name="_Toc465967900"/>
      <w:r>
        <w:t>Thời gian thực hiện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3117"/>
      </w:tblGrid>
      <w:tr w:rsidR="004B770A" w:rsidRPr="005702A5" w:rsidTr="004B770A">
        <w:tc>
          <w:tcPr>
            <w:tcW w:w="715" w:type="dxa"/>
          </w:tcPr>
          <w:p w:rsidR="004B770A" w:rsidRPr="005702A5" w:rsidRDefault="004B770A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STT</w:t>
            </w:r>
          </w:p>
        </w:tc>
        <w:tc>
          <w:tcPr>
            <w:tcW w:w="5518" w:type="dxa"/>
          </w:tcPr>
          <w:p w:rsidR="004B770A" w:rsidRPr="005702A5" w:rsidRDefault="004B770A" w:rsidP="004B770A">
            <w:pPr>
              <w:rPr>
                <w:sz w:val="22"/>
                <w:szCs w:val="22"/>
              </w:rPr>
            </w:pPr>
            <w:r w:rsidRPr="005702A5">
              <w:rPr>
                <w:sz w:val="22"/>
                <w:szCs w:val="22"/>
              </w:rPr>
              <w:t>Mốc thời gian</w:t>
            </w:r>
          </w:p>
        </w:tc>
        <w:tc>
          <w:tcPr>
            <w:tcW w:w="3117" w:type="dxa"/>
          </w:tcPr>
          <w:p w:rsidR="004B770A" w:rsidRPr="005702A5" w:rsidRDefault="005702A5" w:rsidP="005702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</w:t>
            </w:r>
          </w:p>
        </w:tc>
      </w:tr>
      <w:tr w:rsidR="005702A5" w:rsidRPr="005702A5" w:rsidTr="00E344C6">
        <w:tc>
          <w:tcPr>
            <w:tcW w:w="9350" w:type="dxa"/>
            <w:gridSpan w:val="3"/>
          </w:tcPr>
          <w:p w:rsidR="005702A5" w:rsidRDefault="005702A5" w:rsidP="005A0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Chi phí thời gian: </w:t>
            </w:r>
            <w:r w:rsidR="005A05D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ngày</w:t>
            </w:r>
          </w:p>
        </w:tc>
      </w:tr>
      <w:tr w:rsidR="004B770A" w:rsidRPr="005702A5" w:rsidTr="004B770A">
        <w:tc>
          <w:tcPr>
            <w:tcW w:w="715" w:type="dxa"/>
          </w:tcPr>
          <w:p w:rsidR="004B770A" w:rsidRPr="005702A5" w:rsidRDefault="004B770A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5518" w:type="dxa"/>
          </w:tcPr>
          <w:p w:rsidR="004B770A" w:rsidRPr="005702A5" w:rsidRDefault="005702A5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bắt đầu test</w:t>
            </w:r>
          </w:p>
        </w:tc>
        <w:tc>
          <w:tcPr>
            <w:tcW w:w="3117" w:type="dxa"/>
          </w:tcPr>
          <w:p w:rsidR="004B770A" w:rsidRPr="005702A5" w:rsidRDefault="005702A5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02/11/2016</w:t>
            </w:r>
          </w:p>
        </w:tc>
      </w:tr>
      <w:tr w:rsidR="004B770A" w:rsidRPr="005702A5" w:rsidTr="004B770A">
        <w:tc>
          <w:tcPr>
            <w:tcW w:w="715" w:type="dxa"/>
          </w:tcPr>
          <w:p w:rsidR="004B770A" w:rsidRPr="005702A5" w:rsidRDefault="004B770A" w:rsidP="005702A5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5518" w:type="dxa"/>
          </w:tcPr>
          <w:p w:rsidR="004B770A" w:rsidRPr="005702A5" w:rsidRDefault="005702A5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Thời gian hoàn thành</w:t>
            </w:r>
          </w:p>
        </w:tc>
        <w:tc>
          <w:tcPr>
            <w:tcW w:w="3117" w:type="dxa"/>
          </w:tcPr>
          <w:p w:rsidR="004B770A" w:rsidRPr="005702A5" w:rsidRDefault="005702A5" w:rsidP="004B770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03/11/2016</w:t>
            </w:r>
          </w:p>
        </w:tc>
      </w:tr>
    </w:tbl>
    <w:p w:rsidR="004B770A" w:rsidRDefault="008C116F" w:rsidP="008C116F">
      <w:pPr>
        <w:pStyle w:val="Heading1"/>
      </w:pPr>
      <w:bookmarkStart w:id="7" w:name="_Toc465967901"/>
      <w:r>
        <w:t>Tài nguyên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116F" w:rsidTr="002E4FD6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8" w:name="_Toc465967902"/>
            <w:r>
              <w:t>Nhân lực</w:t>
            </w:r>
            <w:bookmarkEnd w:id="8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Lead</w:t>
            </w:r>
          </w:p>
        </w:tc>
        <w:tc>
          <w:tcPr>
            <w:tcW w:w="4675" w:type="dxa"/>
          </w:tcPr>
          <w:p w:rsidR="008C116F" w:rsidRDefault="008C116F" w:rsidP="008C116F"/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Analyst</w:t>
            </w:r>
          </w:p>
        </w:tc>
        <w:tc>
          <w:tcPr>
            <w:tcW w:w="4675" w:type="dxa"/>
          </w:tcPr>
          <w:p w:rsidR="008C116F" w:rsidRDefault="008C116F" w:rsidP="008C116F"/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Implementer</w:t>
            </w:r>
          </w:p>
        </w:tc>
        <w:tc>
          <w:tcPr>
            <w:tcW w:w="4675" w:type="dxa"/>
          </w:tcPr>
          <w:p w:rsidR="008C116F" w:rsidRDefault="008C116F" w:rsidP="008C116F"/>
        </w:tc>
      </w:tr>
      <w:tr w:rsidR="008C116F" w:rsidTr="006733CD">
        <w:tc>
          <w:tcPr>
            <w:tcW w:w="9350" w:type="dxa"/>
            <w:gridSpan w:val="2"/>
          </w:tcPr>
          <w:p w:rsidR="008C116F" w:rsidRDefault="008C116F" w:rsidP="008C116F">
            <w:pPr>
              <w:pStyle w:val="Heading2"/>
            </w:pPr>
            <w:bookmarkStart w:id="9" w:name="_Toc465967903"/>
            <w:r>
              <w:t>Environment</w:t>
            </w:r>
            <w:bookmarkEnd w:id="9"/>
          </w:p>
        </w:tc>
      </w:tr>
      <w:tr w:rsidR="008C116F" w:rsidTr="008C116F">
        <w:tc>
          <w:tcPr>
            <w:tcW w:w="4675" w:type="dxa"/>
          </w:tcPr>
          <w:p w:rsidR="008C116F" w:rsidRDefault="008C116F" w:rsidP="008C116F">
            <w:r>
              <w:t>Test PC</w:t>
            </w:r>
          </w:p>
        </w:tc>
        <w:tc>
          <w:tcPr>
            <w:tcW w:w="4675" w:type="dxa"/>
          </w:tcPr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Inspiron 15R 3537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Processor: Intel(R) Core(TM) i5-4200U CPU @ 1.6GHz – 2.3GHz</w:t>
            </w:r>
          </w:p>
          <w:p w:rsidR="008C116F" w:rsidRDefault="008C116F" w:rsidP="008C116F">
            <w:pPr>
              <w:pStyle w:val="BodyText"/>
              <w:ind w:left="0"/>
              <w:rPr>
                <w:sz w:val="22"/>
                <w:szCs w:val="22"/>
                <w:shd w:val="clear" w:color="auto" w:fill="F9F9F9"/>
              </w:rPr>
            </w:pPr>
            <w:r>
              <w:rPr>
                <w:sz w:val="22"/>
                <w:szCs w:val="22"/>
                <w:shd w:val="clear" w:color="auto" w:fill="F9F9F9"/>
              </w:rPr>
              <w:t>RAM: 4.00GB</w:t>
            </w:r>
          </w:p>
          <w:p w:rsidR="008C116F" w:rsidRDefault="008C116F" w:rsidP="008C116F">
            <w:r>
              <w:rPr>
                <w:sz w:val="22"/>
                <w:szCs w:val="22"/>
                <w:shd w:val="clear" w:color="auto" w:fill="F9F9F9"/>
              </w:rPr>
              <w:lastRenderedPageBreak/>
              <w:t>Operating System: Windows 7 professional 64bit SP1</w:t>
            </w:r>
          </w:p>
        </w:tc>
      </w:tr>
      <w:tr w:rsidR="008C116F" w:rsidTr="008C116F">
        <w:tc>
          <w:tcPr>
            <w:tcW w:w="4675" w:type="dxa"/>
          </w:tcPr>
          <w:p w:rsidR="008C116F" w:rsidRDefault="003F56E1" w:rsidP="008C116F">
            <w:r>
              <w:lastRenderedPageBreak/>
              <w:t>Máy ảo Android Genymotion</w:t>
            </w:r>
          </w:p>
        </w:tc>
        <w:tc>
          <w:tcPr>
            <w:tcW w:w="4675" w:type="dxa"/>
          </w:tcPr>
          <w:p w:rsidR="008C116F" w:rsidRDefault="00B27BE1" w:rsidP="008C116F">
            <w:r>
              <w:rPr>
                <w:sz w:val="22"/>
                <w:szCs w:val="22"/>
                <w:shd w:val="clear" w:color="auto" w:fill="F9F9F9"/>
              </w:rPr>
              <w:t>Custom Tablet  - 6.00 – API23 – 2560x1600</w:t>
            </w:r>
          </w:p>
        </w:tc>
      </w:tr>
      <w:tr w:rsidR="00162B0A" w:rsidTr="008C116F">
        <w:tc>
          <w:tcPr>
            <w:tcW w:w="4675" w:type="dxa"/>
          </w:tcPr>
          <w:p w:rsidR="00162B0A" w:rsidRDefault="00B27BE1" w:rsidP="008C116F">
            <w:r>
              <w:t>Mobie</w:t>
            </w:r>
          </w:p>
        </w:tc>
        <w:tc>
          <w:tcPr>
            <w:tcW w:w="4675" w:type="dxa"/>
          </w:tcPr>
          <w:p w:rsidR="00162B0A" w:rsidRDefault="00162B0A" w:rsidP="008C116F"/>
        </w:tc>
      </w:tr>
    </w:tbl>
    <w:p w:rsidR="008C116F" w:rsidRDefault="00FD6DD2" w:rsidP="00FD6DD2">
      <w:pPr>
        <w:pStyle w:val="Heading1"/>
      </w:pPr>
      <w:bookmarkStart w:id="10" w:name="_Toc465967904"/>
      <w:r>
        <w:t>Thống kê lỗi đã phát hiện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phát hiện</w:t>
            </w:r>
          </w:p>
        </w:tc>
        <w:tc>
          <w:tcPr>
            <w:tcW w:w="4675" w:type="dxa"/>
          </w:tcPr>
          <w:p w:rsidR="00956285" w:rsidRDefault="00670BE3" w:rsidP="00FD6DD2">
            <w:r>
              <w:t>3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đã sửa</w:t>
            </w:r>
          </w:p>
        </w:tc>
        <w:tc>
          <w:tcPr>
            <w:tcW w:w="4675" w:type="dxa"/>
          </w:tcPr>
          <w:p w:rsidR="00956285" w:rsidRDefault="00956285" w:rsidP="00FD6DD2">
            <w:r>
              <w:t>0</w:t>
            </w:r>
          </w:p>
        </w:tc>
      </w:tr>
      <w:tr w:rsidR="00956285" w:rsidTr="00956285">
        <w:tc>
          <w:tcPr>
            <w:tcW w:w="4675" w:type="dxa"/>
          </w:tcPr>
          <w:p w:rsidR="00956285" w:rsidRDefault="00956285" w:rsidP="00FD6DD2">
            <w:r>
              <w:t>Số lỗi chưa sửa</w:t>
            </w:r>
          </w:p>
        </w:tc>
        <w:tc>
          <w:tcPr>
            <w:tcW w:w="4675" w:type="dxa"/>
          </w:tcPr>
          <w:p w:rsidR="00956285" w:rsidRDefault="00670BE3" w:rsidP="00FD6DD2">
            <w:r>
              <w:t>3</w:t>
            </w:r>
          </w:p>
        </w:tc>
      </w:tr>
    </w:tbl>
    <w:p w:rsidR="00956285" w:rsidRDefault="00956285" w:rsidP="00607586">
      <w:pPr>
        <w:pStyle w:val="Heading1"/>
      </w:pPr>
      <w:bookmarkStart w:id="11" w:name="_Toc465967905"/>
      <w:r>
        <w:t>Lỗi chức năng</w:t>
      </w:r>
      <w:bookmarkEnd w:id="11"/>
    </w:p>
    <w:tbl>
      <w:tblPr>
        <w:tblStyle w:val="TableGrid"/>
        <w:tblW w:w="10104" w:type="dxa"/>
        <w:tblLook w:val="04A0" w:firstRow="1" w:lastRow="0" w:firstColumn="1" w:lastColumn="0" w:noHBand="0" w:noVBand="1"/>
      </w:tblPr>
      <w:tblGrid>
        <w:gridCol w:w="989"/>
        <w:gridCol w:w="918"/>
        <w:gridCol w:w="1778"/>
        <w:gridCol w:w="1170"/>
        <w:gridCol w:w="3510"/>
        <w:gridCol w:w="1739"/>
      </w:tblGrid>
      <w:tr w:rsidR="00AC296F" w:rsidTr="00AC296F">
        <w:trPr>
          <w:trHeight w:val="422"/>
        </w:trPr>
        <w:tc>
          <w:tcPr>
            <w:tcW w:w="989" w:type="dxa"/>
          </w:tcPr>
          <w:p w:rsidR="00AC296F" w:rsidRDefault="00AC296F" w:rsidP="00956285">
            <w:r>
              <w:t>ID</w:t>
            </w:r>
          </w:p>
        </w:tc>
        <w:tc>
          <w:tcPr>
            <w:tcW w:w="918" w:type="dxa"/>
          </w:tcPr>
          <w:p w:rsidR="00AC296F" w:rsidRDefault="00AC296F" w:rsidP="00956285">
            <w:r>
              <w:t>Tên Lỗi</w:t>
            </w:r>
          </w:p>
        </w:tc>
        <w:tc>
          <w:tcPr>
            <w:tcW w:w="1778" w:type="dxa"/>
          </w:tcPr>
          <w:p w:rsidR="00AC296F" w:rsidRDefault="00AC296F" w:rsidP="00956285">
            <w:r>
              <w:t>Mức độ nghiêm trọng</w:t>
            </w:r>
          </w:p>
        </w:tc>
        <w:tc>
          <w:tcPr>
            <w:tcW w:w="1170" w:type="dxa"/>
          </w:tcPr>
          <w:p w:rsidR="00AC296F" w:rsidRDefault="00AC296F" w:rsidP="00956285">
            <w:r>
              <w:t>Phân loại</w:t>
            </w:r>
          </w:p>
        </w:tc>
        <w:tc>
          <w:tcPr>
            <w:tcW w:w="3510" w:type="dxa"/>
          </w:tcPr>
          <w:p w:rsidR="00AC296F" w:rsidRDefault="00AC296F" w:rsidP="00956285">
            <w:r>
              <w:t>Các bước thực hiện</w:t>
            </w:r>
          </w:p>
        </w:tc>
        <w:tc>
          <w:tcPr>
            <w:tcW w:w="1739" w:type="dxa"/>
          </w:tcPr>
          <w:p w:rsidR="00AC296F" w:rsidRDefault="00AC296F" w:rsidP="00956285">
            <w:r>
              <w:t>Thời gian sửa lỗi dự kiến</w:t>
            </w:r>
          </w:p>
        </w:tc>
      </w:tr>
      <w:tr w:rsidR="00AC296F" w:rsidTr="00AC296F">
        <w:trPr>
          <w:trHeight w:val="830"/>
        </w:trPr>
        <w:tc>
          <w:tcPr>
            <w:tcW w:w="989" w:type="dxa"/>
          </w:tcPr>
          <w:p w:rsidR="00AC296F" w:rsidRDefault="00AC296F" w:rsidP="00956285">
            <w:r>
              <w:t>Bugs_01</w:t>
            </w:r>
          </w:p>
        </w:tc>
        <w:tc>
          <w:tcPr>
            <w:tcW w:w="918" w:type="dxa"/>
          </w:tcPr>
          <w:p w:rsidR="00AC296F" w:rsidRDefault="00AC296F" w:rsidP="00B27BE1">
            <w:r>
              <w:t>Lỗi nút Share</w:t>
            </w:r>
          </w:p>
        </w:tc>
        <w:tc>
          <w:tcPr>
            <w:tcW w:w="1778" w:type="dxa"/>
          </w:tcPr>
          <w:p w:rsidR="00AC296F" w:rsidRDefault="00AC296F" w:rsidP="00B27BE1">
            <w:r>
              <w:t>Serious – chức năng thực thi không đúng</w:t>
            </w:r>
          </w:p>
        </w:tc>
        <w:tc>
          <w:tcPr>
            <w:tcW w:w="1170" w:type="dxa"/>
          </w:tcPr>
          <w:p w:rsidR="00AC296F" w:rsidRDefault="00AC296F" w:rsidP="00956285">
            <w:r>
              <w:t>Normal</w:t>
            </w:r>
          </w:p>
        </w:tc>
        <w:tc>
          <w:tcPr>
            <w:tcW w:w="3510" w:type="dxa"/>
          </w:tcPr>
          <w:p w:rsidR="00AC296F" w:rsidRDefault="00AC296F" w:rsidP="00956285">
            <w:r>
              <w:t>1.Nhấn vào nút share trong menu</w:t>
            </w:r>
          </w:p>
          <w:p w:rsidR="00AC296F" w:rsidRDefault="00AC296F" w:rsidP="00956285">
            <w:r>
              <w:t>2. Màn hình chuyển về trang chủ</w:t>
            </w:r>
          </w:p>
        </w:tc>
        <w:tc>
          <w:tcPr>
            <w:tcW w:w="1739" w:type="dxa"/>
          </w:tcPr>
          <w:p w:rsidR="00AC296F" w:rsidRDefault="00AC296F" w:rsidP="008D18F7">
            <w:r>
              <w:t>2&gt;4 ngày</w:t>
            </w:r>
          </w:p>
        </w:tc>
      </w:tr>
      <w:tr w:rsidR="00AC296F" w:rsidTr="00AC296F">
        <w:trPr>
          <w:trHeight w:val="211"/>
        </w:trPr>
        <w:tc>
          <w:tcPr>
            <w:tcW w:w="989" w:type="dxa"/>
          </w:tcPr>
          <w:p w:rsidR="00AC296F" w:rsidRDefault="00AC296F" w:rsidP="00B27BE1">
            <w:r>
              <w:t>Bugs_0</w:t>
            </w:r>
            <w:r>
              <w:t>2</w:t>
            </w:r>
          </w:p>
        </w:tc>
        <w:tc>
          <w:tcPr>
            <w:tcW w:w="918" w:type="dxa"/>
          </w:tcPr>
          <w:p w:rsidR="00AC296F" w:rsidRDefault="00AC296F" w:rsidP="00B27BE1">
            <w:r>
              <w:t>Lỗi nút About me</w:t>
            </w:r>
          </w:p>
        </w:tc>
        <w:tc>
          <w:tcPr>
            <w:tcW w:w="1778" w:type="dxa"/>
          </w:tcPr>
          <w:p w:rsidR="00AC296F" w:rsidRDefault="00AC296F" w:rsidP="00B27BE1">
            <w:r>
              <w:t>Serious</w:t>
            </w:r>
          </w:p>
        </w:tc>
        <w:tc>
          <w:tcPr>
            <w:tcW w:w="1170" w:type="dxa"/>
          </w:tcPr>
          <w:p w:rsidR="00AC296F" w:rsidRDefault="00AC296F" w:rsidP="00B27BE1">
            <w:r w:rsidRPr="00494D53">
              <w:t>Normal</w:t>
            </w:r>
          </w:p>
        </w:tc>
        <w:tc>
          <w:tcPr>
            <w:tcW w:w="3510" w:type="dxa"/>
          </w:tcPr>
          <w:p w:rsidR="00AC296F" w:rsidRDefault="00AC296F" w:rsidP="00B27BE1">
            <w:r>
              <w:t>1. Đang ở màn hình About me</w:t>
            </w:r>
          </w:p>
          <w:p w:rsidR="00AC296F" w:rsidRDefault="00AC296F" w:rsidP="00B27BE1">
            <w:r>
              <w:t>2. Nhấn nút quay lại</w:t>
            </w:r>
          </w:p>
          <w:p w:rsidR="00AC296F" w:rsidRDefault="00AC296F" w:rsidP="00B27BE1">
            <w:r>
              <w:t>3. Phần mềm thoát hẳn, màn hình chuyển về màn hình chính của điện thoại</w:t>
            </w:r>
          </w:p>
        </w:tc>
        <w:tc>
          <w:tcPr>
            <w:tcW w:w="1739" w:type="dxa"/>
          </w:tcPr>
          <w:p w:rsidR="00AC296F" w:rsidRDefault="00AC296F" w:rsidP="008D18F7">
            <w:r>
              <w:t>2-&gt;4 ngày</w:t>
            </w:r>
          </w:p>
        </w:tc>
      </w:tr>
      <w:tr w:rsidR="00AC296F" w:rsidTr="00AC296F">
        <w:trPr>
          <w:trHeight w:val="68"/>
        </w:trPr>
        <w:tc>
          <w:tcPr>
            <w:tcW w:w="989" w:type="dxa"/>
          </w:tcPr>
          <w:p w:rsidR="00AC296F" w:rsidRDefault="00AC296F" w:rsidP="00B27BE1">
            <w:r>
              <w:t>Bugs_0</w:t>
            </w:r>
            <w:r>
              <w:t>3</w:t>
            </w:r>
          </w:p>
        </w:tc>
        <w:tc>
          <w:tcPr>
            <w:tcW w:w="918" w:type="dxa"/>
          </w:tcPr>
          <w:p w:rsidR="00AC296F" w:rsidRDefault="00AC296F" w:rsidP="00B27BE1">
            <w:r>
              <w:t>Lỗi nút Video hướng dẫn</w:t>
            </w:r>
            <w:bookmarkStart w:id="12" w:name="_GoBack"/>
            <w:bookmarkEnd w:id="12"/>
          </w:p>
        </w:tc>
        <w:tc>
          <w:tcPr>
            <w:tcW w:w="1778" w:type="dxa"/>
          </w:tcPr>
          <w:p w:rsidR="00AC296F" w:rsidRDefault="00AC296F" w:rsidP="00B27BE1">
            <w:r>
              <w:t>Serious</w:t>
            </w:r>
          </w:p>
        </w:tc>
        <w:tc>
          <w:tcPr>
            <w:tcW w:w="1170" w:type="dxa"/>
          </w:tcPr>
          <w:p w:rsidR="00AC296F" w:rsidRDefault="00AC296F" w:rsidP="00B27BE1">
            <w:r w:rsidRPr="00494D53">
              <w:t>Normal</w:t>
            </w:r>
          </w:p>
        </w:tc>
        <w:tc>
          <w:tcPr>
            <w:tcW w:w="3510" w:type="dxa"/>
          </w:tcPr>
          <w:p w:rsidR="00AC296F" w:rsidRDefault="00AC296F" w:rsidP="00B27BE1">
            <w:r>
              <w:t>1. Đang ở màn hình Video hướng dẫn</w:t>
            </w:r>
          </w:p>
          <w:p w:rsidR="00AC296F" w:rsidRDefault="00AC296F" w:rsidP="00B27BE1">
            <w:r>
              <w:t>2. Nhấn nút quay lại</w:t>
            </w:r>
          </w:p>
          <w:p w:rsidR="00AC296F" w:rsidRDefault="00AC296F" w:rsidP="00B27BE1">
            <w:r>
              <w:t>3. Phần mềm thoát hẳn, màn hình chuyển về màn hình chính của điện thoại</w:t>
            </w:r>
          </w:p>
        </w:tc>
        <w:tc>
          <w:tcPr>
            <w:tcW w:w="1739" w:type="dxa"/>
          </w:tcPr>
          <w:p w:rsidR="00AC296F" w:rsidRDefault="00AC296F" w:rsidP="00B27BE1">
            <w:r>
              <w:t>2-&gt;4 ngày</w:t>
            </w:r>
          </w:p>
        </w:tc>
      </w:tr>
    </w:tbl>
    <w:p w:rsidR="00956285" w:rsidRPr="00956285" w:rsidRDefault="00956285" w:rsidP="00956285"/>
    <w:sectPr w:rsidR="00956285" w:rsidRPr="009562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CD3" w:rsidRDefault="00364CD3">
      <w:pPr>
        <w:spacing w:line="240" w:lineRule="auto"/>
      </w:pPr>
      <w:r>
        <w:separator/>
      </w:r>
    </w:p>
  </w:endnote>
  <w:endnote w:type="continuationSeparator" w:id="0">
    <w:p w:rsidR="00364CD3" w:rsidRDefault="00364C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8583B" w:rsidRDefault="0088583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583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8583B" w:rsidRPr="00CA08CF" w:rsidRDefault="0088583B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AC296F">
            <w:rPr>
              <w:rStyle w:val="PageNumber"/>
              <w:b/>
              <w:noProof/>
            </w:rPr>
            <w:t>4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88583B" w:rsidRDefault="008858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CD3" w:rsidRDefault="00364CD3">
      <w:pPr>
        <w:spacing w:line="240" w:lineRule="auto"/>
      </w:pPr>
      <w:r>
        <w:separator/>
      </w:r>
    </w:p>
  </w:footnote>
  <w:footnote w:type="continuationSeparator" w:id="0">
    <w:p w:rsidR="00364CD3" w:rsidRDefault="00364C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rPr>
        <w:sz w:val="24"/>
      </w:rPr>
    </w:pPr>
  </w:p>
  <w:p w:rsidR="0088583B" w:rsidRDefault="0088583B">
    <w:pPr>
      <w:pBdr>
        <w:top w:val="single" w:sz="6" w:space="1" w:color="auto"/>
      </w:pBdr>
      <w:rPr>
        <w:sz w:val="24"/>
      </w:rPr>
    </w:pPr>
  </w:p>
  <w:p w:rsidR="0088583B" w:rsidRDefault="0088583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88583B" w:rsidRDefault="0088583B">
    <w:pPr>
      <w:pBdr>
        <w:bottom w:val="single" w:sz="6" w:space="1" w:color="auto"/>
      </w:pBdr>
      <w:jc w:val="right"/>
      <w:rPr>
        <w:sz w:val="24"/>
      </w:rPr>
    </w:pPr>
  </w:p>
  <w:p w:rsidR="0088583B" w:rsidRDefault="00885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583B">
      <w:tc>
        <w:tcPr>
          <w:tcW w:w="6379" w:type="dxa"/>
        </w:tcPr>
        <w:p w:rsidR="0088583B" w:rsidRDefault="0088583B" w:rsidP="00BC2737">
          <w:r>
            <w:t>Phần mềm dạy nấu ăn</w:t>
          </w:r>
        </w:p>
      </w:tc>
      <w:tc>
        <w:tcPr>
          <w:tcW w:w="3179" w:type="dxa"/>
        </w:tcPr>
        <w:p w:rsidR="0088583B" w:rsidRDefault="0088583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583B">
      <w:tc>
        <w:tcPr>
          <w:tcW w:w="6379" w:type="dxa"/>
        </w:tcPr>
        <w:p w:rsidR="0088583B" w:rsidRDefault="0088583B" w:rsidP="00B1038F">
          <w:r>
            <w:t xml:space="preserve">Báo cáo </w:t>
          </w:r>
          <w:r w:rsidR="00B1038F">
            <w:t>lỗi</w:t>
          </w:r>
        </w:p>
      </w:tc>
      <w:tc>
        <w:tcPr>
          <w:tcW w:w="3179" w:type="dxa"/>
        </w:tcPr>
        <w:p w:rsidR="0088583B" w:rsidRDefault="0088583B" w:rsidP="00B1038F">
          <w:r>
            <w:t xml:space="preserve">  Date:  0</w:t>
          </w:r>
          <w:r w:rsidR="00B1038F">
            <w:t>3</w:t>
          </w:r>
          <w:r>
            <w:t>/11/2016</w:t>
          </w:r>
        </w:p>
      </w:tc>
    </w:tr>
    <w:tr w:rsidR="0088583B">
      <w:tc>
        <w:tcPr>
          <w:tcW w:w="9558" w:type="dxa"/>
          <w:gridSpan w:val="2"/>
        </w:tcPr>
        <w:p w:rsidR="0088583B" w:rsidRDefault="00B1038F">
          <w:r>
            <w:t>Báo cáo lỗi</w:t>
          </w:r>
          <w:r w:rsidR="0088583B">
            <w:t xml:space="preserve"> 1.0</w:t>
          </w:r>
        </w:p>
      </w:tc>
    </w:tr>
  </w:tbl>
  <w:p w:rsidR="0088583B" w:rsidRDefault="00885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83B" w:rsidRDefault="008858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752464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297C52"/>
    <w:multiLevelType w:val="hybridMultilevel"/>
    <w:tmpl w:val="5C58211C"/>
    <w:lvl w:ilvl="0" w:tplc="D3C61278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2506C"/>
    <w:multiLevelType w:val="hybridMultilevel"/>
    <w:tmpl w:val="9D601782"/>
    <w:lvl w:ilvl="0" w:tplc="12D4958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color w:val="1414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C0E49"/>
    <w:multiLevelType w:val="hybridMultilevel"/>
    <w:tmpl w:val="5E6CB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B93496"/>
    <w:multiLevelType w:val="hybridMultilevel"/>
    <w:tmpl w:val="7CB6B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F2425"/>
    <w:multiLevelType w:val="hybridMultilevel"/>
    <w:tmpl w:val="D8B65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C36861"/>
    <w:multiLevelType w:val="hybridMultilevel"/>
    <w:tmpl w:val="B31E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7">
    <w:nsid w:val="6CB24303"/>
    <w:multiLevelType w:val="hybridMultilevel"/>
    <w:tmpl w:val="2338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2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3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num w:numId="1">
    <w:abstractNumId w:val="0"/>
  </w:num>
  <w:num w:numId="2">
    <w:abstractNumId w:val="18"/>
  </w:num>
  <w:num w:numId="3">
    <w:abstractNumId w:val="32"/>
  </w:num>
  <w:num w:numId="4">
    <w:abstractNumId w:val="16"/>
  </w:num>
  <w:num w:numId="5">
    <w:abstractNumId w:val="2"/>
  </w:num>
  <w:num w:numId="6">
    <w:abstractNumId w:val="24"/>
  </w:num>
  <w:num w:numId="7">
    <w:abstractNumId w:val="11"/>
  </w:num>
  <w:num w:numId="8">
    <w:abstractNumId w:val="4"/>
  </w:num>
  <w:num w:numId="9">
    <w:abstractNumId w:val="1"/>
  </w:num>
  <w:num w:numId="10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1">
    <w:abstractNumId w:val="22"/>
  </w:num>
  <w:num w:numId="12">
    <w:abstractNumId w:val="5"/>
  </w:num>
  <w:num w:numId="13">
    <w:abstractNumId w:val="25"/>
  </w:num>
  <w:num w:numId="14">
    <w:abstractNumId w:val="30"/>
  </w:num>
  <w:num w:numId="15">
    <w:abstractNumId w:val="15"/>
  </w:num>
  <w:num w:numId="16">
    <w:abstractNumId w:val="20"/>
  </w:num>
  <w:num w:numId="17">
    <w:abstractNumId w:val="9"/>
  </w:num>
  <w:num w:numId="18">
    <w:abstractNumId w:val="14"/>
  </w:num>
  <w:num w:numId="19">
    <w:abstractNumId w:val="27"/>
  </w:num>
  <w:num w:numId="20">
    <w:abstractNumId w:val="23"/>
  </w:num>
  <w:num w:numId="21">
    <w:abstractNumId w:val="28"/>
  </w:num>
  <w:num w:numId="22">
    <w:abstractNumId w:val="13"/>
  </w:num>
  <w:num w:numId="23">
    <w:abstractNumId w:val="12"/>
  </w:num>
  <w:num w:numId="24">
    <w:abstractNumId w:val="21"/>
  </w:num>
  <w:num w:numId="25">
    <w:abstractNumId w:val="19"/>
  </w:num>
  <w:num w:numId="26">
    <w:abstractNumId w:val="7"/>
  </w:num>
  <w:num w:numId="27">
    <w:abstractNumId w:val="29"/>
  </w:num>
  <w:num w:numId="28">
    <w:abstractNumId w:val="3"/>
  </w:num>
  <w:num w:numId="29">
    <w:abstractNumId w:val="26"/>
  </w:num>
  <w:num w:numId="30">
    <w:abstractNumId w:val="33"/>
  </w:num>
  <w:num w:numId="31">
    <w:abstractNumId w:val="31"/>
  </w:num>
  <w:num w:numId="32">
    <w:abstractNumId w:val="10"/>
  </w:num>
  <w:num w:numId="33">
    <w:abstractNumId w:val="17"/>
  </w:num>
  <w:num w:numId="34">
    <w:abstractNumId w:val="6"/>
  </w:num>
  <w:num w:numId="3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6E40"/>
    <w:rsid w:val="000449CE"/>
    <w:rsid w:val="000500F0"/>
    <w:rsid w:val="00056AB3"/>
    <w:rsid w:val="000673FC"/>
    <w:rsid w:val="000859A9"/>
    <w:rsid w:val="00093788"/>
    <w:rsid w:val="00097E86"/>
    <w:rsid w:val="000D19F5"/>
    <w:rsid w:val="00131790"/>
    <w:rsid w:val="00147110"/>
    <w:rsid w:val="00150B9B"/>
    <w:rsid w:val="00162B0A"/>
    <w:rsid w:val="00172F42"/>
    <w:rsid w:val="001937A9"/>
    <w:rsid w:val="001F6A95"/>
    <w:rsid w:val="0020236D"/>
    <w:rsid w:val="002071B0"/>
    <w:rsid w:val="002158F9"/>
    <w:rsid w:val="00216B4B"/>
    <w:rsid w:val="0021771F"/>
    <w:rsid w:val="00224CDE"/>
    <w:rsid w:val="0029703B"/>
    <w:rsid w:val="002A6337"/>
    <w:rsid w:val="002E16E4"/>
    <w:rsid w:val="003006CA"/>
    <w:rsid w:val="00302873"/>
    <w:rsid w:val="00316911"/>
    <w:rsid w:val="00317185"/>
    <w:rsid w:val="003241E1"/>
    <w:rsid w:val="0032666E"/>
    <w:rsid w:val="00354C80"/>
    <w:rsid w:val="00363A69"/>
    <w:rsid w:val="00364CD3"/>
    <w:rsid w:val="003A6D8E"/>
    <w:rsid w:val="003F56E1"/>
    <w:rsid w:val="003F7BE5"/>
    <w:rsid w:val="00406DF9"/>
    <w:rsid w:val="00431AC7"/>
    <w:rsid w:val="004472F7"/>
    <w:rsid w:val="004534B8"/>
    <w:rsid w:val="00462FB1"/>
    <w:rsid w:val="004634A8"/>
    <w:rsid w:val="00480D82"/>
    <w:rsid w:val="00490C92"/>
    <w:rsid w:val="0049274F"/>
    <w:rsid w:val="004A6504"/>
    <w:rsid w:val="004B770A"/>
    <w:rsid w:val="004D6A6B"/>
    <w:rsid w:val="005119B1"/>
    <w:rsid w:val="00523CD5"/>
    <w:rsid w:val="005368ED"/>
    <w:rsid w:val="00553BFD"/>
    <w:rsid w:val="00566E20"/>
    <w:rsid w:val="005702A5"/>
    <w:rsid w:val="00593374"/>
    <w:rsid w:val="005A05D9"/>
    <w:rsid w:val="005A4977"/>
    <w:rsid w:val="005B009C"/>
    <w:rsid w:val="005D7421"/>
    <w:rsid w:val="00607586"/>
    <w:rsid w:val="00611905"/>
    <w:rsid w:val="00616423"/>
    <w:rsid w:val="006178C8"/>
    <w:rsid w:val="00626A30"/>
    <w:rsid w:val="006521D7"/>
    <w:rsid w:val="00670BE3"/>
    <w:rsid w:val="00671B23"/>
    <w:rsid w:val="00673EF6"/>
    <w:rsid w:val="006A29A3"/>
    <w:rsid w:val="006B792E"/>
    <w:rsid w:val="006C38B0"/>
    <w:rsid w:val="006C76C0"/>
    <w:rsid w:val="006E629B"/>
    <w:rsid w:val="007475F7"/>
    <w:rsid w:val="00771429"/>
    <w:rsid w:val="00774038"/>
    <w:rsid w:val="00775DD7"/>
    <w:rsid w:val="00783F08"/>
    <w:rsid w:val="00797BD7"/>
    <w:rsid w:val="007B2CCB"/>
    <w:rsid w:val="007E5480"/>
    <w:rsid w:val="007F7278"/>
    <w:rsid w:val="00832300"/>
    <w:rsid w:val="00837901"/>
    <w:rsid w:val="0086169D"/>
    <w:rsid w:val="00862A79"/>
    <w:rsid w:val="0088583B"/>
    <w:rsid w:val="00886340"/>
    <w:rsid w:val="008A2352"/>
    <w:rsid w:val="008B2E1D"/>
    <w:rsid w:val="008C116F"/>
    <w:rsid w:val="008D18F7"/>
    <w:rsid w:val="008F47D9"/>
    <w:rsid w:val="00911C81"/>
    <w:rsid w:val="009242C5"/>
    <w:rsid w:val="00926539"/>
    <w:rsid w:val="00956285"/>
    <w:rsid w:val="00971BC2"/>
    <w:rsid w:val="009C7C5E"/>
    <w:rsid w:val="009D459E"/>
    <w:rsid w:val="009E3DA1"/>
    <w:rsid w:val="00A05045"/>
    <w:rsid w:val="00A24F63"/>
    <w:rsid w:val="00A36C5F"/>
    <w:rsid w:val="00AB2F41"/>
    <w:rsid w:val="00AC296F"/>
    <w:rsid w:val="00AD3548"/>
    <w:rsid w:val="00AE3176"/>
    <w:rsid w:val="00B07C3B"/>
    <w:rsid w:val="00B1038F"/>
    <w:rsid w:val="00B230AA"/>
    <w:rsid w:val="00B27BE1"/>
    <w:rsid w:val="00B47EFA"/>
    <w:rsid w:val="00B85614"/>
    <w:rsid w:val="00B94059"/>
    <w:rsid w:val="00BA0E90"/>
    <w:rsid w:val="00BA75C8"/>
    <w:rsid w:val="00BB0D53"/>
    <w:rsid w:val="00BC2737"/>
    <w:rsid w:val="00C03BCD"/>
    <w:rsid w:val="00C14361"/>
    <w:rsid w:val="00C20751"/>
    <w:rsid w:val="00C647DA"/>
    <w:rsid w:val="00C73F08"/>
    <w:rsid w:val="00C75586"/>
    <w:rsid w:val="00C85834"/>
    <w:rsid w:val="00CA08CF"/>
    <w:rsid w:val="00CA2B7E"/>
    <w:rsid w:val="00CD0BA1"/>
    <w:rsid w:val="00CF4529"/>
    <w:rsid w:val="00CF7469"/>
    <w:rsid w:val="00D237F2"/>
    <w:rsid w:val="00D4574D"/>
    <w:rsid w:val="00D54AB5"/>
    <w:rsid w:val="00D5791D"/>
    <w:rsid w:val="00D6281E"/>
    <w:rsid w:val="00D84319"/>
    <w:rsid w:val="00D9450C"/>
    <w:rsid w:val="00DC62CB"/>
    <w:rsid w:val="00DE2DBA"/>
    <w:rsid w:val="00DE54DD"/>
    <w:rsid w:val="00DF2317"/>
    <w:rsid w:val="00E2412B"/>
    <w:rsid w:val="00E403A5"/>
    <w:rsid w:val="00E55541"/>
    <w:rsid w:val="00E91629"/>
    <w:rsid w:val="00EC1624"/>
    <w:rsid w:val="00EF5487"/>
    <w:rsid w:val="00EF6226"/>
    <w:rsid w:val="00F208F7"/>
    <w:rsid w:val="00F333D7"/>
    <w:rsid w:val="00F464FF"/>
    <w:rsid w:val="00FD6DD2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224CDE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D7D67-BD01-4434-AB1D-70DB39D5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613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Võ Ngọc Bảo</cp:lastModifiedBy>
  <cp:revision>109</cp:revision>
  <cp:lastPrinted>1899-12-31T17:00:00Z</cp:lastPrinted>
  <dcterms:created xsi:type="dcterms:W3CDTF">2016-10-12T00:04:00Z</dcterms:created>
  <dcterms:modified xsi:type="dcterms:W3CDTF">2016-11-03T13:24:00Z</dcterms:modified>
</cp:coreProperties>
</file>