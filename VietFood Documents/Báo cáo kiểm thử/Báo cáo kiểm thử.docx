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977" w:rsidRPr="000038ED" w:rsidRDefault="00797BD7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fldChar w:fldCharType="begin"/>
      </w:r>
      <w:r w:rsidRPr="000038ED">
        <w:rPr>
          <w:rFonts w:ascii="Times New Roman" w:hAnsi="Times New Roman"/>
        </w:rPr>
        <w:instrText xml:space="preserve"> SUBJECT  \* MERGEFORMAT </w:instrText>
      </w:r>
      <w:r w:rsidRPr="000038ED">
        <w:rPr>
          <w:rFonts w:ascii="Times New Roman" w:hAnsi="Times New Roman"/>
        </w:rPr>
        <w:fldChar w:fldCharType="separate"/>
      </w:r>
      <w:r w:rsidR="00774038" w:rsidRPr="000038ED">
        <w:rPr>
          <w:rFonts w:ascii="Times New Roman" w:hAnsi="Times New Roman"/>
        </w:rPr>
        <w:t>&lt;PHẦN MỀM DẠY NẤU ĂN&gt;</w:t>
      </w:r>
      <w:r w:rsidRPr="000038ED">
        <w:rPr>
          <w:rFonts w:ascii="Times New Roman" w:hAnsi="Times New Roman"/>
        </w:rPr>
        <w:fldChar w:fldCharType="end"/>
      </w:r>
    </w:p>
    <w:p w:rsidR="005A4977" w:rsidRPr="000038ED" w:rsidRDefault="00BC2737" w:rsidP="003A6D8E">
      <w:pPr>
        <w:pStyle w:val="Title"/>
        <w:jc w:val="right"/>
        <w:rPr>
          <w:rFonts w:ascii="Times New Roman" w:hAnsi="Times New Roman"/>
        </w:rPr>
      </w:pPr>
      <w:r w:rsidRPr="000038ED">
        <w:rPr>
          <w:rFonts w:ascii="Times New Roman" w:hAnsi="Times New Roman"/>
        </w:rPr>
        <w:t>Báo cáo kiểm thử</w:t>
      </w:r>
    </w:p>
    <w:p w:rsidR="00C14361" w:rsidRPr="000038ED" w:rsidRDefault="00C14361" w:rsidP="00C14361">
      <w:pPr>
        <w:rPr>
          <w:b/>
          <w:sz w:val="36"/>
          <w:szCs w:val="36"/>
        </w:rPr>
      </w:pP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sz w:val="36"/>
          <w:szCs w:val="36"/>
        </w:rPr>
        <w:tab/>
      </w:r>
      <w:r w:rsidRPr="000038ED">
        <w:rPr>
          <w:b/>
          <w:sz w:val="36"/>
          <w:szCs w:val="36"/>
        </w:rPr>
        <w:t>Nhóm 3</w:t>
      </w:r>
    </w:p>
    <w:p w:rsidR="005A4977" w:rsidRPr="000038ED" w:rsidRDefault="00F208F7">
      <w:pPr>
        <w:pStyle w:val="Title"/>
        <w:jc w:val="right"/>
        <w:rPr>
          <w:rFonts w:ascii="Times New Roman" w:hAnsi="Times New Roman"/>
          <w:sz w:val="28"/>
        </w:rPr>
      </w:pPr>
      <w:r w:rsidRPr="000038ED">
        <w:rPr>
          <w:rFonts w:ascii="Times New Roman" w:hAnsi="Times New Roman"/>
          <w:sz w:val="28"/>
        </w:rPr>
        <w:t>Phiên bản</w:t>
      </w:r>
      <w:r w:rsidR="00771429" w:rsidRPr="000038ED">
        <w:rPr>
          <w:rFonts w:ascii="Times New Roman" w:hAnsi="Times New Roman"/>
          <w:sz w:val="28"/>
        </w:rPr>
        <w:t xml:space="preserve"> &lt;</w:t>
      </w:r>
      <w:r w:rsidR="0032595B" w:rsidRPr="000038ED">
        <w:rPr>
          <w:rFonts w:ascii="Times New Roman" w:hAnsi="Times New Roman"/>
          <w:sz w:val="28"/>
        </w:rPr>
        <w:t>2</w:t>
      </w:r>
      <w:r w:rsidR="00771429" w:rsidRPr="000038ED">
        <w:rPr>
          <w:rFonts w:ascii="Times New Roman" w:hAnsi="Times New Roman"/>
          <w:sz w:val="28"/>
        </w:rPr>
        <w:t>.</w:t>
      </w:r>
      <w:r w:rsidR="002052EE">
        <w:rPr>
          <w:rFonts w:ascii="Times New Roman" w:hAnsi="Times New Roman"/>
          <w:sz w:val="28"/>
        </w:rPr>
        <w:t>1</w:t>
      </w:r>
      <w:r w:rsidR="00771429" w:rsidRPr="000038ED">
        <w:rPr>
          <w:rFonts w:ascii="Times New Roman" w:hAnsi="Times New Roman"/>
          <w:sz w:val="28"/>
        </w:rPr>
        <w:t>&gt;</w:t>
      </w:r>
    </w:p>
    <w:p w:rsidR="005A4977" w:rsidRPr="000038ED" w:rsidRDefault="005A4977">
      <w:pPr>
        <w:pStyle w:val="Title"/>
        <w:rPr>
          <w:rFonts w:ascii="Times New Roman" w:hAnsi="Times New Roman"/>
          <w:sz w:val="28"/>
        </w:rPr>
      </w:pPr>
    </w:p>
    <w:p w:rsidR="005A4977" w:rsidRPr="000038ED" w:rsidRDefault="005A4977">
      <w:pPr>
        <w:jc w:val="right"/>
      </w:pPr>
    </w:p>
    <w:p w:rsidR="005A4977" w:rsidRPr="000038ED" w:rsidRDefault="005A4977">
      <w:pPr>
        <w:pStyle w:val="BodyText"/>
      </w:pPr>
    </w:p>
    <w:p w:rsidR="005A4977" w:rsidRPr="000038ED" w:rsidRDefault="005A4977">
      <w:pPr>
        <w:pStyle w:val="BodyText"/>
        <w:sectPr w:rsidR="005A4977" w:rsidRPr="000038E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A4977" w:rsidRPr="000038ED" w:rsidRDefault="00F208F7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lastRenderedPageBreak/>
        <w:t>LỊCH SỬ THAY ĐỔI</w:t>
      </w: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Ngày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Phiên bản</w:t>
            </w:r>
          </w:p>
        </w:tc>
        <w:tc>
          <w:tcPr>
            <w:tcW w:w="374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Mô tả</w:t>
            </w:r>
          </w:p>
        </w:tc>
        <w:tc>
          <w:tcPr>
            <w:tcW w:w="2304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  <w:rPr>
                <w:b/>
              </w:rPr>
            </w:pPr>
            <w:r w:rsidRPr="000038ED">
              <w:rPr>
                <w:b/>
              </w:rPr>
              <w:t>Người thay đổi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02/11/2016</w:t>
            </w:r>
          </w:p>
        </w:tc>
        <w:tc>
          <w:tcPr>
            <w:tcW w:w="1152" w:type="dxa"/>
            <w:vAlign w:val="center"/>
          </w:tcPr>
          <w:p w:rsidR="005A4977" w:rsidRPr="000038ED" w:rsidRDefault="00F208F7" w:rsidP="003A6D8E">
            <w:pPr>
              <w:pStyle w:val="Tabletext"/>
              <w:jc w:val="center"/>
            </w:pPr>
            <w:r w:rsidRPr="000038ED">
              <w:t>1.0</w:t>
            </w:r>
          </w:p>
        </w:tc>
        <w:tc>
          <w:tcPr>
            <w:tcW w:w="3744" w:type="dxa"/>
            <w:vAlign w:val="center"/>
          </w:tcPr>
          <w:p w:rsidR="005A4977" w:rsidRPr="000038ED" w:rsidRDefault="00BC2737" w:rsidP="00E94E3F">
            <w:pPr>
              <w:pStyle w:val="Tabletext"/>
            </w:pPr>
            <w:r w:rsidRPr="000038ED">
              <w:t>Báo cáo kiểm thử</w:t>
            </w:r>
          </w:p>
        </w:tc>
        <w:tc>
          <w:tcPr>
            <w:tcW w:w="2304" w:type="dxa"/>
            <w:vAlign w:val="center"/>
          </w:tcPr>
          <w:p w:rsidR="005A4977" w:rsidRPr="000038ED" w:rsidRDefault="00BC2737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5A4977" w:rsidRPr="000038ED" w:rsidTr="00BC2737">
        <w:trPr>
          <w:jc w:val="center"/>
        </w:trPr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29/11/2016</w:t>
            </w:r>
          </w:p>
        </w:tc>
        <w:tc>
          <w:tcPr>
            <w:tcW w:w="1152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2.0</w:t>
            </w:r>
          </w:p>
        </w:tc>
        <w:tc>
          <w:tcPr>
            <w:tcW w:w="3744" w:type="dxa"/>
            <w:vAlign w:val="center"/>
          </w:tcPr>
          <w:p w:rsidR="005A4977" w:rsidRPr="000038ED" w:rsidRDefault="00E94E3F" w:rsidP="00E94E3F">
            <w:pPr>
              <w:pStyle w:val="Tabletext"/>
            </w:pP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5A4977" w:rsidRPr="000038ED" w:rsidRDefault="00E94E3F" w:rsidP="003A6D8E">
            <w:pPr>
              <w:pStyle w:val="Tabletext"/>
              <w:jc w:val="center"/>
            </w:pPr>
            <w:r w:rsidRPr="000038ED">
              <w:t>Võ Ngọc Bảo</w:t>
            </w:r>
          </w:p>
        </w:tc>
      </w:tr>
      <w:tr w:rsidR="00365146" w:rsidRPr="000038ED" w:rsidTr="00BC2737">
        <w:trPr>
          <w:jc w:val="center"/>
        </w:trPr>
        <w:tc>
          <w:tcPr>
            <w:tcW w:w="2304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01/12/2016</w:t>
            </w:r>
          </w:p>
        </w:tc>
        <w:tc>
          <w:tcPr>
            <w:tcW w:w="1152" w:type="dxa"/>
            <w:vAlign w:val="center"/>
          </w:tcPr>
          <w:p w:rsidR="00365146" w:rsidRPr="000038ED" w:rsidRDefault="00365146" w:rsidP="003A6D8E">
            <w:pPr>
              <w:pStyle w:val="Tabletext"/>
              <w:jc w:val="center"/>
            </w:pPr>
            <w:r>
              <w:t>2.1</w:t>
            </w:r>
          </w:p>
        </w:tc>
        <w:tc>
          <w:tcPr>
            <w:tcW w:w="3744" w:type="dxa"/>
            <w:vAlign w:val="center"/>
          </w:tcPr>
          <w:p w:rsidR="00365146" w:rsidRPr="000038ED" w:rsidRDefault="00365146" w:rsidP="00E94E3F">
            <w:pPr>
              <w:pStyle w:val="Tabletext"/>
            </w:pPr>
            <w:r>
              <w:t xml:space="preserve">Chỉnh sửa </w:t>
            </w:r>
            <w:r w:rsidRPr="000038ED">
              <w:t>Báo cáo kiểm thử lần 2</w:t>
            </w:r>
          </w:p>
        </w:tc>
        <w:tc>
          <w:tcPr>
            <w:tcW w:w="2304" w:type="dxa"/>
            <w:vAlign w:val="center"/>
          </w:tcPr>
          <w:p w:rsidR="00365146" w:rsidRPr="000038ED" w:rsidRDefault="000D6A54" w:rsidP="003A6D8E">
            <w:pPr>
              <w:pStyle w:val="Tabletext"/>
              <w:jc w:val="center"/>
            </w:pPr>
            <w:r>
              <w:t>Võ Ngọc Bảo</w:t>
            </w:r>
          </w:p>
        </w:tc>
      </w:tr>
    </w:tbl>
    <w:p w:rsidR="005A4977" w:rsidRPr="000038ED" w:rsidRDefault="005A4977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 w:rsidP="00CA08CF"/>
    <w:p w:rsidR="00CA08CF" w:rsidRPr="000038ED" w:rsidRDefault="00CA08CF">
      <w:pPr>
        <w:pStyle w:val="Title"/>
        <w:rPr>
          <w:rFonts w:ascii="Times New Roman" w:hAnsi="Times New Roman"/>
        </w:rPr>
      </w:pPr>
    </w:p>
    <w:p w:rsidR="00131790" w:rsidRPr="000038ED" w:rsidRDefault="00771429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682812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31790" w:rsidRPr="000038ED" w:rsidRDefault="00131790">
          <w:pPr>
            <w:pStyle w:val="TOCHeading"/>
            <w:rPr>
              <w:rFonts w:ascii="Times New Roman" w:hAnsi="Times New Roman" w:cs="Times New Roman"/>
            </w:rPr>
          </w:pPr>
          <w:r w:rsidRPr="000038ED">
            <w:rPr>
              <w:rFonts w:ascii="Times New Roman" w:hAnsi="Times New Roman" w:cs="Times New Roman"/>
            </w:rPr>
            <w:t>Mục lục</w:t>
          </w:r>
        </w:p>
        <w:p w:rsidR="007675C2" w:rsidRDefault="0013179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 w:rsidRPr="000038ED">
            <w:fldChar w:fldCharType="begin"/>
          </w:r>
          <w:r w:rsidRPr="000038ED">
            <w:instrText xml:space="preserve"> TOC \o "1-3" \h \z \u </w:instrText>
          </w:r>
          <w:r w:rsidRPr="000038ED">
            <w:fldChar w:fldCharType="separate"/>
          </w:r>
          <w:hyperlink w:anchor="_Toc468370798" w:history="1">
            <w:r w:rsidR="007675C2" w:rsidRPr="00E341CC">
              <w:rPr>
                <w:rStyle w:val="Hyperlink"/>
                <w:noProof/>
              </w:rPr>
              <w:t>1.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Planning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799" w:history="1">
            <w:r w:rsidR="007675C2" w:rsidRPr="00E341CC">
              <w:rPr>
                <w:rStyle w:val="Hyperlink"/>
                <w:noProof/>
              </w:rPr>
              <w:t>1.1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Giới thiệu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_Toc468370799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0" w:history="1">
            <w:r w:rsidR="007675C2" w:rsidRPr="00E341CC">
              <w:rPr>
                <w:rStyle w:val="Hyperlink"/>
                <w:noProof/>
              </w:rPr>
              <w:t>1.2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Mục đích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1" w:history="1">
            <w:r w:rsidR="007675C2" w:rsidRPr="00E341CC">
              <w:rPr>
                <w:rStyle w:val="Hyperlink"/>
                <w:noProof/>
              </w:rPr>
              <w:t>1.3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Các loại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2" w:history="1">
            <w:r w:rsidR="007675C2" w:rsidRPr="00E341CC">
              <w:rPr>
                <w:rStyle w:val="Hyperlink"/>
                <w:noProof/>
              </w:rPr>
              <w:t>1.4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Phương pháp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_Toc468370802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3" w:history="1">
            <w:r w:rsidR="007675C2" w:rsidRPr="00E341CC">
              <w:rPr>
                <w:rStyle w:val="Hyperlink"/>
                <w:noProof/>
              </w:rPr>
              <w:t>1.5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Công cụ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_Toc468370803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4" w:history="1">
            <w:r w:rsidR="007675C2" w:rsidRPr="00E341CC">
              <w:rPr>
                <w:rStyle w:val="Hyperlink"/>
                <w:noProof/>
              </w:rPr>
              <w:t>1.6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Nhân sự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_Toc468370804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5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5" w:history="1">
            <w:r w:rsidR="007675C2" w:rsidRPr="00E341CC">
              <w:rPr>
                <w:rStyle w:val="Hyperlink"/>
                <w:noProof/>
              </w:rPr>
              <w:t>1.7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Thời gian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_Toc468370805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6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6" w:history="1">
            <w:r w:rsidR="007675C2" w:rsidRPr="00E341CC">
              <w:rPr>
                <w:rStyle w:val="Hyperlink"/>
                <w:noProof/>
              </w:rPr>
              <w:t>2.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chức năng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_Toc468370806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7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7" w:history="1">
            <w:r w:rsidR="007675C2" w:rsidRPr="00E341CC">
              <w:rPr>
                <w:rStyle w:val="Hyperlink"/>
                <w:noProof/>
              </w:rPr>
              <w:t>3.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  <w:shd w:val="clear" w:color="auto" w:fill="F9F9F9"/>
              </w:rPr>
              <w:t>Test Cases Kiểm tra giao diện và tính tiện dụng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_Toc468370807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14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8" w:history="1">
            <w:r w:rsidR="007675C2" w:rsidRPr="00E341CC">
              <w:rPr>
                <w:rStyle w:val="Hyperlink"/>
                <w:noProof/>
              </w:rPr>
              <w:t>4.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tính tương thích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_Toc468370808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18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09" w:history="1">
            <w:r w:rsidR="007675C2" w:rsidRPr="00E341CC">
              <w:rPr>
                <w:rStyle w:val="Hyperlink"/>
                <w:noProof/>
              </w:rPr>
              <w:t>5.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Hiệu suất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_Toc468370809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19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0" w:history="1">
            <w:r w:rsidR="007675C2" w:rsidRPr="00E341CC">
              <w:rPr>
                <w:rStyle w:val="Hyperlink"/>
                <w:noProof/>
              </w:rPr>
              <w:t>6.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Test Cases Kiểm tra bảo mật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_Toc468370810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21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7675C2" w:rsidRDefault="00EC38F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468370811" w:history="1">
            <w:r w:rsidR="007675C2" w:rsidRPr="00E341CC">
              <w:rPr>
                <w:rStyle w:val="Hyperlink"/>
                <w:noProof/>
              </w:rPr>
              <w:t>7.</w:t>
            </w:r>
            <w:r w:rsidR="007675C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 w:eastAsia="vi-VN"/>
              </w:rPr>
              <w:tab/>
            </w:r>
            <w:r w:rsidR="007675C2" w:rsidRPr="00E341CC">
              <w:rPr>
                <w:rStyle w:val="Hyperlink"/>
                <w:noProof/>
              </w:rPr>
              <w:t>Thống kê Kiểm thử</w:t>
            </w:r>
            <w:r w:rsidR="007675C2">
              <w:rPr>
                <w:noProof/>
                <w:webHidden/>
              </w:rPr>
              <w:tab/>
            </w:r>
            <w:r w:rsidR="007675C2">
              <w:rPr>
                <w:noProof/>
                <w:webHidden/>
              </w:rPr>
              <w:fldChar w:fldCharType="begin"/>
            </w:r>
            <w:r w:rsidR="007675C2">
              <w:rPr>
                <w:noProof/>
                <w:webHidden/>
              </w:rPr>
              <w:instrText xml:space="preserve"> PAGEREF _Toc468370811 \h </w:instrText>
            </w:r>
            <w:r w:rsidR="007675C2">
              <w:rPr>
                <w:noProof/>
                <w:webHidden/>
              </w:rPr>
            </w:r>
            <w:r w:rsidR="007675C2">
              <w:rPr>
                <w:noProof/>
                <w:webHidden/>
              </w:rPr>
              <w:fldChar w:fldCharType="separate"/>
            </w:r>
            <w:r w:rsidR="007675C2">
              <w:rPr>
                <w:noProof/>
                <w:webHidden/>
              </w:rPr>
              <w:t>22</w:t>
            </w:r>
            <w:r w:rsidR="007675C2">
              <w:rPr>
                <w:noProof/>
                <w:webHidden/>
              </w:rPr>
              <w:fldChar w:fldCharType="end"/>
            </w:r>
          </w:hyperlink>
        </w:p>
        <w:p w:rsidR="00131790" w:rsidRPr="000038ED" w:rsidRDefault="00131790">
          <w:r w:rsidRPr="000038ED">
            <w:rPr>
              <w:b/>
              <w:bCs/>
              <w:noProof/>
            </w:rPr>
            <w:fldChar w:fldCharType="end"/>
          </w:r>
        </w:p>
      </w:sdtContent>
    </w:sdt>
    <w:p w:rsidR="00131790" w:rsidRPr="000038ED" w:rsidRDefault="00131790" w:rsidP="00131790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t xml:space="preserve"> </w:t>
      </w:r>
    </w:p>
    <w:p w:rsidR="005A4977" w:rsidRPr="000038ED" w:rsidRDefault="00771429">
      <w:pPr>
        <w:pStyle w:val="Title"/>
        <w:rPr>
          <w:rFonts w:ascii="Times New Roman" w:hAnsi="Times New Roman"/>
        </w:rPr>
      </w:pPr>
      <w:r w:rsidRPr="000038ED">
        <w:rPr>
          <w:rFonts w:ascii="Times New Roman" w:hAnsi="Times New Roman"/>
        </w:rPr>
        <w:br w:type="page"/>
      </w:r>
      <w:r w:rsidR="004D6A6B" w:rsidRPr="000038ED">
        <w:rPr>
          <w:rFonts w:ascii="Times New Roman" w:hAnsi="Times New Roman"/>
        </w:rPr>
        <w:lastRenderedPageBreak/>
        <w:t>BÁO CÁO</w:t>
      </w:r>
      <w:r w:rsidR="00224CDE" w:rsidRPr="000038ED">
        <w:rPr>
          <w:rFonts w:ascii="Times New Roman" w:hAnsi="Times New Roman"/>
        </w:rPr>
        <w:t xml:space="preserve"> KIỂM THỬ</w:t>
      </w:r>
    </w:p>
    <w:p w:rsidR="00B230AA" w:rsidRPr="000038ED" w:rsidRDefault="00B230AA" w:rsidP="00B230AA">
      <w:pPr>
        <w:pStyle w:val="BodyText"/>
      </w:pPr>
    </w:p>
    <w:p w:rsidR="005A4977" w:rsidRPr="000038ED" w:rsidRDefault="00354C80">
      <w:pPr>
        <w:pStyle w:val="Heading1"/>
        <w:rPr>
          <w:rFonts w:ascii="Times New Roman" w:hAnsi="Times New Roman"/>
          <w:sz w:val="28"/>
          <w:szCs w:val="28"/>
        </w:rPr>
      </w:pPr>
      <w:bookmarkStart w:id="0" w:name="_Toc465894779"/>
      <w:bookmarkStart w:id="1" w:name="_Toc468370798"/>
      <w:r w:rsidRPr="000038ED">
        <w:rPr>
          <w:rFonts w:ascii="Times New Roman" w:hAnsi="Times New Roman"/>
          <w:sz w:val="28"/>
          <w:szCs w:val="28"/>
        </w:rPr>
        <w:t>Test Planning</w:t>
      </w:r>
      <w:bookmarkEnd w:id="0"/>
      <w:bookmarkEnd w:id="1"/>
    </w:p>
    <w:p w:rsidR="00716760" w:rsidRPr="003A4A9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2" w:name="_Toc465894778"/>
      <w:bookmarkStart w:id="3" w:name="_Toc468370799"/>
      <w:r w:rsidRPr="003A4A9D">
        <w:rPr>
          <w:rFonts w:ascii="Times New Roman" w:hAnsi="Times New Roman"/>
          <w:sz w:val="24"/>
          <w:szCs w:val="24"/>
        </w:rPr>
        <w:t>Giới thiệu</w:t>
      </w:r>
      <w:bookmarkEnd w:id="2"/>
      <w:bookmarkEnd w:id="3"/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Tài liệu “Báo cáo kiểm thử” dựa trên: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kiểm thử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Đặc tả phần mềm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giao diện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Thiết kế nghiệp vụ</w:t>
      </w:r>
    </w:p>
    <w:p w:rsidR="00716760" w:rsidRPr="000038ED" w:rsidRDefault="00716760" w:rsidP="00C53B9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Mã nguồn</w:t>
      </w:r>
    </w:p>
    <w:p w:rsidR="00716760" w:rsidRPr="000038ED" w:rsidRDefault="00716760" w:rsidP="00716760">
      <w:pPr>
        <w:ind w:left="720"/>
        <w:rPr>
          <w:sz w:val="22"/>
          <w:szCs w:val="22"/>
        </w:rPr>
      </w:pPr>
      <w:r w:rsidRPr="000038ED">
        <w:rPr>
          <w:sz w:val="22"/>
          <w:szCs w:val="22"/>
        </w:rPr>
        <w:t>Để đưa ra mô tả dữ liệu test, các Test Cases được dùng để test cho phần mềm dạy nấu ăn</w:t>
      </w:r>
    </w:p>
    <w:p w:rsidR="00345D5F" w:rsidRPr="000038ED" w:rsidRDefault="00716760" w:rsidP="005C2AAC">
      <w:pPr>
        <w:pStyle w:val="Heading2"/>
        <w:rPr>
          <w:rFonts w:ascii="Times New Roman" w:hAnsi="Times New Roman"/>
        </w:rPr>
      </w:pPr>
      <w:bookmarkStart w:id="4" w:name="_Toc468370800"/>
      <w:r w:rsidRPr="000038ED">
        <w:rPr>
          <w:rFonts w:ascii="Times New Roman" w:hAnsi="Times New Roman"/>
          <w:sz w:val="24"/>
          <w:szCs w:val="24"/>
        </w:rPr>
        <w:t>Mục đích</w:t>
      </w:r>
      <w:bookmarkEnd w:id="4"/>
    </w:p>
    <w:p w:rsidR="00716760" w:rsidRPr="000038ED" w:rsidRDefault="00345D5F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Thiết kế</w:t>
      </w:r>
      <w:r w:rsidR="00065CC1" w:rsidRPr="000038ED">
        <w:rPr>
          <w:rFonts w:ascii="Times New Roman" w:hAnsi="Times New Roman"/>
        </w:rPr>
        <w:t xml:space="preserve"> các Test Case để kiểm thử ứng dụng sao cho phủ 5 loại kiểm thử.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Thực thi các Test Case và báo cáo.</w:t>
      </w:r>
    </w:p>
    <w:p w:rsidR="00065CC1" w:rsidRPr="000038ED" w:rsidRDefault="00065CC1" w:rsidP="00345D5F">
      <w:pPr>
        <w:pStyle w:val="Headingtext2Blue"/>
        <w:rPr>
          <w:rFonts w:ascii="Times New Roman" w:hAnsi="Times New Roman"/>
        </w:rPr>
      </w:pPr>
      <w:r w:rsidRPr="000038ED">
        <w:rPr>
          <w:rFonts w:ascii="Times New Roman" w:hAnsi="Times New Roman"/>
        </w:rPr>
        <w:t>Thống kê các Test Case, lập báo cáo lỗi.</w:t>
      </w:r>
    </w:p>
    <w:p w:rsidR="00716760" w:rsidRPr="000038ED" w:rsidRDefault="00716760" w:rsidP="00716760">
      <w:pPr>
        <w:pStyle w:val="Heading2"/>
        <w:rPr>
          <w:rFonts w:ascii="Times New Roman" w:hAnsi="Times New Roman"/>
          <w:sz w:val="24"/>
          <w:szCs w:val="24"/>
        </w:rPr>
      </w:pPr>
      <w:bookmarkStart w:id="5" w:name="_Toc468370801"/>
      <w:r w:rsidRPr="000038ED">
        <w:rPr>
          <w:rFonts w:ascii="Times New Roman" w:hAnsi="Times New Roman"/>
          <w:sz w:val="24"/>
          <w:szCs w:val="24"/>
        </w:rPr>
        <w:t>Các loại kiểm thử</w:t>
      </w:r>
      <w:bookmarkEnd w:id="5"/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chức năng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giao diện và tính tiện dụng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Kiểm tra tính tương thích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 xml:space="preserve">Kiểm tra hiệu suất </w:t>
      </w:r>
    </w:p>
    <w:p w:rsidR="00716760" w:rsidRPr="000038ED" w:rsidRDefault="00716760" w:rsidP="00C53B94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0038ED">
        <w:rPr>
          <w:sz w:val="22"/>
          <w:szCs w:val="22"/>
          <w:shd w:val="clear" w:color="auto" w:fill="F9F9F9"/>
        </w:rPr>
        <w:t>Kiểm tra bảo mật</w:t>
      </w:r>
    </w:p>
    <w:p w:rsidR="00716760" w:rsidRPr="000038ED" w:rsidRDefault="00716760" w:rsidP="00716760">
      <w:pPr>
        <w:pStyle w:val="Heading2"/>
        <w:rPr>
          <w:rFonts w:ascii="Times New Roman" w:hAnsi="Times New Roman"/>
        </w:rPr>
      </w:pPr>
      <w:bookmarkStart w:id="6" w:name="_Toc468370802"/>
      <w:r w:rsidRPr="000038ED">
        <w:rPr>
          <w:rFonts w:ascii="Times New Roman" w:hAnsi="Times New Roman"/>
        </w:rPr>
        <w:t>Phương pháp kiểm thử</w:t>
      </w:r>
      <w:bookmarkEnd w:id="6"/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WhiteBox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BlackBox Testing</w:t>
      </w:r>
    </w:p>
    <w:p w:rsidR="00716760" w:rsidRPr="000038ED" w:rsidRDefault="00716760" w:rsidP="00C53B9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0038ED">
        <w:rPr>
          <w:rFonts w:ascii="Times New Roman" w:hAnsi="Times New Roman" w:cs="Times New Roman"/>
        </w:rPr>
        <w:t>UseCase Testing</w:t>
      </w:r>
    </w:p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65894783"/>
      <w:bookmarkStart w:id="8" w:name="_Toc468370803"/>
      <w:r w:rsidRPr="000038ED">
        <w:rPr>
          <w:rFonts w:ascii="Times New Roman" w:hAnsi="Times New Roman"/>
          <w:sz w:val="24"/>
          <w:szCs w:val="24"/>
        </w:rPr>
        <w:t>Công cụ kiểm thử</w:t>
      </w:r>
      <w:bookmarkEnd w:id="7"/>
      <w:bookmarkEnd w:id="8"/>
    </w:p>
    <w:p w:rsidR="006C76C0" w:rsidRPr="000038ED" w:rsidRDefault="00056AB3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Laptop:</w:t>
      </w:r>
    </w:p>
    <w:p w:rsidR="006C38B0" w:rsidRPr="000038ED" w:rsidRDefault="007160BA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Dell </w:t>
      </w:r>
      <w:r w:rsidR="00056AB3" w:rsidRPr="000038ED">
        <w:rPr>
          <w:sz w:val="22"/>
          <w:szCs w:val="22"/>
          <w:shd w:val="clear" w:color="auto" w:fill="F9F9F9"/>
        </w:rPr>
        <w:t>Inspiron 15R 3537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Processor: Intel(R) Core(TM) i5-4200U CPU @ 1.6GHz – 2.3GHz</w:t>
      </w:r>
    </w:p>
    <w:p w:rsidR="006C38B0" w:rsidRPr="000038ED" w:rsidRDefault="006C38B0" w:rsidP="006C38B0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RAM: 4.00GB</w:t>
      </w:r>
    </w:p>
    <w:p w:rsidR="00056AB3" w:rsidRPr="000038ED" w:rsidRDefault="006C38B0" w:rsidP="00056AB3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Operating System: Windows 7 professional 64bit</w:t>
      </w:r>
      <w:r w:rsidR="00E2412B" w:rsidRPr="000038ED">
        <w:rPr>
          <w:sz w:val="22"/>
          <w:szCs w:val="22"/>
          <w:shd w:val="clear" w:color="auto" w:fill="F9F9F9"/>
        </w:rPr>
        <w:t xml:space="preserve"> SP1</w:t>
      </w:r>
      <w:r w:rsidR="00056AB3" w:rsidRPr="000038ED">
        <w:rPr>
          <w:sz w:val="22"/>
          <w:szCs w:val="22"/>
          <w:shd w:val="clear" w:color="auto" w:fill="F9F9F9"/>
        </w:rPr>
        <w:br/>
      </w:r>
    </w:p>
    <w:p w:rsidR="00743AD4" w:rsidRPr="000038ED" w:rsidRDefault="00743AD4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Genymotion:</w:t>
      </w:r>
    </w:p>
    <w:p w:rsidR="00A71A5D" w:rsidRPr="000038ED" w:rsidRDefault="00743AD4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 xml:space="preserve">Custom </w:t>
      </w:r>
      <w:r w:rsidR="00A71A5D" w:rsidRPr="000038ED">
        <w:rPr>
          <w:sz w:val="22"/>
          <w:szCs w:val="22"/>
          <w:shd w:val="clear" w:color="auto" w:fill="F9F9F9"/>
        </w:rPr>
        <w:t>Phone</w:t>
      </w:r>
      <w:r w:rsidRPr="000038ED">
        <w:rPr>
          <w:sz w:val="22"/>
          <w:szCs w:val="22"/>
          <w:shd w:val="clear" w:color="auto" w:fill="F9F9F9"/>
        </w:rPr>
        <w:t xml:space="preserve">  - 6.00 – API23 – </w:t>
      </w:r>
      <w:r w:rsidR="00A71A5D" w:rsidRPr="000038ED">
        <w:rPr>
          <w:sz w:val="22"/>
          <w:szCs w:val="22"/>
          <w:shd w:val="clear" w:color="auto" w:fill="F9F9F9"/>
        </w:rPr>
        <w:t>768x1280</w:t>
      </w:r>
    </w:p>
    <w:p w:rsidR="00131790" w:rsidRPr="000038ED" w:rsidRDefault="00A71A5D" w:rsidP="00743AD4">
      <w:pPr>
        <w:pStyle w:val="BodyText"/>
        <w:ind w:left="1440"/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Custom Phone – 4.1.1 – API 16 – 768x1280</w:t>
      </w:r>
      <w:r w:rsidR="00743AD4" w:rsidRPr="000038ED">
        <w:rPr>
          <w:sz w:val="22"/>
          <w:szCs w:val="22"/>
          <w:shd w:val="clear" w:color="auto" w:fill="F9F9F9"/>
        </w:rPr>
        <w:br/>
      </w:r>
    </w:p>
    <w:p w:rsidR="006C76C0" w:rsidRPr="000038ED" w:rsidRDefault="006C76C0" w:rsidP="006C76C0"/>
    <w:p w:rsidR="005A4977" w:rsidRPr="000038ED" w:rsidRDefault="00006E40">
      <w:pPr>
        <w:pStyle w:val="Heading2"/>
        <w:rPr>
          <w:rFonts w:ascii="Times New Roman" w:hAnsi="Times New Roman"/>
          <w:sz w:val="24"/>
          <w:szCs w:val="24"/>
        </w:rPr>
      </w:pPr>
      <w:bookmarkStart w:id="9" w:name="_Toc465894784"/>
      <w:bookmarkStart w:id="10" w:name="_Toc468370804"/>
      <w:r w:rsidRPr="000038ED">
        <w:rPr>
          <w:rFonts w:ascii="Times New Roman" w:hAnsi="Times New Roman"/>
          <w:sz w:val="24"/>
          <w:szCs w:val="24"/>
        </w:rPr>
        <w:t>Nhân sự</w:t>
      </w:r>
      <w:bookmarkEnd w:id="9"/>
      <w:bookmarkEnd w:id="10"/>
    </w:p>
    <w:p w:rsidR="006C76C0" w:rsidRDefault="005963E6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 w:rsidRPr="000038ED">
        <w:rPr>
          <w:sz w:val="22"/>
          <w:szCs w:val="22"/>
          <w:shd w:val="clear" w:color="auto" w:fill="F9F9F9"/>
        </w:rPr>
        <w:t>1312037 – Võ Ngọc Bảo</w:t>
      </w:r>
    </w:p>
    <w:p w:rsidR="005120FB" w:rsidRPr="000038ED" w:rsidRDefault="005120FB" w:rsidP="00C53B94">
      <w:pPr>
        <w:pStyle w:val="BodyText"/>
        <w:numPr>
          <w:ilvl w:val="0"/>
          <w:numId w:val="3"/>
        </w:numPr>
        <w:rPr>
          <w:sz w:val="22"/>
          <w:szCs w:val="22"/>
          <w:shd w:val="clear" w:color="auto" w:fill="F9F9F9"/>
        </w:rPr>
      </w:pPr>
      <w:r>
        <w:rPr>
          <w:sz w:val="22"/>
          <w:szCs w:val="22"/>
          <w:shd w:val="clear" w:color="auto" w:fill="F9F9F9"/>
        </w:rPr>
        <w:t>1312271 – Trần Ngô Việt Hưng</w:t>
      </w:r>
      <w:bookmarkStart w:id="11" w:name="_GoBack"/>
      <w:bookmarkEnd w:id="11"/>
    </w:p>
    <w:p w:rsidR="00626A30" w:rsidRPr="000038ED" w:rsidRDefault="00626A30">
      <w:pPr>
        <w:widowControl/>
        <w:spacing w:line="240" w:lineRule="auto"/>
      </w:pPr>
      <w:r w:rsidRPr="000038ED">
        <w:br w:type="page"/>
      </w:r>
    </w:p>
    <w:p w:rsidR="006C76C0" w:rsidRPr="000038ED" w:rsidRDefault="006C76C0" w:rsidP="006C76C0"/>
    <w:p w:rsidR="005A4977" w:rsidRPr="000038ED" w:rsidRDefault="00006E40" w:rsidP="00006E40">
      <w:pPr>
        <w:pStyle w:val="Heading2"/>
        <w:rPr>
          <w:rFonts w:ascii="Times New Roman" w:hAnsi="Times New Roman"/>
          <w:sz w:val="24"/>
          <w:szCs w:val="24"/>
        </w:rPr>
      </w:pPr>
      <w:bookmarkStart w:id="12" w:name="_Toc465894785"/>
      <w:bookmarkStart w:id="13" w:name="_Toc468370805"/>
      <w:r w:rsidRPr="000038ED">
        <w:rPr>
          <w:rFonts w:ascii="Times New Roman" w:hAnsi="Times New Roman"/>
          <w:sz w:val="24"/>
          <w:szCs w:val="24"/>
        </w:rPr>
        <w:t>Thời gian kiểm thử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2537"/>
        <w:gridCol w:w="2989"/>
        <w:gridCol w:w="3166"/>
      </w:tblGrid>
      <w:tr w:rsidR="00626A30" w:rsidRPr="000038ED" w:rsidTr="00626A30">
        <w:tc>
          <w:tcPr>
            <w:tcW w:w="658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STT</w:t>
            </w: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Tên Công việc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Ngày bắt đầu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Thời gian dự kiến hoàn thành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Tạo kế hoạch kiểm thử</w:t>
            </w:r>
          </w:p>
        </w:tc>
        <w:tc>
          <w:tcPr>
            <w:tcW w:w="2989" w:type="dxa"/>
          </w:tcPr>
          <w:p w:rsidR="00626A30" w:rsidRPr="000038ED" w:rsidRDefault="005119B1" w:rsidP="005119B1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30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/1</w:t>
            </w:r>
            <w:r w:rsidRPr="000038ED">
              <w:rPr>
                <w:sz w:val="22"/>
                <w:szCs w:val="22"/>
                <w:shd w:val="clear" w:color="auto" w:fill="F9F9F9"/>
              </w:rPr>
              <w:t>0</w:t>
            </w:r>
            <w:r w:rsidR="00626A30" w:rsidRPr="000038ED">
              <w:rPr>
                <w:sz w:val="22"/>
                <w:szCs w:val="22"/>
                <w:shd w:val="clear" w:color="auto" w:fill="F9F9F9"/>
              </w:rPr>
              <w:t>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chức nang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Lập Test Cases kiểm thử hiệu năng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02/11/2016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26A30" w:rsidRPr="000038ED" w:rsidTr="00626A30">
        <w:tc>
          <w:tcPr>
            <w:tcW w:w="658" w:type="dxa"/>
          </w:tcPr>
          <w:p w:rsidR="00626A30" w:rsidRPr="000038ED" w:rsidRDefault="00626A30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Chỉnh sửa báo cáo Test</w:t>
            </w:r>
          </w:p>
        </w:tc>
        <w:tc>
          <w:tcPr>
            <w:tcW w:w="2989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03/11/2016</w:t>
            </w:r>
          </w:p>
        </w:tc>
        <w:tc>
          <w:tcPr>
            <w:tcW w:w="3166" w:type="dxa"/>
          </w:tcPr>
          <w:p w:rsidR="00626A30" w:rsidRPr="000038ED" w:rsidRDefault="00626A30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  <w:tr w:rsidR="00662991" w:rsidRPr="000038ED" w:rsidTr="00626A30">
        <w:tc>
          <w:tcPr>
            <w:tcW w:w="658" w:type="dxa"/>
          </w:tcPr>
          <w:p w:rsidR="00662991" w:rsidRPr="000038ED" w:rsidRDefault="00662991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Cập nhật báo cáo lần 2</w:t>
            </w:r>
          </w:p>
        </w:tc>
        <w:tc>
          <w:tcPr>
            <w:tcW w:w="2989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29/11/2016</w:t>
            </w:r>
          </w:p>
        </w:tc>
        <w:tc>
          <w:tcPr>
            <w:tcW w:w="3166" w:type="dxa"/>
          </w:tcPr>
          <w:p w:rsidR="00662991" w:rsidRPr="000038ED" w:rsidRDefault="00662991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2 ngày</w:t>
            </w:r>
          </w:p>
        </w:tc>
      </w:tr>
      <w:tr w:rsidR="008C5A3E" w:rsidRPr="000038ED" w:rsidTr="00626A30">
        <w:tc>
          <w:tcPr>
            <w:tcW w:w="658" w:type="dxa"/>
          </w:tcPr>
          <w:p w:rsidR="008C5A3E" w:rsidRPr="000038ED" w:rsidRDefault="008C5A3E" w:rsidP="00C53B9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hd w:val="clear" w:color="auto" w:fill="F9F9F9"/>
              </w:rPr>
            </w:pPr>
          </w:p>
        </w:tc>
        <w:tc>
          <w:tcPr>
            <w:tcW w:w="2537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Hoàn chỉnh báo cáo kiểm thử của ứng dụng</w:t>
            </w:r>
          </w:p>
        </w:tc>
        <w:tc>
          <w:tcPr>
            <w:tcW w:w="2989" w:type="dxa"/>
          </w:tcPr>
          <w:p w:rsidR="008C5A3E" w:rsidRPr="000038ED" w:rsidRDefault="008C5A3E" w:rsidP="008C5A3E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01/12/2016</w:t>
            </w:r>
          </w:p>
        </w:tc>
        <w:tc>
          <w:tcPr>
            <w:tcW w:w="3166" w:type="dxa"/>
          </w:tcPr>
          <w:p w:rsidR="008C5A3E" w:rsidRPr="000038ED" w:rsidRDefault="008C5A3E" w:rsidP="00886340">
            <w:pPr>
              <w:rPr>
                <w:sz w:val="22"/>
                <w:szCs w:val="22"/>
                <w:shd w:val="clear" w:color="auto" w:fill="F9F9F9"/>
              </w:rPr>
            </w:pPr>
            <w:r w:rsidRPr="000038ED">
              <w:rPr>
                <w:sz w:val="22"/>
                <w:szCs w:val="22"/>
                <w:shd w:val="clear" w:color="auto" w:fill="F9F9F9"/>
              </w:rPr>
              <w:t>1 ngày</w:t>
            </w:r>
          </w:p>
        </w:tc>
      </w:tr>
    </w:tbl>
    <w:p w:rsidR="00886340" w:rsidRPr="000038ED" w:rsidRDefault="00886340" w:rsidP="00886340">
      <w:pPr>
        <w:rPr>
          <w:shd w:val="clear" w:color="auto" w:fill="F9F9F9"/>
        </w:rPr>
      </w:pPr>
      <w:r w:rsidRPr="000038ED">
        <w:rPr>
          <w:shd w:val="clear" w:color="auto" w:fill="F9F9F9"/>
        </w:rPr>
        <w:br w:type="page"/>
      </w:r>
    </w:p>
    <w:p w:rsidR="00BE2981" w:rsidRDefault="00BE2981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4" w:name="_Toc468370806"/>
      <w:r w:rsidRPr="000038ED">
        <w:rPr>
          <w:rFonts w:ascii="Times New Roman" w:hAnsi="Times New Roman"/>
          <w:shd w:val="clear" w:color="auto" w:fill="F9F9F9"/>
        </w:rPr>
        <w:lastRenderedPageBreak/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chức năng</w:t>
      </w:r>
      <w:bookmarkEnd w:id="14"/>
    </w:p>
    <w:tbl>
      <w:tblPr>
        <w:tblStyle w:val="TableGrid"/>
        <w:tblW w:w="118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900"/>
        <w:gridCol w:w="1110"/>
        <w:gridCol w:w="1680"/>
        <w:gridCol w:w="2087"/>
        <w:gridCol w:w="1513"/>
        <w:gridCol w:w="1547"/>
        <w:gridCol w:w="900"/>
        <w:gridCol w:w="1333"/>
        <w:gridCol w:w="810"/>
      </w:tblGrid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208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thực tế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luận</w:t>
            </w:r>
          </w:p>
          <w:p w:rsidR="001A3D2C" w:rsidRPr="000038ED" w:rsidRDefault="001A3D2C" w:rsidP="00E81FE9">
            <w:pPr>
              <w:jc w:val="center"/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cài đặt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quá trình cài đặt thành công khi chạy file cài đặt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5"/>
              </w:numPr>
              <w:ind w:left="305" w:hanging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file cài đặt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6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tự động cài đặt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25"/>
              </w:numPr>
              <w:ind w:left="37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Thông báo cài đặt thành công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hoạt động trong môi trường không có Internet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chạy bình thường trong môi trường không kết nối internet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80" w:hanging="21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Không kết nối internet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8"/>
              </w:numPr>
              <w:ind w:left="30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phần mềm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9"/>
              </w:numPr>
              <w:ind w:left="40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t xml:space="preserve">1.  </w:t>
            </w:r>
            <w:r w:rsidRPr="000038ED">
              <w:rPr>
                <w:rFonts w:eastAsiaTheme="minorHAnsi"/>
                <w:sz w:val="22"/>
                <w:szCs w:val="22"/>
              </w:rPr>
              <w:t>Phần mềm hoạt động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2033"/>
        </w:trPr>
        <w:tc>
          <w:tcPr>
            <w:tcW w:w="900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bảo toàn trạng thái trên môi trường Mobile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điện thoại vẫn hoạt động bình thường(nhận cuộc gọi đến, tin nhắn, kết nối internet…) khi phần mềm đang hoạt động trên điện thoại</w:t>
            </w:r>
          </w:p>
        </w:tc>
        <w:tc>
          <w:tcPr>
            <w:tcW w:w="2087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hoạt động trên môi trường điện thoại</w:t>
            </w:r>
          </w:p>
        </w:tc>
        <w:tc>
          <w:tcPr>
            <w:tcW w:w="1513" w:type="dxa"/>
            <w:vMerge w:val="restart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Chạy phần mềm trên điện thoại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cuộc gọi đến và nhận cuộc gọi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ind w:left="252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Kết thúc cuộc gọi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1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thông báo cuộc gọi đến</w:t>
            </w:r>
          </w:p>
        </w:tc>
        <w:tc>
          <w:tcPr>
            <w:tcW w:w="90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Có thông báo cuộc gọi đến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  <w:vMerge w:val="restart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trHeight w:val="1770"/>
        </w:trPr>
        <w:tc>
          <w:tcPr>
            <w:tcW w:w="900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68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2087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9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  <w:vMerge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5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90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</w:t>
            </w:r>
            <w:r w:rsidRPr="000038ED">
              <w:rPr>
                <w:sz w:val="22"/>
                <w:szCs w:val="22"/>
              </w:rPr>
              <w:t xml:space="preserve">  </w:t>
            </w:r>
            <w:r w:rsidRPr="000038ED">
              <w:rPr>
                <w:rFonts w:eastAsiaTheme="minorHAnsi"/>
                <w:sz w:val="22"/>
                <w:szCs w:val="22"/>
              </w:rPr>
              <w:t>Phần mềm quay lại trạng thái hoạt động bình thường</w:t>
            </w:r>
          </w:p>
        </w:tc>
        <w:tc>
          <w:tcPr>
            <w:tcW w:w="810" w:type="dxa"/>
            <w:vMerge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Khởi chạy ứng dụng và kiểm tra giao diện ban đầu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trạng thái ứng dụng chạy bình thường khi mở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Mở ứng dụng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2"/>
              </w:numPr>
              <w:ind w:left="252" w:hanging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Kiểm tra gia diện hiển thị 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13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Giao diện hiển thị bình thường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6"/>
              </w:numPr>
              <w:ind w:left="28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hoạt động bình thường</w:t>
            </w:r>
          </w:p>
          <w:p w:rsidR="001A3D2C" w:rsidRPr="000038ED" w:rsidRDefault="001A3D2C" w:rsidP="00E81FE9">
            <w:pPr>
              <w:ind w:left="16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2.  Giao diện hiển thị bình thường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Đóng phần mềm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được đóng hoàn toàn khi nhấn nút đóng phần mềm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4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Nhấn nút thoát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5"/>
              </w:numPr>
              <w:ind w:left="43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được đóng hoàn toàn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Phần mềm được đóng hoàn toàn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2330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món ăn khi chọn 1 món ăn trong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Phần mềm đang được mở 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Đang ở mục lục </w:t>
            </w:r>
            <w:r w:rsidRPr="000038ED">
              <w:rPr>
                <w:rFonts w:ascii="Times New Roman" w:hAnsi="Times New Roman" w:cs="Times New Roman"/>
                <w:b/>
              </w:rPr>
              <w:t>“Công thức được xem nhiều nhất”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6"/>
              </w:numPr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1 món ăn có tên là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</w:p>
        </w:tc>
        <w:tc>
          <w:tcPr>
            <w:tcW w:w="154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7"/>
              </w:numPr>
              <w:ind w:left="508" w:hanging="36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món ăn 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8"/>
              </w:numPr>
              <w:ind w:left="292" w:hanging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Thông tin món ăn </w:t>
            </w:r>
            <w:r w:rsidRPr="000038ED">
              <w:rPr>
                <w:rFonts w:ascii="Times New Roman" w:hAnsi="Times New Roman" w:cs="Times New Roman"/>
                <w:b/>
              </w:rPr>
              <w:t>“Cách làm chả lụa”</w:t>
            </w:r>
            <w:r w:rsidRPr="000038ED">
              <w:rPr>
                <w:rFonts w:ascii="Times New Roman" w:hAnsi="Times New Roman" w:cs="Times New Roman"/>
              </w:rPr>
              <w:t>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Nguyên liệu…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1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Cách làm…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xem mục lục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thông tin 1 mục lục món ăn khi chọn xem 1 mục lục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Chọn mục lục có tên là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322" w:hanging="180"/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</w:t>
            </w:r>
            <w:r w:rsidRPr="000038ED">
              <w:rPr>
                <w:sz w:val="22"/>
                <w:szCs w:val="22"/>
              </w:rPr>
              <w:t xml:space="preserve"> </w:t>
            </w:r>
            <w:r w:rsidRPr="000038ED">
              <w:rPr>
                <w:rFonts w:eastAsiaTheme="minorHAnsi"/>
                <w:sz w:val="22"/>
                <w:szCs w:val="22"/>
              </w:rPr>
              <w:t>Hiển thị thông tin chi tiết mục lục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0"/>
              </w:numPr>
              <w:ind w:left="296" w:hanging="27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Hiển thị thông tin mục lục </w:t>
            </w:r>
            <w:r w:rsidRPr="000038ED">
              <w:rPr>
                <w:rFonts w:ascii="Times New Roman" w:hAnsi="Times New Roman" w:cs="Times New Roman"/>
                <w:b/>
              </w:rPr>
              <w:t>Công thức được xem nhiều</w:t>
            </w:r>
            <w:r w:rsidRPr="000038ED">
              <w:rPr>
                <w:rFonts w:ascii="Times New Roman" w:hAnsi="Times New Roman" w:cs="Times New Roman"/>
              </w:rPr>
              <w:t xml:space="preserve"> gồm: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Danh sách các món ăn dạng grid view: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chả lụa</w:t>
            </w:r>
          </w:p>
          <w:p w:rsidR="001A3D2C" w:rsidRPr="000038ED" w:rsidRDefault="001A3D2C" w:rsidP="00E81FE9">
            <w:pPr>
              <w:pStyle w:val="ListParagraph"/>
              <w:ind w:left="29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+ Cách làm xíu mại…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bookmark thánh công khi chọn vào icon tạo bookmark món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Đăng xem món ăn</w:t>
            </w:r>
          </w:p>
        </w:tc>
        <w:tc>
          <w:tcPr>
            <w:tcW w:w="1513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Chọn vào icon Bookmark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ind w:left="224"/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 Hiển thị thông báo nhập tên bookmark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45618B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t>1.  Hiển thị thông báo nhập tên bookmark</w:t>
            </w:r>
          </w:p>
        </w:tc>
        <w:tc>
          <w:tcPr>
            <w:tcW w:w="810" w:type="dxa"/>
          </w:tcPr>
          <w:p w:rsidR="001A3D2C" w:rsidRPr="000038ED" w:rsidRDefault="000F2E6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lưu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bookmark thành công khi nhấn lưu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tên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285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D47460" w:rsidP="00E81FE9">
            <w:pPr>
              <w:pStyle w:val="ListParagraph"/>
              <w:ind w:left="29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thông báo lưu bookmark thành công</w:t>
            </w:r>
          </w:p>
        </w:tc>
        <w:tc>
          <w:tcPr>
            <w:tcW w:w="810" w:type="dxa"/>
          </w:tcPr>
          <w:p w:rsidR="001A3D2C" w:rsidRPr="000038ED" w:rsidRDefault="00D47460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xem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thông tin món ăn trong bookmark khi nhấn vào 1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xem bookmark có tên….</w:t>
            </w:r>
          </w:p>
        </w:tc>
        <w:tc>
          <w:tcPr>
            <w:tcW w:w="1547" w:type="dxa"/>
          </w:tcPr>
          <w:p w:rsidR="00AC49FD" w:rsidRPr="000038ED" w:rsidRDefault="001A3D2C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C49FD" w:rsidRPr="000038ED" w:rsidRDefault="00AC49FD" w:rsidP="00AC49FD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</w:t>
            </w:r>
            <w:r w:rsidRPr="000038ED">
              <w:rPr>
                <w:rFonts w:eastAsiaTheme="minorHAnsi"/>
                <w:sz w:val="22"/>
                <w:szCs w:val="22"/>
              </w:rPr>
              <w:t xml:space="preserve">Hiển thị thông tin món ăn trong bookmark 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1A3D2C" w:rsidRPr="000038ED" w:rsidRDefault="004D477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xóa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xóa bookmark thành công khi nhấn vào nút xóa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47CEE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xóa bookmark có tên</w:t>
            </w:r>
            <w:r w:rsidR="00247CEE">
              <w:rPr>
                <w:rFonts w:ascii="Times New Roman" w:hAnsi="Times New Roman" w:cs="Times New Roman"/>
              </w:rPr>
              <w:t xml:space="preserve"> “salad ức gà”</w:t>
            </w:r>
          </w:p>
        </w:tc>
        <w:tc>
          <w:tcPr>
            <w:tcW w:w="1547" w:type="dxa"/>
          </w:tcPr>
          <w:p w:rsidR="001A3D2C" w:rsidRPr="000038ED" w:rsidRDefault="001A3D2C" w:rsidP="00411EA3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 w:rsidR="00411EA3"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900" w:type="dxa"/>
          </w:tcPr>
          <w:p w:rsidR="001A3D2C" w:rsidRPr="000038ED" w:rsidRDefault="00411EA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Bookmark có tên </w:t>
            </w:r>
            <w:r>
              <w:rPr>
                <w:rFonts w:eastAsiaTheme="minorHAnsi"/>
                <w:sz w:val="22"/>
                <w:szCs w:val="22"/>
              </w:rPr>
              <w:t>“Salad ức gà”</w:t>
            </w:r>
            <w:r w:rsidRPr="000038ED">
              <w:rPr>
                <w:rFonts w:eastAsiaTheme="minorHAnsi"/>
                <w:sz w:val="22"/>
                <w:szCs w:val="22"/>
              </w:rPr>
              <w:t xml:space="preserve"> được xóa khỏi danh sách</w:t>
            </w:r>
          </w:p>
        </w:tc>
        <w:tc>
          <w:tcPr>
            <w:tcW w:w="810" w:type="dxa"/>
          </w:tcPr>
          <w:p w:rsidR="001A3D2C" w:rsidRPr="000038ED" w:rsidRDefault="00247CE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tính năng sửa tên bookmark 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thông báo nhập lại tên bookmark khi nhấn vào nút sửa tên bookmark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</w:tc>
        <w:tc>
          <w:tcPr>
            <w:tcW w:w="1513" w:type="dxa"/>
          </w:tcPr>
          <w:p w:rsidR="001A3D2C" w:rsidRPr="000038ED" w:rsidRDefault="001A3D2C" w:rsidP="002E10D2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sửa tên bookmark có tên</w:t>
            </w:r>
            <w:r w:rsidR="002E10D2">
              <w:rPr>
                <w:rFonts w:ascii="Times New Roman" w:hAnsi="Times New Roman" w:cs="Times New Roman"/>
              </w:rPr>
              <w:t xml:space="preserve"> “salad ức gà” thành tên “No.01 salad ức gà”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nhập tên bookmark mới</w:t>
            </w:r>
          </w:p>
        </w:tc>
        <w:tc>
          <w:tcPr>
            <w:tcW w:w="90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6B1A5E" w:rsidP="00E81FE9">
            <w:r w:rsidRPr="006D7998">
              <w:rPr>
                <w:rFonts w:eastAsiaTheme="minorHAnsi"/>
                <w:sz w:val="22"/>
                <w:szCs w:val="22"/>
              </w:rPr>
              <w:t>1. Nhấn vào nút sửa tên bookmark có tên “salad ức gà” thành tên “No.01 salad ức gà”</w:t>
            </w:r>
          </w:p>
        </w:tc>
        <w:tc>
          <w:tcPr>
            <w:tcW w:w="810" w:type="dxa"/>
          </w:tcPr>
          <w:p w:rsidR="001A3D2C" w:rsidRPr="000038ED" w:rsidRDefault="002E6C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sửa tên bookmark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tên bookmark mới được sửa thành công khi nhập tên mới bookmark thành công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danh sách bookmark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Nhập tên mới của bookmark thành công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36425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 w:rsidR="00364256"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900" w:type="dxa"/>
          </w:tcPr>
          <w:p w:rsidR="001A3D2C" w:rsidRPr="000038ED" w:rsidRDefault="008D36C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36425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Tên mới của bookmark có tên cũ là </w:t>
            </w:r>
            <w:r>
              <w:rPr>
                <w:rFonts w:ascii="Times New Roman" w:hAnsi="Times New Roman" w:cs="Times New Roman"/>
              </w:rPr>
              <w:t>“salad ức gà”</w:t>
            </w:r>
            <w:r w:rsidRPr="000038ED">
              <w:rPr>
                <w:rFonts w:ascii="Times New Roman" w:hAnsi="Times New Roman" w:cs="Times New Roman"/>
              </w:rPr>
              <w:t xml:space="preserve"> Được sửa thành công và hiển thị trong danh sách bookmark</w:t>
            </w:r>
          </w:p>
        </w:tc>
        <w:tc>
          <w:tcPr>
            <w:tcW w:w="810" w:type="dxa"/>
          </w:tcPr>
          <w:p w:rsidR="001A3D2C" w:rsidRPr="000038ED" w:rsidRDefault="00B26CD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facebook khi nhấn nút chia sẻ qua facebook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facebook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facebook</w:t>
            </w:r>
          </w:p>
        </w:tc>
        <w:tc>
          <w:tcPr>
            <w:tcW w:w="1547" w:type="dxa"/>
          </w:tcPr>
          <w:p w:rsidR="001A3D2C" w:rsidRPr="000038ED" w:rsidRDefault="001A3D2C" w:rsidP="00B6493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B64933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64933" w:rsidP="00B64933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facebook </w:t>
            </w:r>
          </w:p>
        </w:tc>
        <w:tc>
          <w:tcPr>
            <w:tcW w:w="810" w:type="dxa"/>
          </w:tcPr>
          <w:p w:rsidR="001A3D2C" w:rsidRPr="000038ED" w:rsidRDefault="00B6493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chia sẻ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món ăn được chia sẻ thành công qua G+ khi nhấn nút chia sẻ qua G+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tài khoản G+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Chọn món ăn có tên ….</w:t>
            </w:r>
          </w:p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2. Nhấn nút chia sẻ qua Google+</w:t>
            </w:r>
          </w:p>
        </w:tc>
        <w:tc>
          <w:tcPr>
            <w:tcW w:w="1547" w:type="dxa"/>
          </w:tcPr>
          <w:p w:rsidR="001A3D2C" w:rsidRPr="000038ED" w:rsidRDefault="001A3D2C" w:rsidP="00891A7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 w:rsidR="00891A74"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C0646" w:rsidP="00E81FE9">
            <w:pPr>
              <w:pStyle w:val="ListParagraph"/>
              <w:ind w:left="116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1. Bài viết về món ăn </w:t>
            </w:r>
            <w:r>
              <w:rPr>
                <w:rFonts w:ascii="Times New Roman" w:hAnsi="Times New Roman" w:cs="Times New Roman"/>
              </w:rPr>
              <w:t>Salad ức gà</w:t>
            </w:r>
            <w:r w:rsidRPr="000038ED">
              <w:rPr>
                <w:rFonts w:ascii="Times New Roman" w:hAnsi="Times New Roman" w:cs="Times New Roman"/>
              </w:rPr>
              <w:t xml:space="preserve"> được chia sẻ trên tài khoản Google+</w:t>
            </w:r>
          </w:p>
        </w:tc>
        <w:tc>
          <w:tcPr>
            <w:tcW w:w="810" w:type="dxa"/>
          </w:tcPr>
          <w:p w:rsidR="001A3D2C" w:rsidRPr="000038ED" w:rsidRDefault="0066428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các mạng xã hội thành công khi nhấn vào nút chia sẻ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các mạng xã hội Facebook, Google+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 w:rsidRPr="000038ED">
              <w:t>1. Hiển thị các mạng xã hội Facebook, Google+</w:t>
            </w:r>
          </w:p>
        </w:tc>
        <w:tc>
          <w:tcPr>
            <w:tcW w:w="810" w:type="dxa"/>
          </w:tcPr>
          <w:p w:rsidR="001A3D2C" w:rsidRPr="000038ED" w:rsidRDefault="0028794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425BBB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</w:t>
            </w:r>
            <w:r w:rsidR="00425BBB">
              <w:rPr>
                <w:sz w:val="22"/>
                <w:szCs w:val="22"/>
              </w:rPr>
              <w:t>ó</w:t>
            </w:r>
            <w:r w:rsidRPr="000038ED">
              <w:rPr>
                <w:sz w:val="22"/>
                <w:szCs w:val="22"/>
              </w:rPr>
              <w:t>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hiện textbox tìm kiểm món ăn thành công khi nhấn textbox tìm kiếm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vào textbox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textbox tìm kiểm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Hiển thị textbox tìm kiếm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tìm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danh sách các món ăn có liên quan đến cụm từ trong textbox tìm kiểm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từ khóa tìm kiếm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pStyle w:val="ListParagraph"/>
              <w:ind w:left="25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1. Nhấn nút tìm kiếm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D06EA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Hiển thị danh sách các món ăn có liên quan đến từ khóa</w:t>
            </w:r>
          </w:p>
        </w:tc>
        <w:tc>
          <w:tcPr>
            <w:tcW w:w="810" w:type="dxa"/>
          </w:tcPr>
          <w:p w:rsidR="001A3D2C" w:rsidRPr="000038ED" w:rsidRDefault="00655E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hiển thị màn hình gợi ý thành công khi nhấn vào nút gợi ý 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gợi ý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Hiện màn hình gợi ý để điền thông tin gợi ý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gợi ý món ăn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danh sách gợi ý món ăn thành công khi nhấn vào nút tìm gợi ý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 xml:space="preserve">Đã điền thông tin gợi ý </w:t>
            </w:r>
          </w:p>
        </w:tc>
        <w:tc>
          <w:tcPr>
            <w:tcW w:w="1513" w:type="dxa"/>
          </w:tcPr>
          <w:p w:rsidR="001A3D2C" w:rsidRDefault="001A3D2C" w:rsidP="00256ADA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tìm gợi ý với thông tin gồm</w:t>
            </w:r>
            <w:r w:rsidR="00256ADA">
              <w:rPr>
                <w:rFonts w:eastAsiaTheme="minorHAnsi"/>
                <w:sz w:val="22"/>
                <w:szCs w:val="22"/>
              </w:rPr>
              <w:t>:</w:t>
            </w:r>
          </w:p>
          <w:p w:rsidR="00256ADA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Thực đơn: món chay</w:t>
            </w:r>
          </w:p>
          <w:p w:rsidR="00256ADA" w:rsidRPr="000038ED" w:rsidRDefault="00256ADA" w:rsidP="00256A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-Loại Ẩm thực: Việt Nam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danh sách các món ăn liên quan đến gợi ý: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Chưa có nút gợi ý</w:t>
            </w:r>
            <w:r w:rsidRPr="000038ED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tự phát âm thanh ra loa cách nấu ăn khi nhấn vào icon nói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xem món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vào icon nói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E61C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tự nói và phát ra loa cách nấu món ăn</w:t>
            </w:r>
          </w:p>
        </w:tc>
        <w:tc>
          <w:tcPr>
            <w:tcW w:w="810" w:type="dxa"/>
          </w:tcPr>
          <w:p w:rsidR="001A3D2C" w:rsidRPr="000038ED" w:rsidRDefault="005D49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dừng phát âm thanh cách nấu món ăn khi nhấn vào nút tạm dừng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phát âm thanh hướng dẫn cách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tạm dừng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726D81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dừng phát âm thanh hướng dẫn</w:t>
            </w:r>
          </w:p>
        </w:tc>
        <w:tc>
          <w:tcPr>
            <w:tcW w:w="810" w:type="dxa"/>
          </w:tcPr>
          <w:p w:rsidR="001A3D2C" w:rsidRPr="000038ED" w:rsidRDefault="005E562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tiếp tục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dừng phát âm thanh hướng dẫn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icon tiếp tục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Phần mềm tiếp tục phát âm thanh hướng dẫn</w:t>
            </w:r>
          </w:p>
        </w:tc>
        <w:tc>
          <w:tcPr>
            <w:tcW w:w="810" w:type="dxa"/>
          </w:tcPr>
          <w:p w:rsidR="001A3D2C" w:rsidRPr="000038ED" w:rsidRDefault="009523D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dạy nấu ăn qua giọng nói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tắt phát âm thanh hướng dẫn khi nhấn vào nút tiếp tục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Chức năng phát âm hướng dẫn nấu ăn đang chạy</w:t>
            </w:r>
          </w:p>
        </w:tc>
        <w:tc>
          <w:tcPr>
            <w:tcW w:w="1513" w:type="dxa"/>
          </w:tcPr>
          <w:p w:rsidR="001A3D2C" w:rsidRPr="000038ED" w:rsidRDefault="001A3D2C" w:rsidP="009331F0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 xml:space="preserve">1. </w:t>
            </w:r>
            <w:r w:rsidR="009331F0">
              <w:rPr>
                <w:rFonts w:eastAsiaTheme="minorHAnsi"/>
                <w:sz w:val="22"/>
                <w:szCs w:val="22"/>
              </w:rPr>
              <w:t>Bấm lại 1 lần nữa nút phát âm thanh hướng dẫn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tắt chức năng hướng dẫn bằng giọng nói</w:t>
            </w:r>
          </w:p>
        </w:tc>
        <w:tc>
          <w:tcPr>
            <w:tcW w:w="810" w:type="dxa"/>
          </w:tcPr>
          <w:p w:rsidR="001A3D2C" w:rsidRPr="000038ED" w:rsidRDefault="00B97DD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cập nhật dữ liệu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thông báo cập nhật dữ liệu khi có phiên bản mới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Cập nhật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Tự động cập nhật phiên bản mới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cập nhật phiên bản mới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thành công textbox cho nhập công thức và các bước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nhấn vào nút tạo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vào nút Tạo công thức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Hiển thị Textbox cho phép nhập công thức và các bước nấu ăn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tạo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lưu công thức nấu ăn thành công khi nhấn nút lưu công thức nấu ăn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nhập công thức và các bước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lưu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Công thức nấu ăn được lưu lại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lưu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tính năng tạo công thức món ăn riêng và chia sẻ</w:t>
            </w:r>
          </w:p>
        </w:tc>
        <w:tc>
          <w:tcPr>
            <w:tcW w:w="168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chia sẻ thành công công thức nấu ăn vừa lưu</w:t>
            </w:r>
          </w:p>
        </w:tc>
        <w:tc>
          <w:tcPr>
            <w:tcW w:w="2087" w:type="dxa"/>
          </w:tcPr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được mở</w:t>
            </w:r>
          </w:p>
          <w:p w:rsidR="001A3D2C" w:rsidRPr="000038ED" w:rsidRDefault="001A3D2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lưu công thức nấu ăn</w:t>
            </w:r>
          </w:p>
        </w:tc>
        <w:tc>
          <w:tcPr>
            <w:tcW w:w="1513" w:type="dxa"/>
          </w:tcPr>
          <w:p w:rsidR="001A3D2C" w:rsidRPr="000038ED" w:rsidRDefault="001A3D2C" w:rsidP="00E81FE9">
            <w:pPr>
              <w:rPr>
                <w:rFonts w:eastAsiaTheme="minorHAnsi"/>
                <w:sz w:val="22"/>
                <w:szCs w:val="22"/>
              </w:rPr>
            </w:pPr>
            <w:r w:rsidRPr="000038ED">
              <w:rPr>
                <w:rFonts w:eastAsiaTheme="minorHAnsi"/>
                <w:sz w:val="22"/>
                <w:szCs w:val="22"/>
              </w:rPr>
              <w:t>1. Nhấn nút chia sẻ</w:t>
            </w:r>
          </w:p>
        </w:tc>
        <w:tc>
          <w:tcPr>
            <w:tcW w:w="1547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Dùng được chức năng chia sẻ công thức nấu ăn</w:t>
            </w:r>
          </w:p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Chia sẻ thành công công thức nấu ăn của riêng mình</w:t>
            </w:r>
          </w:p>
        </w:tc>
        <w:tc>
          <w:tcPr>
            <w:tcW w:w="90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Chưa có nút chia sẻ công thức nấu ăn</w:t>
            </w:r>
          </w:p>
        </w:tc>
        <w:tc>
          <w:tcPr>
            <w:tcW w:w="810" w:type="dxa"/>
          </w:tcPr>
          <w:p w:rsidR="001A3D2C" w:rsidRPr="000038ED" w:rsidRDefault="001A3D2C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Fail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Pr="000038ED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nhập</w:t>
            </w:r>
          </w:p>
        </w:tc>
        <w:tc>
          <w:tcPr>
            <w:tcW w:w="1680" w:type="dxa"/>
          </w:tcPr>
          <w:p w:rsidR="001032E8" w:rsidRPr="000038ED" w:rsidRDefault="001D311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nhập thành công với email và mật khẩu đã được đăng kí trước</w:t>
            </w:r>
          </w:p>
        </w:tc>
        <w:tc>
          <w:tcPr>
            <w:tcW w:w="2087" w:type="dxa"/>
          </w:tcPr>
          <w:p w:rsidR="001032E8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phần mềm</w:t>
            </w:r>
          </w:p>
          <w:p w:rsidR="00664BEC" w:rsidRDefault="00664BE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và mật khẩu đã được đăng kí</w:t>
            </w:r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vnbao.khtn@gmail.com</w:t>
              </w:r>
            </w:hyperlink>
          </w:p>
          <w:p w:rsidR="00664BEC" w:rsidRDefault="00664BEC" w:rsidP="00664BEC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Mật khẩu: 123 </w:t>
            </w:r>
          </w:p>
          <w:p w:rsidR="004521EE" w:rsidRPr="000038ED" w:rsidRDefault="004521EE" w:rsidP="005F300F">
            <w:pPr>
              <w:pStyle w:val="ListParagraph"/>
              <w:ind w:left="342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Có kết nối Internet</w:t>
            </w:r>
          </w:p>
        </w:tc>
        <w:tc>
          <w:tcPr>
            <w:tcW w:w="1513" w:type="dxa"/>
          </w:tcPr>
          <w:p w:rsidR="001032E8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1" w:history="1">
              <w:r w:rsidRPr="00E12A31">
                <w:rPr>
                  <w:rStyle w:val="Hyperlink"/>
                  <w:rFonts w:eastAsiaTheme="minorHAnsi"/>
                </w:rPr>
                <w:t>vnbao.khtn@gmail.com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E250B1" w:rsidRP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3.Nhấp nút login</w:t>
            </w:r>
          </w:p>
        </w:tc>
        <w:tc>
          <w:tcPr>
            <w:tcW w:w="1547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032E8" w:rsidRPr="0025144E" w:rsidRDefault="008E7183" w:rsidP="0025144E">
            <w:r>
              <w:rPr>
                <w:sz w:val="22"/>
                <w:szCs w:val="22"/>
              </w:rPr>
              <w:t>1.Đăng nhập thành công</w:t>
            </w:r>
          </w:p>
        </w:tc>
        <w:tc>
          <w:tcPr>
            <w:tcW w:w="810" w:type="dxa"/>
          </w:tcPr>
          <w:p w:rsidR="001032E8" w:rsidRPr="000038ED" w:rsidRDefault="008E7183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1032E8" w:rsidRPr="000038ED" w:rsidRDefault="001032E8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1032E8" w:rsidRDefault="001032E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đăng kí</w:t>
            </w:r>
          </w:p>
        </w:tc>
        <w:tc>
          <w:tcPr>
            <w:tcW w:w="1680" w:type="dxa"/>
          </w:tcPr>
          <w:p w:rsidR="001032E8" w:rsidRPr="000038ED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đăng kí thành công với email và mật khẩu đúng định dạng</w:t>
            </w:r>
          </w:p>
        </w:tc>
        <w:tc>
          <w:tcPr>
            <w:tcW w:w="2087" w:type="dxa"/>
          </w:tcPr>
          <w:p w:rsidR="001032E8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DD29C1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Tồn tại email: </w:t>
            </w:r>
            <w:hyperlink r:id="rId12" w:history="1">
              <w:r w:rsidRPr="00E12A31">
                <w:rPr>
                  <w:rStyle w:val="Hyperlink"/>
                  <w:rFonts w:ascii="Times New Roman" w:hAnsi="Times New Roman" w:cs="Times New Roman"/>
                </w:rPr>
                <w:t>killerbee080795@gmail.com</w:t>
              </w:r>
            </w:hyperlink>
          </w:p>
          <w:p w:rsidR="00DD29C1" w:rsidRPr="000038ED" w:rsidRDefault="002735A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kết nối Internet</w:t>
            </w:r>
          </w:p>
        </w:tc>
        <w:tc>
          <w:tcPr>
            <w:tcW w:w="1513" w:type="dxa"/>
          </w:tcPr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1.Nhập email: </w:t>
            </w:r>
            <w:hyperlink r:id="rId13" w:history="1">
              <w:r w:rsidRPr="00E12A31">
                <w:rPr>
                  <w:rStyle w:val="Hyperlink"/>
                  <w:rFonts w:eastAsiaTheme="minorHAnsi"/>
                </w:rPr>
                <w:t>killerbee080795@gmail.com</w:t>
              </w:r>
            </w:hyperlink>
          </w:p>
          <w:p w:rsidR="00E250B1" w:rsidRDefault="00E250B1" w:rsidP="00E250B1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2.Nhập mật khẩu: 123</w:t>
            </w:r>
          </w:p>
          <w:p w:rsidR="001032E8" w:rsidRPr="000038ED" w:rsidRDefault="00E250B1" w:rsidP="00E250B1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</w:rPr>
              <w:t>3.Nhấp nút Register</w:t>
            </w:r>
          </w:p>
        </w:tc>
        <w:tc>
          <w:tcPr>
            <w:tcW w:w="1547" w:type="dxa"/>
          </w:tcPr>
          <w:p w:rsidR="001032E8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900" w:type="dxa"/>
          </w:tcPr>
          <w:p w:rsidR="001032E8" w:rsidRPr="000038ED" w:rsidRDefault="002514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1032E8" w:rsidRPr="0025144E" w:rsidRDefault="00F83509" w:rsidP="0025144E">
            <w:r>
              <w:rPr>
                <w:sz w:val="22"/>
                <w:szCs w:val="22"/>
              </w:rPr>
              <w:t>1.Đăng kí thành công</w:t>
            </w:r>
          </w:p>
        </w:tc>
        <w:tc>
          <w:tcPr>
            <w:tcW w:w="810" w:type="dxa"/>
          </w:tcPr>
          <w:p w:rsidR="001032E8" w:rsidRPr="000038ED" w:rsidRDefault="00F83509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FF38E4" w:rsidRPr="000038ED" w:rsidRDefault="00FF38E4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</w:t>
            </w:r>
          </w:p>
        </w:tc>
        <w:tc>
          <w:tcPr>
            <w:tcW w:w="1680" w:type="dxa"/>
          </w:tcPr>
          <w:p w:rsidR="00FF38E4" w:rsidRDefault="00FF38E4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báo đăng kí thất bại khi nhập email và mật khẩu sai định dạng</w:t>
            </w:r>
          </w:p>
        </w:tc>
        <w:tc>
          <w:tcPr>
            <w:tcW w:w="2087" w:type="dxa"/>
          </w:tcPr>
          <w:p w:rsidR="00FF38E4" w:rsidRPr="000038ED" w:rsidRDefault="00DD29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 xml:space="preserve">1.Nhập email: </w:t>
            </w:r>
            <w:hyperlink r:id="rId14" w:history="1">
              <w:r w:rsidRPr="00155E93">
                <w:rPr>
                  <w:rFonts w:eastAsiaTheme="minorHAnsi"/>
                  <w:sz w:val="22"/>
                  <w:szCs w:val="22"/>
                </w:rPr>
                <w:t>killerbee080795@gmail</w:t>
              </w:r>
            </w:hyperlink>
          </w:p>
          <w:p w:rsidR="00A74108" w:rsidRPr="00155E93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2.Nhập mật khẩu: 123</w:t>
            </w:r>
          </w:p>
          <w:p w:rsidR="00FF38E4" w:rsidRPr="000038ED" w:rsidRDefault="00A74108" w:rsidP="00A74108">
            <w:pPr>
              <w:rPr>
                <w:rFonts w:eastAsiaTheme="minorHAnsi"/>
                <w:sz w:val="22"/>
                <w:szCs w:val="22"/>
              </w:rPr>
            </w:pPr>
            <w:r w:rsidRPr="00155E93">
              <w:rPr>
                <w:rFonts w:eastAsiaTheme="minorHAnsi"/>
                <w:sz w:val="22"/>
                <w:szCs w:val="22"/>
              </w:rPr>
              <w:t>3.Nhấp nút Register</w:t>
            </w:r>
          </w:p>
        </w:tc>
        <w:tc>
          <w:tcPr>
            <w:tcW w:w="1547" w:type="dxa"/>
          </w:tcPr>
          <w:p w:rsidR="00FF38E4" w:rsidRPr="000038ED" w:rsidRDefault="00A7410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1.Thông báo đăng kí thất bại, nhập sai email</w:t>
            </w:r>
          </w:p>
        </w:tc>
        <w:tc>
          <w:tcPr>
            <w:tcW w:w="900" w:type="dxa"/>
          </w:tcPr>
          <w:p w:rsidR="00FF38E4" w:rsidRPr="000038ED" w:rsidRDefault="007E37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333" w:type="dxa"/>
          </w:tcPr>
          <w:p w:rsidR="00FF38E4" w:rsidRPr="00D70F47" w:rsidRDefault="007E374E" w:rsidP="00D70F47">
            <w:r>
              <w:t xml:space="preserve"> </w:t>
            </w:r>
          </w:p>
        </w:tc>
        <w:tc>
          <w:tcPr>
            <w:tcW w:w="810" w:type="dxa"/>
          </w:tcPr>
          <w:p w:rsidR="00FF38E4" w:rsidRPr="000038ED" w:rsidRDefault="007E374E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47469A">
              <w:rPr>
                <w:sz w:val="22"/>
                <w:szCs w:val="22"/>
              </w:rPr>
              <w:t>Untest</w:t>
            </w:r>
          </w:p>
        </w:tc>
      </w:tr>
      <w:tr w:rsidR="00664BEC" w:rsidRPr="000038ED" w:rsidTr="0047469A">
        <w:trPr>
          <w:cantSplit/>
          <w:trHeight w:val="1134"/>
        </w:trPr>
        <w:tc>
          <w:tcPr>
            <w:tcW w:w="900" w:type="dxa"/>
          </w:tcPr>
          <w:p w:rsidR="00B830A2" w:rsidRPr="000038ED" w:rsidRDefault="00B830A2" w:rsidP="00C53B9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B830A2" w:rsidRDefault="00B830A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02142E" w:rsidRPr="000038ED" w:rsidRDefault="0002142E" w:rsidP="006857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6857DF">
              <w:rPr>
                <w:sz w:val="22"/>
                <w:szCs w:val="22"/>
              </w:rPr>
              <w:t>nội dung đã nhập khi</w:t>
            </w:r>
            <w:r>
              <w:rPr>
                <w:sz w:val="22"/>
                <w:szCs w:val="22"/>
              </w:rPr>
              <w:t xml:space="preserve"> nhập vào ô comment</w:t>
            </w:r>
          </w:p>
        </w:tc>
        <w:tc>
          <w:tcPr>
            <w:tcW w:w="2087" w:type="dxa"/>
          </w:tcPr>
          <w:p w:rsidR="00B830A2" w:rsidRDefault="0041035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410355" w:rsidRPr="000038ED" w:rsidRDefault="00410355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B830A2" w:rsidRDefault="00D70F47" w:rsidP="00D70F47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6857DF" w:rsidRDefault="006857DF" w:rsidP="00D70F47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6857DF" w:rsidRPr="00D70F47" w:rsidRDefault="006857DF" w:rsidP="00D70F47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900" w:type="dxa"/>
          </w:tcPr>
          <w:p w:rsidR="00B830A2" w:rsidRPr="000038ED" w:rsidRDefault="006857DF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</w:t>
            </w:r>
          </w:p>
        </w:tc>
        <w:tc>
          <w:tcPr>
            <w:tcW w:w="810" w:type="dxa"/>
          </w:tcPr>
          <w:p w:rsidR="00B830A2" w:rsidRPr="000038ED" w:rsidRDefault="00E31E0D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text comment cho phép hiển thị tiếng Việt đã nhập khi nhập vào ô comment bằng tiếng Việt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bật Unikey để gõ tiếng Việt</w:t>
            </w: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bằng tiếng Viết đúng chính tả,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không đúng chính tả theo nội dung đã nhập</w:t>
            </w:r>
          </w:p>
        </w:tc>
        <w:tc>
          <w:tcPr>
            <w:tcW w:w="8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4A29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hiển thị </w:t>
            </w:r>
            <w:r w:rsidR="004A2966">
              <w:rPr>
                <w:sz w:val="22"/>
                <w:szCs w:val="22"/>
              </w:rPr>
              <w:t>nội dung</w:t>
            </w:r>
            <w:r>
              <w:rPr>
                <w:sz w:val="22"/>
                <w:szCs w:val="22"/>
              </w:rPr>
              <w:t xml:space="preserve"> đã nhập khi nhập vào ô comment bằng chuỗi không dấu</w:t>
            </w:r>
          </w:p>
        </w:tc>
        <w:tc>
          <w:tcPr>
            <w:tcW w:w="2087" w:type="dxa"/>
          </w:tcPr>
          <w:p w:rsidR="00AB2E39" w:rsidRDefault="00AB2E3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  <w:p w:rsidR="00AB2E39" w:rsidRPr="000038ED" w:rsidRDefault="00AB2E39" w:rsidP="00AB2E39">
            <w:pPr>
              <w:pStyle w:val="ListParagraph"/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đúng nội dung đã nhập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Nội dung comment được thể hiện trên màn hình đúng chính tả theo nội dung đã nhập</w:t>
            </w:r>
          </w:p>
        </w:tc>
        <w:tc>
          <w:tcPr>
            <w:tcW w:w="81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comment</w:t>
            </w:r>
          </w:p>
        </w:tc>
        <w:tc>
          <w:tcPr>
            <w:tcW w:w="1680" w:type="dxa"/>
          </w:tcPr>
          <w:p w:rsidR="00AB2E39" w:rsidRPr="000038ED" w:rsidRDefault="00AB2E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text comment cho phép </w:t>
            </w:r>
            <w:r w:rsidR="00593B24">
              <w:rPr>
                <w:sz w:val="22"/>
                <w:szCs w:val="22"/>
              </w:rPr>
              <w:t>bấm enter đẻ xuống dòng</w:t>
            </w:r>
            <w:r>
              <w:rPr>
                <w:sz w:val="22"/>
                <w:szCs w:val="22"/>
              </w:rPr>
              <w:t xml:space="preserve"> </w:t>
            </w:r>
            <w:r w:rsidR="00593B24">
              <w:rPr>
                <w:sz w:val="22"/>
                <w:szCs w:val="22"/>
              </w:rPr>
              <w:t>khi bấm phím Enter để thể hiện nội dung nhiều dòng</w:t>
            </w:r>
          </w:p>
        </w:tc>
        <w:tc>
          <w:tcPr>
            <w:tcW w:w="2087" w:type="dxa"/>
          </w:tcPr>
          <w:p w:rsidR="00AB2E39" w:rsidRPr="00AB2E39" w:rsidRDefault="00AB2E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cài đặt ứng dụng</w:t>
            </w:r>
          </w:p>
        </w:tc>
        <w:tc>
          <w:tcPr>
            <w:tcW w:w="1513" w:type="dxa"/>
          </w:tcPr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 w:rsidRPr="00D70F47">
              <w:rPr>
                <w:rFonts w:eastAsiaTheme="minorHAnsi"/>
                <w:sz w:val="22"/>
                <w:szCs w:val="22"/>
              </w:rPr>
              <w:t>1.Xem chi tiết “Salad ức gà”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2.Chọn Review</w:t>
            </w:r>
          </w:p>
          <w:p w:rsidR="00AB2E39" w:rsidRDefault="00AB2E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3.Nhập nội dung vào ô commnet</w:t>
            </w:r>
            <w:r w:rsidR="00EA251A">
              <w:rPr>
                <w:rFonts w:eastAsiaTheme="minorHAnsi"/>
                <w:sz w:val="22"/>
                <w:szCs w:val="22"/>
              </w:rPr>
              <w:t xml:space="preserve"> và bấm Enter để xuống dòng</w:t>
            </w:r>
          </w:p>
          <w:p w:rsidR="00AB2E39" w:rsidRPr="00D70F47" w:rsidRDefault="00AB2E39" w:rsidP="00AB2E39">
            <w:pPr>
              <w:rPr>
                <w:rFonts w:eastAsiaTheme="minorHAnsi"/>
              </w:rPr>
            </w:pPr>
            <w:r>
              <w:rPr>
                <w:rFonts w:eastAsiaTheme="minorHAnsi"/>
                <w:sz w:val="22"/>
                <w:szCs w:val="22"/>
              </w:rPr>
              <w:t>4.Bấm nút gửi</w:t>
            </w:r>
          </w:p>
        </w:tc>
        <w:tc>
          <w:tcPr>
            <w:tcW w:w="1547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Hộp comment cho phép xuống dòng khi bấm phím Enter</w:t>
            </w:r>
          </w:p>
        </w:tc>
        <w:tc>
          <w:tcPr>
            <w:tcW w:w="90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0038ED" w:rsidRDefault="00AB2E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2560BF">
              <w:rPr>
                <w:sz w:val="22"/>
                <w:szCs w:val="22"/>
              </w:rPr>
              <w:t>Không cho phép xuống dòng bằng enter</w:t>
            </w:r>
          </w:p>
        </w:tc>
        <w:tc>
          <w:tcPr>
            <w:tcW w:w="810" w:type="dxa"/>
          </w:tcPr>
          <w:p w:rsidR="00AB2E39" w:rsidRPr="000038ED" w:rsidRDefault="002560BF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E02D39" w:rsidRPr="000038ED" w:rsidTr="0047469A">
        <w:trPr>
          <w:cantSplit/>
          <w:trHeight w:val="1134"/>
        </w:trPr>
        <w:tc>
          <w:tcPr>
            <w:tcW w:w="900" w:type="dxa"/>
          </w:tcPr>
          <w:p w:rsidR="00E02D39" w:rsidRPr="000038ED" w:rsidRDefault="00E02D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nút trang chủ</w:t>
            </w:r>
          </w:p>
        </w:tc>
        <w:tc>
          <w:tcPr>
            <w:tcW w:w="1680" w:type="dxa"/>
          </w:tcPr>
          <w:p w:rsidR="00E02D39" w:rsidRDefault="00E02D39" w:rsidP="00593B2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trở về trang chủ thành công khi bấm vào “Trang chủ” trên thanh menu</w:t>
            </w:r>
          </w:p>
        </w:tc>
        <w:tc>
          <w:tcPr>
            <w:tcW w:w="2087" w:type="dxa"/>
          </w:tcPr>
          <w:p w:rsidR="00E02D39" w:rsidRDefault="00E02D39" w:rsidP="00FF33FF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513" w:type="dxa"/>
          </w:tcPr>
          <w:p w:rsidR="00E02D39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 xml:space="preserve">1.Bâm nút chọn menu </w:t>
            </w:r>
          </w:p>
          <w:p w:rsidR="00E02D39" w:rsidRPr="00D70F47" w:rsidRDefault="00E02D3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chọn Trang chủ</w:t>
            </w:r>
          </w:p>
        </w:tc>
        <w:tc>
          <w:tcPr>
            <w:tcW w:w="1547" w:type="dxa"/>
          </w:tcPr>
          <w:p w:rsidR="00E02D39" w:rsidRDefault="00E02D39" w:rsidP="00256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E02D39" w:rsidRDefault="00E02D39" w:rsidP="00E02D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Ứng dụng quay trở về trang chủ</w:t>
            </w:r>
          </w:p>
          <w:p w:rsidR="00E02D39" w:rsidRDefault="00E02D39" w:rsidP="002560BF">
            <w:pPr>
              <w:rPr>
                <w:sz w:val="22"/>
                <w:szCs w:val="22"/>
              </w:rPr>
            </w:pPr>
          </w:p>
        </w:tc>
        <w:tc>
          <w:tcPr>
            <w:tcW w:w="810" w:type="dxa"/>
          </w:tcPr>
          <w:p w:rsidR="00E02D39" w:rsidRDefault="00E02D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AB2E39" w:rsidRPr="000038ED" w:rsidTr="0047469A">
        <w:trPr>
          <w:cantSplit/>
          <w:trHeight w:val="1134"/>
        </w:trPr>
        <w:tc>
          <w:tcPr>
            <w:tcW w:w="900" w:type="dxa"/>
          </w:tcPr>
          <w:p w:rsidR="00AB2E39" w:rsidRPr="000038ED" w:rsidRDefault="00AB2E39" w:rsidP="00AB2E3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AB2E39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năng xem video hướng dẫn</w:t>
            </w:r>
          </w:p>
        </w:tc>
        <w:tc>
          <w:tcPr>
            <w:tcW w:w="1680" w:type="dxa"/>
          </w:tcPr>
          <w:p w:rsidR="00AB2E39" w:rsidRPr="000038ED" w:rsidRDefault="00AB2E3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chạy khi chọn chức năng video hướng dẫn</w:t>
            </w:r>
          </w:p>
        </w:tc>
        <w:tc>
          <w:tcPr>
            <w:tcW w:w="2087" w:type="dxa"/>
          </w:tcPr>
          <w:p w:rsidR="00AB2E39" w:rsidRPr="000038ED" w:rsidRDefault="009A7A79" w:rsidP="00AB2E39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Đang chạy </w:t>
            </w:r>
            <w:r w:rsidR="00AB2E39">
              <w:rPr>
                <w:rFonts w:ascii="Times New Roman" w:hAnsi="Times New Roman" w:cs="Times New Roman"/>
              </w:rPr>
              <w:t>ứng dụng</w:t>
            </w:r>
          </w:p>
        </w:tc>
        <w:tc>
          <w:tcPr>
            <w:tcW w:w="1513" w:type="dxa"/>
          </w:tcPr>
          <w:p w:rsidR="00AB2E39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1.Xem chi tiết món Salad ức gà</w:t>
            </w:r>
          </w:p>
          <w:p w:rsidR="009A7A79" w:rsidRPr="000038ED" w:rsidRDefault="009A7A79" w:rsidP="00AB2E39">
            <w:pPr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2.Bấm nút xem video hướng dẫn</w:t>
            </w:r>
          </w:p>
        </w:tc>
        <w:tc>
          <w:tcPr>
            <w:tcW w:w="1547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Video hướng dẫn của món ăn được mở</w:t>
            </w:r>
          </w:p>
        </w:tc>
        <w:tc>
          <w:tcPr>
            <w:tcW w:w="90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333" w:type="dxa"/>
          </w:tcPr>
          <w:p w:rsidR="00AB2E39" w:rsidRPr="009A7A79" w:rsidRDefault="009A7A79" w:rsidP="009A7A79">
            <w:r w:rsidRPr="009A7A79"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10" w:type="dxa"/>
          </w:tcPr>
          <w:p w:rsidR="00AB2E39" w:rsidRPr="000038ED" w:rsidRDefault="009A7A79" w:rsidP="00AB2E3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</w:tbl>
    <w:p w:rsidR="001A3D2C" w:rsidRPr="001A3D2C" w:rsidRDefault="001A3D2C" w:rsidP="001A3D2C"/>
    <w:p w:rsidR="006C76C0" w:rsidRPr="000038ED" w:rsidRDefault="004C7A3B" w:rsidP="004C7A3B">
      <w:pPr>
        <w:pStyle w:val="Heading1"/>
        <w:rPr>
          <w:rFonts w:ascii="Times New Roman" w:hAnsi="Times New Roman"/>
          <w:shd w:val="clear" w:color="auto" w:fill="F9F9F9"/>
        </w:rPr>
      </w:pPr>
      <w:bookmarkStart w:id="15" w:name="_Toc468370807"/>
      <w:r w:rsidRPr="000038ED">
        <w:rPr>
          <w:rFonts w:ascii="Times New Roman" w:hAnsi="Times New Roman"/>
          <w:shd w:val="clear" w:color="auto" w:fill="F9F9F9"/>
        </w:rPr>
        <w:t>Test Case</w:t>
      </w:r>
      <w:r w:rsidR="00C932E7">
        <w:rPr>
          <w:rFonts w:ascii="Times New Roman" w:hAnsi="Times New Roman"/>
          <w:shd w:val="clear" w:color="auto" w:fill="F9F9F9"/>
        </w:rPr>
        <w:t>s</w:t>
      </w:r>
      <w:r w:rsidRPr="000038ED">
        <w:rPr>
          <w:rFonts w:ascii="Times New Roman" w:hAnsi="Times New Roman"/>
          <w:shd w:val="clear" w:color="auto" w:fill="F9F9F9"/>
        </w:rPr>
        <w:t xml:space="preserve"> Kiểm tra giao diện</w:t>
      </w:r>
      <w:r w:rsidR="00BE2981" w:rsidRPr="000038ED">
        <w:rPr>
          <w:rFonts w:ascii="Times New Roman" w:hAnsi="Times New Roman"/>
          <w:shd w:val="clear" w:color="auto" w:fill="F9F9F9"/>
        </w:rPr>
        <w:t xml:space="preserve"> và tính tiện dụng</w:t>
      </w:r>
      <w:bookmarkEnd w:id="15"/>
    </w:p>
    <w:tbl>
      <w:tblPr>
        <w:tblStyle w:val="TableGrid"/>
        <w:tblW w:w="11995" w:type="dxa"/>
        <w:tblInd w:w="-1340" w:type="dxa"/>
        <w:tblLayout w:type="fixed"/>
        <w:tblLook w:val="04A0" w:firstRow="1" w:lastRow="0" w:firstColumn="1" w:lastColumn="0" w:noHBand="0" w:noVBand="1"/>
      </w:tblPr>
      <w:tblGrid>
        <w:gridCol w:w="700"/>
        <w:gridCol w:w="1085"/>
        <w:gridCol w:w="1620"/>
        <w:gridCol w:w="1382"/>
        <w:gridCol w:w="1876"/>
        <w:gridCol w:w="1805"/>
        <w:gridCol w:w="1060"/>
        <w:gridCol w:w="1485"/>
        <w:gridCol w:w="982"/>
      </w:tblGrid>
      <w:tr w:rsidR="00462F07" w:rsidRPr="000038ED" w:rsidTr="00462F07">
        <w:trPr>
          <w:trHeight w:val="263"/>
        </w:trPr>
        <w:tc>
          <w:tcPr>
            <w:tcW w:w="70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0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62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3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76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0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60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5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982" w:type="dxa"/>
          </w:tcPr>
          <w:p w:rsidR="006E6077" w:rsidRPr="000038ED" w:rsidRDefault="006E6077" w:rsidP="006E60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thanh định hướng navigation Pane</w:t>
            </w:r>
          </w:p>
        </w:tc>
        <w:tc>
          <w:tcPr>
            <w:tcW w:w="162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 thanh định hướng bên trái hiện ra thành công khi nhấn vào nút menu</w:t>
            </w:r>
          </w:p>
        </w:tc>
        <w:tc>
          <w:tcPr>
            <w:tcW w:w="1382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Nhấn vào nút menu</w:t>
            </w:r>
          </w:p>
        </w:tc>
        <w:tc>
          <w:tcPr>
            <w:tcW w:w="180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Thanh định hướng hiện ra gồm các thành phần: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Trang chủ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Video hướng dẫn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Tìm kiếm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About me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Share</w:t>
            </w:r>
          </w:p>
          <w:p w:rsidR="00A75300" w:rsidRPr="000038ED" w:rsidRDefault="00A75300" w:rsidP="00C53B94">
            <w:pPr>
              <w:pStyle w:val="ListParagraph"/>
              <w:numPr>
                <w:ilvl w:val="0"/>
                <w:numId w:val="7"/>
              </w:numPr>
              <w:ind w:left="338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63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qua lại</w:t>
            </w:r>
          </w:p>
        </w:tc>
        <w:tc>
          <w:tcPr>
            <w:tcW w:w="162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màn hình trở lại màn hình trước khi nhấn vào nút quay lại</w:t>
            </w:r>
          </w:p>
        </w:tc>
        <w:tc>
          <w:tcPr>
            <w:tcW w:w="1382" w:type="dxa"/>
          </w:tcPr>
          <w:p w:rsidR="00A75300" w:rsidRPr="000038ED" w:rsidRDefault="003B7753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Đang xem chi tiết món ăn</w:t>
            </w:r>
          </w:p>
          <w:p w:rsidR="003B7753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nút quay lại</w:t>
            </w:r>
          </w:p>
        </w:tc>
        <w:tc>
          <w:tcPr>
            <w:tcW w:w="180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1060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quay lại trang chủ</w:t>
            </w:r>
          </w:p>
        </w:tc>
        <w:tc>
          <w:tcPr>
            <w:tcW w:w="982" w:type="dxa"/>
          </w:tcPr>
          <w:p w:rsidR="00A75300" w:rsidRPr="000038ED" w:rsidRDefault="003B7753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75300" w:rsidRPr="000038ED" w:rsidRDefault="00A7530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trang chủ trong menu</w:t>
            </w:r>
          </w:p>
        </w:tc>
        <w:tc>
          <w:tcPr>
            <w:tcW w:w="1620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trang chủ mở ra thành công khi nhấn vào nút </w:t>
            </w:r>
            <w:r w:rsidRPr="000038ED">
              <w:rPr>
                <w:sz w:val="22"/>
                <w:szCs w:val="22"/>
              </w:rPr>
              <w:lastRenderedPageBreak/>
              <w:t>trang chủ trong menu</w:t>
            </w:r>
          </w:p>
        </w:tc>
        <w:tc>
          <w:tcPr>
            <w:tcW w:w="1382" w:type="dxa"/>
          </w:tcPr>
          <w:p w:rsidR="00A75300" w:rsidRPr="000038ED" w:rsidRDefault="007C3D7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A75300" w:rsidRPr="000038ED" w:rsidRDefault="00A75300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</w:t>
            </w:r>
            <w:r w:rsidR="007C3D72" w:rsidRPr="000038ED">
              <w:rPr>
                <w:sz w:val="22"/>
                <w:szCs w:val="22"/>
              </w:rPr>
              <w:t xml:space="preserve"> menu</w:t>
            </w:r>
          </w:p>
          <w:p w:rsidR="007C3D72" w:rsidRPr="000038ED" w:rsidRDefault="007C3D72" w:rsidP="007C3D72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b/>
                <w:sz w:val="22"/>
                <w:szCs w:val="22"/>
              </w:rPr>
              <w:t>Trang chủ</w:t>
            </w:r>
          </w:p>
        </w:tc>
        <w:tc>
          <w:tcPr>
            <w:tcW w:w="180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1060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75300" w:rsidRPr="000038ED" w:rsidRDefault="007C3D72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trang chủ</w:t>
            </w:r>
          </w:p>
        </w:tc>
        <w:tc>
          <w:tcPr>
            <w:tcW w:w="982" w:type="dxa"/>
          </w:tcPr>
          <w:p w:rsidR="00A75300" w:rsidRPr="000038ED" w:rsidRDefault="00A75300" w:rsidP="00A7530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CD4378" w:rsidRPr="000038ED" w:rsidRDefault="00CD4378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Video hướng dẫn trong menu</w:t>
            </w:r>
          </w:p>
        </w:tc>
        <w:tc>
          <w:tcPr>
            <w:tcW w:w="162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Video hướng dẫn mở ra thành công khi nhấn vào nút trang chủ trong menu</w:t>
            </w:r>
          </w:p>
        </w:tc>
        <w:tc>
          <w:tcPr>
            <w:tcW w:w="1382" w:type="dxa"/>
          </w:tcPr>
          <w:p w:rsidR="00CD4378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Video hướng dẫn</w:t>
            </w:r>
          </w:p>
        </w:tc>
        <w:tc>
          <w:tcPr>
            <w:tcW w:w="180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1060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Video hướng dẫn</w:t>
            </w:r>
          </w:p>
        </w:tc>
        <w:tc>
          <w:tcPr>
            <w:tcW w:w="982" w:type="dxa"/>
          </w:tcPr>
          <w:p w:rsidR="00CD4378" w:rsidRPr="000038ED" w:rsidRDefault="00CD4378" w:rsidP="00CD437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Send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Send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Send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Share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Share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Share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1D58F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nút </w:t>
            </w:r>
            <w:r w:rsidR="001D58FA" w:rsidRPr="000038ED">
              <w:rPr>
                <w:sz w:val="22"/>
                <w:szCs w:val="22"/>
              </w:rPr>
              <w:t>About me</w:t>
            </w:r>
            <w:r w:rsidRPr="000038ED">
              <w:rPr>
                <w:sz w:val="22"/>
                <w:szCs w:val="22"/>
              </w:rPr>
              <w:t xml:space="preserve">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 w:rsidR="001D58FA" w:rsidRPr="000038ED">
              <w:rPr>
                <w:sz w:val="22"/>
                <w:szCs w:val="22"/>
              </w:rPr>
              <w:t xml:space="preserve">About me </w:t>
            </w:r>
            <w:r w:rsidRPr="000038ED">
              <w:rPr>
                <w:sz w:val="22"/>
                <w:szCs w:val="22"/>
              </w:rPr>
              <w:t>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chuyển đến </w:t>
            </w:r>
            <w:r w:rsidR="001D58FA" w:rsidRPr="000038ED">
              <w:rPr>
                <w:sz w:val="22"/>
                <w:szCs w:val="22"/>
              </w:rPr>
              <w:t>About me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A1233F" w:rsidRPr="000038ED" w:rsidRDefault="00A1233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Tìm kiếm trong menu</w:t>
            </w:r>
          </w:p>
        </w:tc>
        <w:tc>
          <w:tcPr>
            <w:tcW w:w="162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Tìm kiếm mở ra thành công khi nhấn vào nút trang chủ trong menu</w:t>
            </w:r>
          </w:p>
        </w:tc>
        <w:tc>
          <w:tcPr>
            <w:tcW w:w="1382" w:type="dxa"/>
          </w:tcPr>
          <w:p w:rsidR="00A1233F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Tìm kiếm</w:t>
            </w:r>
          </w:p>
        </w:tc>
        <w:tc>
          <w:tcPr>
            <w:tcW w:w="180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1060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chuyển đến Tìm kiếm</w:t>
            </w:r>
          </w:p>
        </w:tc>
        <w:tc>
          <w:tcPr>
            <w:tcW w:w="982" w:type="dxa"/>
          </w:tcPr>
          <w:p w:rsidR="00A1233F" w:rsidRPr="000038ED" w:rsidRDefault="00A1233F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B60EE0" w:rsidRPr="000038ED" w:rsidRDefault="00B60EE0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Thực đơn trên trang chủ</w:t>
            </w:r>
          </w:p>
        </w:tc>
        <w:tc>
          <w:tcPr>
            <w:tcW w:w="162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thực đơn hiện ra </w:t>
            </w:r>
            <w:r w:rsidR="008F3931" w:rsidRPr="000038ED">
              <w:rPr>
                <w:sz w:val="22"/>
                <w:szCs w:val="22"/>
              </w:rPr>
              <w:t xml:space="preserve">thành công </w:t>
            </w:r>
            <w:r w:rsidRPr="000038ED">
              <w:rPr>
                <w:sz w:val="22"/>
                <w:szCs w:val="22"/>
              </w:rPr>
              <w:t>khi nhấn nút Thực đơn trên trang chủ</w:t>
            </w:r>
          </w:p>
        </w:tc>
        <w:tc>
          <w:tcPr>
            <w:tcW w:w="1382" w:type="dxa"/>
          </w:tcPr>
          <w:p w:rsidR="00B60EE0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Thực đơn</w:t>
            </w:r>
          </w:p>
        </w:tc>
        <w:tc>
          <w:tcPr>
            <w:tcW w:w="1805" w:type="dxa"/>
          </w:tcPr>
          <w:p w:rsidR="008F3931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1060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B60EE0" w:rsidRPr="000038ED" w:rsidRDefault="00225C49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</w:t>
            </w:r>
            <w:r w:rsidR="008F3931" w:rsidRPr="000038ED">
              <w:rPr>
                <w:sz w:val="22"/>
                <w:szCs w:val="22"/>
              </w:rPr>
              <w:t>Thực đơn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khai vị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Món chay</w:t>
            </w:r>
          </w:p>
          <w:p w:rsidR="00225C49" w:rsidRPr="000038ED" w:rsidRDefault="00225C49" w:rsidP="00225C4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Thức uống…</w:t>
            </w:r>
          </w:p>
        </w:tc>
        <w:tc>
          <w:tcPr>
            <w:tcW w:w="982" w:type="dxa"/>
          </w:tcPr>
          <w:p w:rsidR="00B60EE0" w:rsidRPr="000038ED" w:rsidRDefault="00B60EE0" w:rsidP="00B60EE0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8F3931" w:rsidRPr="000038ED" w:rsidRDefault="008F3931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Loại món</w:t>
            </w:r>
          </w:p>
        </w:tc>
        <w:tc>
          <w:tcPr>
            <w:tcW w:w="162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Loại món hiện ra thành công khi nhấn nút Thực đơn trên trang chủ</w:t>
            </w:r>
          </w:p>
        </w:tc>
        <w:tc>
          <w:tcPr>
            <w:tcW w:w="1382" w:type="dxa"/>
          </w:tcPr>
          <w:p w:rsidR="008F3931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Loại món</w:t>
            </w:r>
          </w:p>
        </w:tc>
        <w:tc>
          <w:tcPr>
            <w:tcW w:w="180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1060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Loại món 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Salad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Canh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Nộm</w:t>
            </w:r>
          </w:p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Gỏi</w:t>
            </w:r>
          </w:p>
        </w:tc>
        <w:tc>
          <w:tcPr>
            <w:tcW w:w="982" w:type="dxa"/>
          </w:tcPr>
          <w:p w:rsidR="008F3931" w:rsidRPr="000038ED" w:rsidRDefault="008F3931" w:rsidP="008F3931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D2452A" w:rsidRPr="000038ED" w:rsidRDefault="00D2452A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Ẩm thực</w:t>
            </w:r>
          </w:p>
        </w:tc>
        <w:tc>
          <w:tcPr>
            <w:tcW w:w="162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danh sách phân loại món trong Ẩm </w:t>
            </w:r>
            <w:r w:rsidRPr="000038ED">
              <w:rPr>
                <w:sz w:val="22"/>
                <w:szCs w:val="22"/>
              </w:rPr>
              <w:lastRenderedPageBreak/>
              <w:t>thực hiện ra thành công khi nhấn nút Thực đơn trên trang chủ</w:t>
            </w:r>
          </w:p>
        </w:tc>
        <w:tc>
          <w:tcPr>
            <w:tcW w:w="1382" w:type="dxa"/>
          </w:tcPr>
          <w:p w:rsidR="00D2452A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 w:rsidRPr="000038ED"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1. Nhấn nút trang chủ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2. Nhấn vào nút </w:t>
            </w:r>
            <w:r w:rsidRPr="000038ED">
              <w:rPr>
                <w:sz w:val="22"/>
                <w:szCs w:val="22"/>
              </w:rPr>
              <w:lastRenderedPageBreak/>
              <w:t>Loại món</w:t>
            </w:r>
          </w:p>
        </w:tc>
        <w:tc>
          <w:tcPr>
            <w:tcW w:w="180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1060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Đã test</w:t>
            </w:r>
          </w:p>
        </w:tc>
        <w:tc>
          <w:tcPr>
            <w:tcW w:w="1485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Màn hình hiển thị danh sách Ẩm thực 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Việt Nam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Ý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Âu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Trung Quốc</w:t>
            </w:r>
          </w:p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Singapore</w:t>
            </w:r>
          </w:p>
        </w:tc>
        <w:tc>
          <w:tcPr>
            <w:tcW w:w="982" w:type="dxa"/>
          </w:tcPr>
          <w:p w:rsidR="00D2452A" w:rsidRPr="000038ED" w:rsidRDefault="00D2452A" w:rsidP="00D2452A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lastRenderedPageBreak/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404DC4" w:rsidRPr="000038ED" w:rsidRDefault="00404DC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Mục đích</w:t>
            </w:r>
          </w:p>
        </w:tc>
        <w:tc>
          <w:tcPr>
            <w:tcW w:w="162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danh sách phân loại món trong Mục đích hiện ra thành công khi nhấn nút Thực đơn trên trang chủ</w:t>
            </w:r>
          </w:p>
        </w:tc>
        <w:tc>
          <w:tcPr>
            <w:tcW w:w="1382" w:type="dxa"/>
          </w:tcPr>
          <w:p w:rsidR="00404DC4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trang chủ</w:t>
            </w:r>
          </w:p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Nhấn vào nút Mục đích</w:t>
            </w:r>
          </w:p>
        </w:tc>
        <w:tc>
          <w:tcPr>
            <w:tcW w:w="180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1060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Màn hình hiển thị danh sách Mục đích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sáng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Ăn kiêng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Tiệc</w:t>
            </w:r>
          </w:p>
          <w:p w:rsidR="00404DC4" w:rsidRPr="000038ED" w:rsidRDefault="00404DC4" w:rsidP="00C53B9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Chữa bệnh</w:t>
            </w:r>
          </w:p>
        </w:tc>
        <w:tc>
          <w:tcPr>
            <w:tcW w:w="982" w:type="dxa"/>
          </w:tcPr>
          <w:p w:rsidR="00404DC4" w:rsidRPr="000038ED" w:rsidRDefault="00404DC4" w:rsidP="00404DC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462F07">
        <w:trPr>
          <w:trHeight w:val="248"/>
        </w:trPr>
        <w:tc>
          <w:tcPr>
            <w:tcW w:w="700" w:type="dxa"/>
          </w:tcPr>
          <w:p w:rsidR="00904EBB" w:rsidRPr="000038ED" w:rsidRDefault="00904EBB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904EBB" w:rsidRPr="000038ED" w:rsidRDefault="00611E0A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nút thoát</w:t>
            </w:r>
          </w:p>
        </w:tc>
        <w:tc>
          <w:tcPr>
            <w:tcW w:w="1620" w:type="dxa"/>
          </w:tcPr>
          <w:p w:rsidR="00904EBB" w:rsidRPr="000038ED" w:rsidRDefault="00464E42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chương trình thoát hoàn toàn khi bấm vào nút thoát</w:t>
            </w:r>
          </w:p>
        </w:tc>
        <w:tc>
          <w:tcPr>
            <w:tcW w:w="1382" w:type="dxa"/>
          </w:tcPr>
          <w:p w:rsidR="00904EBB" w:rsidRPr="000038ED" w:rsidRDefault="00464E4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805" w:type="dxa"/>
          </w:tcPr>
          <w:p w:rsidR="00904EBB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340B58" w:rsidRPr="000038ED" w:rsidRDefault="00340B58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1060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F918FE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Màn hình phần mềm thoát hoàn toàn</w:t>
            </w:r>
          </w:p>
          <w:p w:rsidR="00904EBB" w:rsidRPr="000038ED" w:rsidRDefault="00F918FE" w:rsidP="00F918F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2. Màn hình trở về màn hình chính của điện thoại</w:t>
            </w:r>
          </w:p>
        </w:tc>
        <w:tc>
          <w:tcPr>
            <w:tcW w:w="982" w:type="dxa"/>
          </w:tcPr>
          <w:p w:rsidR="00904EBB" w:rsidRPr="000038ED" w:rsidRDefault="00F918FE" w:rsidP="00A1233F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462F07" w:rsidRPr="000038ED" w:rsidTr="005F0B74">
        <w:trPr>
          <w:trHeight w:val="1565"/>
        </w:trPr>
        <w:tc>
          <w:tcPr>
            <w:tcW w:w="700" w:type="dxa"/>
          </w:tcPr>
          <w:p w:rsidR="00D007EF" w:rsidRPr="000038ED" w:rsidRDefault="00D007EF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D007EF" w:rsidRPr="000038ED" w:rsidRDefault="00D007EF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nhập</w:t>
            </w:r>
          </w:p>
        </w:tc>
        <w:tc>
          <w:tcPr>
            <w:tcW w:w="1620" w:type="dxa"/>
          </w:tcPr>
          <w:p w:rsidR="00D007EF" w:rsidRPr="000038ED" w:rsidRDefault="00462F07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D007EF" w:rsidRPr="000038ED" w:rsidRDefault="00D605C1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D007EF" w:rsidRPr="00082734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D605C1" w:rsidRPr="00D605C1" w:rsidRDefault="00D605C1" w:rsidP="00C53B94">
            <w:pPr>
              <w:pStyle w:val="ListParagraph"/>
              <w:numPr>
                <w:ilvl w:val="0"/>
                <w:numId w:val="34"/>
              </w:numPr>
              <w:ind w:left="220" w:hanging="270"/>
            </w:pPr>
            <w:r w:rsidRPr="00082734">
              <w:rPr>
                <w:rFonts w:ascii="Times New Roman" w:eastAsia="Times New Roman" w:hAnsi="Times New Roman" w:cs="Times New Roman"/>
              </w:rPr>
              <w:t>Nhập mật khẩu đăng nhập</w:t>
            </w:r>
          </w:p>
        </w:tc>
        <w:tc>
          <w:tcPr>
            <w:tcW w:w="1805" w:type="dxa"/>
          </w:tcPr>
          <w:p w:rsidR="00D007EF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C02902" w:rsidRPr="00C02902" w:rsidRDefault="00C02902" w:rsidP="00C0290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F5B00" w:rsidRPr="00C02902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D007EF" w:rsidRPr="000038ED" w:rsidRDefault="006F5B00" w:rsidP="006F5B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D007EF" w:rsidRPr="000038ED" w:rsidRDefault="006F5B00" w:rsidP="00A12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giao diện đăng kí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thông tin email rõ ràng, mật khẩu hiển thị dưới dạng kí tự được mã hóa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82734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  <w:rPr>
                <w:rFonts w:ascii="Times New Roman" w:eastAsia="Times New Roman" w:hAnsi="Times New Roman" w:cs="Times New Roman"/>
              </w:rPr>
            </w:pPr>
            <w:r w:rsidRPr="00082734">
              <w:rPr>
                <w:rFonts w:ascii="Times New Roman" w:eastAsia="Times New Roman" w:hAnsi="Times New Roman" w:cs="Times New Roman"/>
              </w:rPr>
              <w:t>Nhập email đăng nhập</w:t>
            </w:r>
          </w:p>
          <w:p w:rsidR="005F0B74" w:rsidRPr="00D605C1" w:rsidRDefault="005F0B74" w:rsidP="00C53B94">
            <w:pPr>
              <w:pStyle w:val="ListParagraph"/>
              <w:numPr>
                <w:ilvl w:val="0"/>
                <w:numId w:val="35"/>
              </w:numPr>
              <w:ind w:left="220" w:hanging="310"/>
            </w:pPr>
            <w:r w:rsidRPr="00082734">
              <w:rPr>
                <w:rFonts w:ascii="Times New Roman" w:eastAsia="Times New Roman" w:hAnsi="Times New Roman" w:cs="Times New Roman"/>
              </w:rPr>
              <w:t xml:space="preserve">Nhập mật khẩu đăng </w:t>
            </w:r>
            <w:r>
              <w:rPr>
                <w:rFonts w:ascii="Times New Roman" w:eastAsia="Times New Roman" w:hAnsi="Times New Roman" w:cs="Times New Roman"/>
              </w:rPr>
              <w:t>kí</w:t>
            </w:r>
          </w:p>
        </w:tc>
        <w:tc>
          <w:tcPr>
            <w:tcW w:w="180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106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C02902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 w:rsidRPr="00C02902">
              <w:rPr>
                <w:sz w:val="22"/>
                <w:szCs w:val="22"/>
              </w:rPr>
              <w:t>Email hiển thị rõ ràng</w:t>
            </w:r>
          </w:p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r w:rsidRPr="00C02902">
              <w:rPr>
                <w:sz w:val="22"/>
                <w:szCs w:val="22"/>
              </w:rPr>
              <w:t>Mật khẩu hiển thị dưới dạng kí tự mã hóa</w:t>
            </w:r>
          </w:p>
        </w:tc>
        <w:tc>
          <w:tcPr>
            <w:tcW w:w="982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hộp comment </w:t>
            </w:r>
          </w:p>
        </w:tc>
        <w:tc>
          <w:tcPr>
            <w:tcW w:w="1620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hộp comment cho phép nhập văn bản với nhiều dòng dữ liệu</w:t>
            </w:r>
          </w:p>
        </w:tc>
        <w:tc>
          <w:tcPr>
            <w:tcW w:w="1382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Xem chi tiết món “Salad ức gà”</w:t>
            </w:r>
          </w:p>
          <w:p w:rsid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Nhập nội dung vào ô comment</w:t>
            </w:r>
          </w:p>
          <w:p w:rsidR="00BF67B0" w:rsidRPr="00BF67B0" w:rsidRDefault="00BF67B0" w:rsidP="00BF67B0">
            <w:pPr>
              <w:pStyle w:val="ListParagraph"/>
              <w:numPr>
                <w:ilvl w:val="0"/>
                <w:numId w:val="42"/>
              </w:numPr>
              <w:ind w:left="220" w:hanging="270"/>
            </w:pPr>
            <w:r>
              <w:t>Bấm nút enter để xuống dòng thứ 2</w:t>
            </w:r>
          </w:p>
        </w:tc>
        <w:tc>
          <w:tcPr>
            <w:tcW w:w="1805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1.Cho phép xuống dòng để thể hiện nội dung nhiều dòng </w:t>
            </w:r>
          </w:p>
        </w:tc>
        <w:tc>
          <w:tcPr>
            <w:tcW w:w="1060" w:type="dxa"/>
          </w:tcPr>
          <w:p w:rsidR="005F0B74" w:rsidRPr="000038ED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Default="00092186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1.Không cho phép xuống dòng</w:t>
            </w:r>
          </w:p>
          <w:p w:rsidR="00092186" w:rsidRPr="000038ED" w:rsidRDefault="00092186" w:rsidP="000921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2.Khi bấm enter, nội dung comment được hiển thị lên ứng dụng</w:t>
            </w:r>
          </w:p>
        </w:tc>
        <w:tc>
          <w:tcPr>
            <w:tcW w:w="982" w:type="dxa"/>
          </w:tcPr>
          <w:p w:rsidR="005F0B74" w:rsidRPr="000038ED" w:rsidRDefault="00207177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thứ tự đặt </w:t>
            </w:r>
            <w:r>
              <w:rPr>
                <w:sz w:val="22"/>
                <w:szCs w:val="22"/>
              </w:rPr>
              <w:lastRenderedPageBreak/>
              <w:t>Item trong menu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thứ tự xếp các menu </w:t>
            </w:r>
            <w:r>
              <w:rPr>
                <w:sz w:val="22"/>
                <w:szCs w:val="22"/>
              </w:rPr>
              <w:lastRenderedPageBreak/>
              <w:t>hợp lý</w:t>
            </w:r>
          </w:p>
        </w:tc>
        <w:tc>
          <w:tcPr>
            <w:tcW w:w="1382" w:type="dxa"/>
          </w:tcPr>
          <w:p w:rsidR="005F0B74" w:rsidRPr="000038ED" w:rsidRDefault="00A74108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96D7D" w:rsidP="00596D7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1.Menu được sắp xếp hợp lý</w:t>
            </w:r>
          </w:p>
        </w:tc>
        <w:tc>
          <w:tcPr>
            <w:tcW w:w="1060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1.Menu được sắp xếp hợp </w:t>
            </w:r>
            <w:r>
              <w:rPr>
                <w:sz w:val="22"/>
                <w:szCs w:val="22"/>
              </w:rPr>
              <w:lastRenderedPageBreak/>
              <w:t>lý</w:t>
            </w:r>
          </w:p>
        </w:tc>
        <w:tc>
          <w:tcPr>
            <w:tcW w:w="982" w:type="dxa"/>
          </w:tcPr>
          <w:p w:rsidR="005F0B74" w:rsidRPr="000038ED" w:rsidRDefault="00596D7D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font chữ 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font chữ hiển thị rõ ràng, không bị lỗi font chữ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1060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1.Font chữ nhìn rõ ràng</w:t>
            </w:r>
          </w:p>
        </w:tc>
        <w:tc>
          <w:tcPr>
            <w:tcW w:w="982" w:type="dxa"/>
          </w:tcPr>
          <w:p w:rsidR="005F0B74" w:rsidRPr="000038ED" w:rsidRDefault="00BC2132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màu sắc hài hòa, dễ nhìn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5F1C65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1060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1.Màu sắc hài hòa, dễ nhìn</w:t>
            </w:r>
          </w:p>
        </w:tc>
        <w:tc>
          <w:tcPr>
            <w:tcW w:w="982" w:type="dxa"/>
          </w:tcPr>
          <w:p w:rsidR="005F0B74" w:rsidRPr="000038ED" w:rsidRDefault="00BE362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F0B74" w:rsidRPr="000038ED" w:rsidTr="00462F07">
        <w:trPr>
          <w:trHeight w:val="248"/>
        </w:trPr>
        <w:tc>
          <w:tcPr>
            <w:tcW w:w="700" w:type="dxa"/>
          </w:tcPr>
          <w:p w:rsidR="005F0B74" w:rsidRPr="000038ED" w:rsidRDefault="005F0B74" w:rsidP="00C53B9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5F0B74" w:rsidRDefault="005F0B74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</w:t>
            </w:r>
          </w:p>
        </w:tc>
        <w:tc>
          <w:tcPr>
            <w:tcW w:w="1620" w:type="dxa"/>
          </w:tcPr>
          <w:p w:rsidR="005F0B74" w:rsidRPr="000038ED" w:rsidRDefault="00A74108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nền rõ ràng</w:t>
            </w:r>
          </w:p>
        </w:tc>
        <w:tc>
          <w:tcPr>
            <w:tcW w:w="1382" w:type="dxa"/>
          </w:tcPr>
          <w:p w:rsidR="005F0B74" w:rsidRPr="000038ED" w:rsidRDefault="0078760E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5F0B74" w:rsidRPr="000038ED" w:rsidRDefault="005F0B74" w:rsidP="005F0B74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5F0B74" w:rsidRPr="000038ED" w:rsidRDefault="00402E79" w:rsidP="00402E7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1060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nền rõ ràng</w:t>
            </w:r>
          </w:p>
        </w:tc>
        <w:tc>
          <w:tcPr>
            <w:tcW w:w="982" w:type="dxa"/>
          </w:tcPr>
          <w:p w:rsidR="005F0B74" w:rsidRPr="000038ED" w:rsidRDefault="00402E79" w:rsidP="005F0B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hình minh họa rõ ràng, phù hợp với nội dung cần minh họa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106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1.Hình minh họa cho từng bước rõ ràng</w:t>
            </w:r>
          </w:p>
        </w:tc>
        <w:tc>
          <w:tcPr>
            <w:tcW w:w="982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hài hòa giữa văn bản và hình ảnh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tỷ lệ thể hiện giữa văn bản và hình ảnh phù hợp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1060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1.Tỷ lệ giữa văn bản và hình ảnh phù hợp</w:t>
            </w:r>
          </w:p>
        </w:tc>
        <w:tc>
          <w:tcPr>
            <w:tcW w:w="982" w:type="dxa"/>
          </w:tcPr>
          <w:p w:rsidR="006B5640" w:rsidRPr="000038ED" w:rsidRDefault="0076516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label có ý nghĩa</w:t>
            </w:r>
          </w:p>
        </w:tc>
        <w:tc>
          <w:tcPr>
            <w:tcW w:w="1620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ý nghĩa các label đồng nhất với nội dung thể hiện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1060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1.Các label đồng nhất với nội dung thể hiện</w:t>
            </w:r>
          </w:p>
        </w:tc>
        <w:tc>
          <w:tcPr>
            <w:tcW w:w="982" w:type="dxa"/>
          </w:tcPr>
          <w:p w:rsidR="006B5640" w:rsidRPr="000038ED" w:rsidRDefault="009B6FC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nhất quán giữa kết quả hiển thị và dữ liệu input</w:t>
            </w:r>
          </w:p>
        </w:tc>
        <w:tc>
          <w:tcPr>
            <w:tcW w:w="1620" w:type="dxa"/>
          </w:tcPr>
          <w:p w:rsidR="006B5640" w:rsidRPr="000038ED" w:rsidRDefault="006B5640" w:rsidP="004C2C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kết quả hiển thị sau khi nhập vào ô tìm kiếm ” </w:t>
            </w:r>
            <w:r w:rsidR="004C2C82">
              <w:rPr>
                <w:sz w:val="22"/>
                <w:szCs w:val="22"/>
              </w:rPr>
              <w:t>gõ tiếng Việt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1060" w:type="dxa"/>
          </w:tcPr>
          <w:p w:rsidR="006B5640" w:rsidRPr="000038ED" w:rsidRDefault="00A85BB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1.Cho phép gõ tiếng Việt vào ô Search</w:t>
            </w:r>
          </w:p>
        </w:tc>
        <w:tc>
          <w:tcPr>
            <w:tcW w:w="982" w:type="dxa"/>
          </w:tcPr>
          <w:p w:rsidR="006B5640" w:rsidRPr="000038ED" w:rsidRDefault="004F5F68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nút search</w:t>
            </w:r>
          </w:p>
        </w:tc>
        <w:tc>
          <w:tcPr>
            <w:tcW w:w="1620" w:type="dxa"/>
          </w:tcPr>
          <w:p w:rsidR="006B5640" w:rsidRPr="000038ED" w:rsidRDefault="006B5640" w:rsidP="006E122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</w:t>
            </w:r>
            <w:r w:rsidR="00B74115">
              <w:rPr>
                <w:sz w:val="22"/>
                <w:szCs w:val="22"/>
              </w:rPr>
              <w:t xml:space="preserve">hiển thị kết quả search đa dạng, đúng với dữ liệu </w:t>
            </w:r>
            <w:r w:rsidR="0025430D">
              <w:rPr>
                <w:sz w:val="22"/>
                <w:szCs w:val="22"/>
              </w:rPr>
              <w:t>I</w:t>
            </w:r>
            <w:r w:rsidR="00B74115">
              <w:rPr>
                <w:sz w:val="22"/>
                <w:szCs w:val="22"/>
              </w:rPr>
              <w:t>nput</w:t>
            </w:r>
            <w:r w:rsidR="00C43347">
              <w:rPr>
                <w:sz w:val="22"/>
                <w:szCs w:val="22"/>
              </w:rPr>
              <w:t xml:space="preserve"> “Cach lam”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BC669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1060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C43347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search đa dạng, đúng với nội dung Input</w:t>
            </w:r>
          </w:p>
        </w:tc>
        <w:tc>
          <w:tcPr>
            <w:tcW w:w="982" w:type="dxa"/>
          </w:tcPr>
          <w:p w:rsidR="006B5640" w:rsidRPr="000038ED" w:rsidRDefault="00495005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tính dễ dàng di </w:t>
            </w:r>
            <w:r>
              <w:rPr>
                <w:sz w:val="22"/>
                <w:szCs w:val="22"/>
              </w:rPr>
              <w:lastRenderedPageBreak/>
              <w:t>chuyển qua các menu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Kiểm tra tính dễ dàng di chuyển qua các </w:t>
            </w:r>
            <w:r>
              <w:rPr>
                <w:sz w:val="22"/>
                <w:szCs w:val="22"/>
              </w:rPr>
              <w:lastRenderedPageBreak/>
              <w:t>menu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Đang chạy </w:t>
            </w:r>
            <w:r>
              <w:rPr>
                <w:rFonts w:ascii="Times New Roman" w:hAnsi="Times New Roman" w:cs="Times New Roman"/>
              </w:rPr>
              <w:lastRenderedPageBreak/>
              <w:t>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106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1.Dễ dàng di chuyển qua các menu</w:t>
            </w:r>
          </w:p>
        </w:tc>
        <w:tc>
          <w:tcPr>
            <w:tcW w:w="982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B5640" w:rsidRPr="000038ED" w:rsidTr="00462F07">
        <w:trPr>
          <w:trHeight w:val="248"/>
        </w:trPr>
        <w:tc>
          <w:tcPr>
            <w:tcW w:w="700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6B5640" w:rsidRDefault="006B5640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620" w:type="dxa"/>
          </w:tcPr>
          <w:p w:rsidR="006B5640" w:rsidRPr="000038ED" w:rsidRDefault="00FF3A24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đồng nhất về giao diện giữa các màn hình</w:t>
            </w:r>
          </w:p>
        </w:tc>
        <w:tc>
          <w:tcPr>
            <w:tcW w:w="1382" w:type="dxa"/>
          </w:tcPr>
          <w:p w:rsidR="006B5640" w:rsidRPr="000038ED" w:rsidRDefault="006B5640" w:rsidP="006B5640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6B5640" w:rsidRPr="000038ED" w:rsidRDefault="006B5640" w:rsidP="006B5640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1060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1.Đồng nhất về giao diện giữa các màn hình</w:t>
            </w:r>
          </w:p>
        </w:tc>
        <w:tc>
          <w:tcPr>
            <w:tcW w:w="982" w:type="dxa"/>
          </w:tcPr>
          <w:p w:rsidR="006B5640" w:rsidRPr="000038ED" w:rsidRDefault="004F1C63" w:rsidP="006B564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4F1C63" w:rsidRPr="000038ED" w:rsidTr="00462F07">
        <w:trPr>
          <w:trHeight w:val="248"/>
        </w:trPr>
        <w:tc>
          <w:tcPr>
            <w:tcW w:w="700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085" w:type="dxa"/>
          </w:tcPr>
          <w:p w:rsidR="004F1C63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62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các màn hình dễ dàng tùy chỉnh(phóng to, thu nhỏ)</w:t>
            </w:r>
          </w:p>
        </w:tc>
        <w:tc>
          <w:tcPr>
            <w:tcW w:w="1382" w:type="dxa"/>
          </w:tcPr>
          <w:p w:rsidR="004F1C63" w:rsidRPr="000038ED" w:rsidRDefault="004F1C63" w:rsidP="004F1C63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76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</w:p>
        </w:tc>
        <w:tc>
          <w:tcPr>
            <w:tcW w:w="180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1060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5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1.Màn hình tùy chỉnh dễ dàng</w:t>
            </w:r>
          </w:p>
        </w:tc>
        <w:tc>
          <w:tcPr>
            <w:tcW w:w="982" w:type="dxa"/>
          </w:tcPr>
          <w:p w:rsidR="004F1C63" w:rsidRPr="000038ED" w:rsidRDefault="004F1C63" w:rsidP="004F1C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500F0" w:rsidRPr="000038ED" w:rsidRDefault="000500F0" w:rsidP="0032666E"/>
    <w:p w:rsidR="00B70557" w:rsidRDefault="00B70557" w:rsidP="00B70557">
      <w:pPr>
        <w:pStyle w:val="Heading1"/>
        <w:rPr>
          <w:rFonts w:ascii="Times New Roman" w:hAnsi="Times New Roman"/>
        </w:rPr>
      </w:pPr>
      <w:bookmarkStart w:id="16" w:name="_Toc468370808"/>
      <w:r w:rsidRPr="000038ED">
        <w:rPr>
          <w:rFonts w:ascii="Times New Roman" w:hAnsi="Times New Roman"/>
        </w:rPr>
        <w:t>Test Case</w:t>
      </w:r>
      <w:r w:rsidR="00B70C9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tính tương thích</w:t>
      </w:r>
      <w:bookmarkEnd w:id="16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075277" w:rsidRPr="000038ED" w:rsidTr="00E81FE9">
        <w:trPr>
          <w:trHeight w:val="248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23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23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23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01" w:type="dxa"/>
          </w:tcPr>
          <w:p w:rsidR="00075277" w:rsidRPr="000038ED" w:rsidRDefault="00075277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tính tương thích với API 16</w:t>
            </w:r>
          </w:p>
        </w:tc>
        <w:tc>
          <w:tcPr>
            <w:tcW w:w="1345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</w:t>
            </w:r>
            <w:r>
              <w:rPr>
                <w:sz w:val="22"/>
                <w:szCs w:val="22"/>
              </w:rPr>
              <w:t>ứng dụng chạy bình thường trên API 16</w:t>
            </w:r>
          </w:p>
        </w:tc>
        <w:tc>
          <w:tcPr>
            <w:tcW w:w="152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075277" w:rsidRPr="00075277" w:rsidRDefault="00075277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 trên Android API 16</w:t>
            </w:r>
          </w:p>
        </w:tc>
        <w:tc>
          <w:tcPr>
            <w:tcW w:w="1824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Phần mềm khởi động bình thường</w:t>
            </w:r>
          </w:p>
        </w:tc>
        <w:tc>
          <w:tcPr>
            <w:tcW w:w="1077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07527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Không thể khởi động phần mềm</w:t>
            </w:r>
          </w:p>
        </w:tc>
        <w:tc>
          <w:tcPr>
            <w:tcW w:w="1001" w:type="dxa"/>
          </w:tcPr>
          <w:p w:rsidR="00075277" w:rsidRPr="000038ED" w:rsidRDefault="008F3E10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075277" w:rsidRPr="000038ED" w:rsidTr="00E81FE9">
        <w:trPr>
          <w:trHeight w:val="263"/>
        </w:trPr>
        <w:tc>
          <w:tcPr>
            <w:tcW w:w="704" w:type="dxa"/>
          </w:tcPr>
          <w:p w:rsidR="00075277" w:rsidRPr="000038ED" w:rsidRDefault="00075277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075277" w:rsidRPr="000038ED" w:rsidRDefault="00BD675A" w:rsidP="00EE23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EE23FD">
              <w:rPr>
                <w:sz w:val="22"/>
                <w:szCs w:val="22"/>
              </w:rPr>
              <w:t>cài đặt khi không có kết nối Internet</w:t>
            </w:r>
          </w:p>
        </w:tc>
        <w:tc>
          <w:tcPr>
            <w:tcW w:w="1345" w:type="dxa"/>
          </w:tcPr>
          <w:p w:rsidR="00075277" w:rsidRPr="000038ED" w:rsidRDefault="00BB5836" w:rsidP="00BB583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cài đặt ứng dụng thành công trong môi trường không có kết nối Internet</w:t>
            </w:r>
          </w:p>
        </w:tc>
        <w:tc>
          <w:tcPr>
            <w:tcW w:w="1524" w:type="dxa"/>
          </w:tcPr>
          <w:p w:rsidR="00075277" w:rsidRPr="00075277" w:rsidRDefault="00BB5836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075277" w:rsidRPr="00BB5836" w:rsidRDefault="00BB5836" w:rsidP="00BB5836">
            <w:pPr>
              <w:pStyle w:val="ListParagraph"/>
              <w:numPr>
                <w:ilvl w:val="0"/>
                <w:numId w:val="7"/>
              </w:numPr>
            </w:pPr>
            <w:r>
              <w:t>Cài đặt úng dụng</w:t>
            </w:r>
          </w:p>
        </w:tc>
        <w:tc>
          <w:tcPr>
            <w:tcW w:w="1824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77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075277" w:rsidRPr="000038ED" w:rsidRDefault="00BB5836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1D75A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tương thích </w:t>
            </w:r>
            <w:r w:rsidR="001D75A1">
              <w:rPr>
                <w:sz w:val="22"/>
                <w:szCs w:val="22"/>
              </w:rPr>
              <w:t>load dữ liệu thành công khi có kết nối Internet</w:t>
            </w:r>
          </w:p>
        </w:tc>
        <w:tc>
          <w:tcPr>
            <w:tcW w:w="1345" w:type="dxa"/>
          </w:tcPr>
          <w:p w:rsidR="00BD675A" w:rsidRPr="000038ED" w:rsidRDefault="001D75A1" w:rsidP="001D75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t>Kiểm tra tương thích load dữ liệu thành công khi có kết nối Internet</w:t>
            </w:r>
          </w:p>
        </w:tc>
        <w:tc>
          <w:tcPr>
            <w:tcW w:w="1524" w:type="dxa"/>
          </w:tcPr>
          <w:p w:rsidR="00BD675A" w:rsidRPr="00075277" w:rsidRDefault="00A65F58" w:rsidP="00DF0C8F">
            <w:pPr>
              <w:pStyle w:val="ListParagraph"/>
              <w:numPr>
                <w:ilvl w:val="0"/>
                <w:numId w:val="7"/>
              </w:numPr>
              <w:ind w:left="353"/>
            </w:pPr>
            <w:r>
              <w:t>Có file cài đặt</w:t>
            </w:r>
          </w:p>
        </w:tc>
        <w:tc>
          <w:tcPr>
            <w:tcW w:w="1931" w:type="dxa"/>
          </w:tcPr>
          <w:p w:rsidR="00BD675A" w:rsidRPr="00A65F58" w:rsidRDefault="00A65F58" w:rsidP="00A65F58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</w:tc>
        <w:tc>
          <w:tcPr>
            <w:tcW w:w="1824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dữ liệu thành công</w:t>
            </w:r>
          </w:p>
        </w:tc>
        <w:tc>
          <w:tcPr>
            <w:tcW w:w="1077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BD675A" w:rsidRPr="000038ED" w:rsidRDefault="004C5AD2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Cài đặt thành công</w:t>
            </w:r>
          </w:p>
        </w:tc>
        <w:tc>
          <w:tcPr>
            <w:tcW w:w="1001" w:type="dxa"/>
          </w:tcPr>
          <w:p w:rsidR="00BD675A" w:rsidRPr="000038ED" w:rsidRDefault="009736C7" w:rsidP="000752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075277" w:rsidRDefault="00075277" w:rsidP="00075277"/>
    <w:p w:rsidR="00075277" w:rsidRPr="00075277" w:rsidRDefault="00075277" w:rsidP="00075277"/>
    <w:p w:rsidR="00F333D7" w:rsidRPr="000038ED" w:rsidRDefault="00F333D7" w:rsidP="00886340">
      <w:pPr>
        <w:pStyle w:val="Heading1"/>
        <w:rPr>
          <w:rFonts w:ascii="Times New Roman" w:hAnsi="Times New Roman"/>
        </w:rPr>
      </w:pPr>
      <w:bookmarkStart w:id="17" w:name="_Toc465894787"/>
      <w:bookmarkStart w:id="18" w:name="_Toc468370809"/>
      <w:r w:rsidRPr="000038ED">
        <w:rPr>
          <w:rFonts w:ascii="Times New Roman" w:hAnsi="Times New Roman"/>
        </w:rPr>
        <w:t>Test Cases Kiểm tra Hiệu suất</w:t>
      </w:r>
      <w:bookmarkEnd w:id="17"/>
      <w:bookmarkEnd w:id="18"/>
    </w:p>
    <w:tbl>
      <w:tblPr>
        <w:tblStyle w:val="TableGrid"/>
        <w:tblW w:w="11840" w:type="dxa"/>
        <w:tblInd w:w="-1340" w:type="dxa"/>
        <w:tblLook w:val="04A0" w:firstRow="1" w:lastRow="0" w:firstColumn="1" w:lastColumn="0" w:noHBand="0" w:noVBand="1"/>
      </w:tblPr>
      <w:tblGrid>
        <w:gridCol w:w="938"/>
        <w:gridCol w:w="1159"/>
        <w:gridCol w:w="1321"/>
        <w:gridCol w:w="1476"/>
        <w:gridCol w:w="1897"/>
        <w:gridCol w:w="1755"/>
        <w:gridCol w:w="1048"/>
        <w:gridCol w:w="1442"/>
        <w:gridCol w:w="804"/>
      </w:tblGrid>
      <w:tr w:rsidR="00C01FB4" w:rsidRPr="000038ED" w:rsidTr="003B663E">
        <w:trPr>
          <w:trHeight w:val="263"/>
        </w:trPr>
        <w:tc>
          <w:tcPr>
            <w:tcW w:w="93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59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21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476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897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755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48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42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804" w:type="dxa"/>
          </w:tcPr>
          <w:p w:rsidR="0088583B" w:rsidRPr="000038ED" w:rsidRDefault="0088583B" w:rsidP="0032666E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</w:t>
            </w:r>
          </w:p>
        </w:tc>
        <w:tc>
          <w:tcPr>
            <w:tcW w:w="1321" w:type="dxa"/>
          </w:tcPr>
          <w:p w:rsidR="00431AC7" w:rsidRPr="000038ED" w:rsidRDefault="00431AC7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cài đặt nhanh &lt; 2min khi tiến hành cài đặt phần mềm</w:t>
            </w:r>
            <w:r w:rsidR="00B4478C" w:rsidRPr="000038ED">
              <w:rPr>
                <w:sz w:val="22"/>
                <w:szCs w:val="22"/>
              </w:rPr>
              <w:t xml:space="preserve"> trên môi trường Android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</w:p>
        </w:tc>
        <w:tc>
          <w:tcPr>
            <w:tcW w:w="1897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Không cần cài đặt, chỉ cần chạy file APK</w:t>
            </w:r>
          </w:p>
        </w:tc>
        <w:tc>
          <w:tcPr>
            <w:tcW w:w="1755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</w:t>
            </w:r>
          </w:p>
        </w:tc>
        <w:tc>
          <w:tcPr>
            <w:tcW w:w="1048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B4478C" w:rsidP="00B4478C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khởi động nhanh 1</w:t>
            </w:r>
            <w:r w:rsidR="00431AC7" w:rsidRPr="000038ED">
              <w:rPr>
                <w:sz w:val="22"/>
                <w:szCs w:val="22"/>
              </w:rPr>
              <w:t>s</w:t>
            </w:r>
          </w:p>
        </w:tc>
        <w:tc>
          <w:tcPr>
            <w:tcW w:w="804" w:type="dxa"/>
          </w:tcPr>
          <w:p w:rsidR="00431AC7" w:rsidRPr="000038ED" w:rsidRDefault="00B4478C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63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Kiểu tra hiệu suất cập nhật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cập nhật nhanh &lt; 2min</w:t>
            </w:r>
          </w:p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Khi cập nhật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Có phiên bản cập nhật mới hơn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cập nhật phiên bản mới</w:t>
            </w:r>
          </w:p>
        </w:tc>
        <w:tc>
          <w:tcPr>
            <w:tcW w:w="1755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Phần mềm được cập nhật nhanh &lt; 2min</w:t>
            </w:r>
          </w:p>
        </w:tc>
        <w:tc>
          <w:tcPr>
            <w:tcW w:w="1048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  <w:tc>
          <w:tcPr>
            <w:tcW w:w="1442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</w:p>
        </w:tc>
        <w:tc>
          <w:tcPr>
            <w:tcW w:w="804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Untest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431AC7" w:rsidRPr="000038ED" w:rsidRDefault="00431AC7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</w:t>
            </w:r>
            <w:r w:rsidR="00545A66" w:rsidRPr="000038ED">
              <w:rPr>
                <w:sz w:val="22"/>
                <w:szCs w:val="22"/>
              </w:rPr>
              <w:t>khởi</w:t>
            </w:r>
            <w:r w:rsidRPr="000038ED">
              <w:rPr>
                <w:sz w:val="22"/>
                <w:szCs w:val="22"/>
              </w:rPr>
              <w:t xml:space="preserve"> động</w:t>
            </w:r>
          </w:p>
        </w:tc>
        <w:tc>
          <w:tcPr>
            <w:tcW w:w="1321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thời gian khởi động phần mềm nhanh &lt; 20s khi mở phần mềm khi chạy phần mềm</w:t>
            </w:r>
          </w:p>
        </w:tc>
        <w:tc>
          <w:tcPr>
            <w:tcW w:w="1476" w:type="dxa"/>
          </w:tcPr>
          <w:p w:rsidR="00431AC7" w:rsidRPr="000038ED" w:rsidRDefault="00431AC7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Đã cài đặt phần mềm</w:t>
            </w:r>
          </w:p>
        </w:tc>
        <w:tc>
          <w:tcPr>
            <w:tcW w:w="1897" w:type="dxa"/>
          </w:tcPr>
          <w:p w:rsidR="00431AC7" w:rsidRPr="000038ED" w:rsidRDefault="00431AC7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mở phần mềm</w:t>
            </w:r>
          </w:p>
        </w:tc>
        <w:tc>
          <w:tcPr>
            <w:tcW w:w="1755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5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1048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431AC7" w:rsidRPr="000038ED" w:rsidRDefault="00431AC7" w:rsidP="00BA2B33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1. Phần mềm khởi động nhanh </w:t>
            </w:r>
            <w:r w:rsidR="00BA2B33" w:rsidRPr="000038ED">
              <w:rPr>
                <w:sz w:val="22"/>
                <w:szCs w:val="22"/>
              </w:rPr>
              <w:t>1</w:t>
            </w:r>
            <w:r w:rsidRPr="000038ED">
              <w:rPr>
                <w:sz w:val="22"/>
                <w:szCs w:val="22"/>
              </w:rPr>
              <w:t>s và hoạt động bình thường</w:t>
            </w:r>
          </w:p>
        </w:tc>
        <w:tc>
          <w:tcPr>
            <w:tcW w:w="804" w:type="dxa"/>
          </w:tcPr>
          <w:p w:rsidR="00431AC7" w:rsidRPr="000038ED" w:rsidRDefault="00BA2B33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thoát phần mềm </w:t>
            </w:r>
          </w:p>
        </w:tc>
        <w:tc>
          <w:tcPr>
            <w:tcW w:w="1321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phần mềm thoát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C34B18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1048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E60F64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thoát hẳn sau 2s</w:t>
            </w:r>
          </w:p>
        </w:tc>
        <w:tc>
          <w:tcPr>
            <w:tcW w:w="804" w:type="dxa"/>
          </w:tcPr>
          <w:p w:rsidR="00545A66" w:rsidRPr="000038ED" w:rsidRDefault="00545A66" w:rsidP="00431AC7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thi menu nhanh khi nhấn menu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menu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menu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 xml:space="preserve">Kiểm tra hiệu suất hoạt động </w:t>
            </w:r>
          </w:p>
        </w:tc>
        <w:tc>
          <w:tcPr>
            <w:tcW w:w="1321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Kiểm tra hiển thị chi tiết món ăn nhanh khi nhấn nút thoát</w:t>
            </w:r>
          </w:p>
        </w:tc>
        <w:tc>
          <w:tcPr>
            <w:tcW w:w="1476" w:type="dxa"/>
          </w:tcPr>
          <w:p w:rsidR="00545A66" w:rsidRPr="000038ED" w:rsidRDefault="00545A66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 w:rsidRPr="000038ED">
              <w:rPr>
                <w:rFonts w:ascii="Times New Roman" w:hAnsi="Times New Roman" w:cs="Times New Roman"/>
              </w:rPr>
              <w:t>Phần mềm đang chạy</w:t>
            </w:r>
          </w:p>
        </w:tc>
        <w:tc>
          <w:tcPr>
            <w:tcW w:w="1897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1. Nhấn nút thoát</w:t>
            </w:r>
          </w:p>
        </w:tc>
        <w:tc>
          <w:tcPr>
            <w:tcW w:w="1755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1048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Phần mềm hiển thị chi tiết món ăn sau 2s</w:t>
            </w:r>
          </w:p>
        </w:tc>
        <w:tc>
          <w:tcPr>
            <w:tcW w:w="804" w:type="dxa"/>
          </w:tcPr>
          <w:p w:rsidR="00545A66" w:rsidRPr="000038ED" w:rsidRDefault="00545A66" w:rsidP="00545A66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đăng nhập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ứng dụng đăng nhập nhanh 7s </w:t>
            </w:r>
          </w:p>
        </w:tc>
        <w:tc>
          <w:tcPr>
            <w:tcW w:w="1476" w:type="dxa"/>
          </w:tcPr>
          <w:p w:rsidR="0024749F" w:rsidRPr="000038ED" w:rsidRDefault="00900B24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Nhập email + Password đã dăng kí</w:t>
            </w:r>
          </w:p>
          <w:p w:rsidR="00900B24" w:rsidRPr="00900B24" w:rsidRDefault="00900B24" w:rsidP="004E1117">
            <w:pPr>
              <w:pStyle w:val="ListParagraph"/>
              <w:numPr>
                <w:ilvl w:val="0"/>
                <w:numId w:val="43"/>
              </w:numPr>
              <w:ind w:left="244" w:hanging="244"/>
            </w:pPr>
            <w:r>
              <w:t>Bấm nút login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1.Ứng dụng đăng nhập sau </w:t>
            </w:r>
            <w:r w:rsidR="00BB7731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</w:rPr>
              <w:t xml:space="preserve">7s </w:t>
            </w:r>
          </w:p>
        </w:tc>
        <w:tc>
          <w:tcPr>
            <w:tcW w:w="1048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đăng nhập sau &lt;7s</w:t>
            </w:r>
          </w:p>
        </w:tc>
        <w:tc>
          <w:tcPr>
            <w:tcW w:w="804" w:type="dxa"/>
          </w:tcPr>
          <w:p w:rsidR="0024749F" w:rsidRPr="000038ED" w:rsidRDefault="007675C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C01FB4" w:rsidRPr="000038ED" w:rsidTr="003B663E">
        <w:trPr>
          <w:trHeight w:val="248"/>
        </w:trPr>
        <w:tc>
          <w:tcPr>
            <w:tcW w:w="938" w:type="dxa"/>
          </w:tcPr>
          <w:p w:rsidR="0024749F" w:rsidRPr="000038ED" w:rsidRDefault="0024749F" w:rsidP="00C53B94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24749F" w:rsidRPr="000038ED" w:rsidRDefault="0024749F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xuất đăng kí</w:t>
            </w:r>
          </w:p>
        </w:tc>
        <w:tc>
          <w:tcPr>
            <w:tcW w:w="1321" w:type="dxa"/>
          </w:tcPr>
          <w:p w:rsidR="0024749F" w:rsidRPr="000038ED" w:rsidRDefault="00F06AD1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hoàn tất đăng kí nhanh 7s</w:t>
            </w:r>
          </w:p>
        </w:tc>
        <w:tc>
          <w:tcPr>
            <w:tcW w:w="1476" w:type="dxa"/>
          </w:tcPr>
          <w:p w:rsidR="0024749F" w:rsidRPr="000038ED" w:rsidRDefault="00D27EF2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24749F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1.Bấm nút Register</w:t>
            </w:r>
          </w:p>
          <w:p w:rsidR="00D27EF2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2.Nhập email + password</w:t>
            </w:r>
          </w:p>
        </w:tc>
        <w:tc>
          <w:tcPr>
            <w:tcW w:w="1755" w:type="dxa"/>
          </w:tcPr>
          <w:p w:rsidR="0024749F" w:rsidRPr="000038ED" w:rsidRDefault="00D27E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1048" w:type="dxa"/>
          </w:tcPr>
          <w:p w:rsidR="0024749F" w:rsidRPr="000038ED" w:rsidRDefault="00196A53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24749F" w:rsidRPr="000038ED" w:rsidRDefault="00B633F2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1.Ứng dụng cho phép đăng kí tài khoản sau &lt; 7s</w:t>
            </w:r>
          </w:p>
        </w:tc>
        <w:tc>
          <w:tcPr>
            <w:tcW w:w="804" w:type="dxa"/>
          </w:tcPr>
          <w:p w:rsidR="0024749F" w:rsidRPr="000038ED" w:rsidRDefault="00762644" w:rsidP="00545A6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chia sẻ</w:t>
            </w:r>
          </w:p>
        </w:tc>
        <w:tc>
          <w:tcPr>
            <w:tcW w:w="1321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hoàn tất chia sẻ công thức làm món ăn 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Nhanh &lt; 10s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1.Bấm nút chia sẻ công thức 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1.Úng dụng cho phép chia sẻ công thức &lt; 10s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comment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comment nhanh 2s khi hoàn thành commnet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phần mềm</w:t>
            </w:r>
          </w:p>
        </w:tc>
        <w:tc>
          <w:tcPr>
            <w:tcW w:w="1897" w:type="dxa"/>
          </w:tcPr>
          <w:p w:rsidR="003B663E" w:rsidRPr="00304341" w:rsidRDefault="003B663E" w:rsidP="003B663E">
            <w:pPr>
              <w:ind w:left="-18"/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1.Xem chi tiết phần mềm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2. Chọn Review</w:t>
            </w:r>
          </w:p>
          <w:p w:rsidR="003B663E" w:rsidRPr="00304341" w:rsidRDefault="003B663E" w:rsidP="003B663E">
            <w:pPr>
              <w:rPr>
                <w:sz w:val="22"/>
                <w:szCs w:val="22"/>
              </w:rPr>
            </w:pPr>
            <w:r w:rsidRPr="00304341">
              <w:rPr>
                <w:sz w:val="22"/>
                <w:szCs w:val="22"/>
              </w:rPr>
              <w:t>3.Click vào ô commend</w:t>
            </w:r>
          </w:p>
          <w:p w:rsidR="003B663E" w:rsidRPr="00AF0FCD" w:rsidRDefault="003B663E" w:rsidP="003B663E">
            <w:r w:rsidRPr="00304341">
              <w:rPr>
                <w:sz w:val="22"/>
                <w:szCs w:val="22"/>
              </w:rPr>
              <w:t>4. Nhập nội dung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Nội dung comment được hiển thị sau &lt; 2s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bookmark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thời gian bookmark được lưu lại sau 2s khi bấm nút lưu bookmark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Bookmark được lưu sau &lt; 2s</w:t>
            </w:r>
          </w:p>
        </w:tc>
        <w:tc>
          <w:tcPr>
            <w:tcW w:w="1048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</w:t>
            </w:r>
            <w:r w:rsidR="003B663E">
              <w:rPr>
                <w:sz w:val="22"/>
                <w:szCs w:val="22"/>
              </w:rPr>
              <w:t xml:space="preserve"> test</w:t>
            </w:r>
          </w:p>
        </w:tc>
        <w:tc>
          <w:tcPr>
            <w:tcW w:w="1442" w:type="dxa"/>
          </w:tcPr>
          <w:p w:rsidR="006C29F4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món ăn</w:t>
            </w:r>
          </w:p>
          <w:p w:rsidR="003B663E" w:rsidRPr="000038ED" w:rsidRDefault="006C29F4" w:rsidP="006C29F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2.Bấm nút Bookmark</w:t>
            </w:r>
          </w:p>
        </w:tc>
        <w:tc>
          <w:tcPr>
            <w:tcW w:w="804" w:type="dxa"/>
          </w:tcPr>
          <w:p w:rsidR="003B663E" w:rsidRPr="000038ED" w:rsidRDefault="006C29F4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chi tiết sản phẩm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thông tin chi tiết sản phẩm được hiển thị nhanh &lt; 5s khi bấm nút xem chi tiết món ăn</w:t>
            </w:r>
          </w:p>
        </w:tc>
        <w:tc>
          <w:tcPr>
            <w:tcW w:w="1476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1.Đang ở trang chủ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2.Xem chi tiết công thức”Salad ức gà”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 sản phẩm được hiển thị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search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kết quả search được hiển thị sau 3s khi bấm nút search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  <w:p w:rsidR="003B663E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Nhập từ khóa”Cach lam”</w:t>
            </w:r>
          </w:p>
          <w:p w:rsidR="003B663E" w:rsidRPr="00F86D89" w:rsidRDefault="003B663E" w:rsidP="003B663E">
            <w:pPr>
              <w:pStyle w:val="ListParagraph"/>
              <w:numPr>
                <w:ilvl w:val="0"/>
                <w:numId w:val="44"/>
              </w:numPr>
            </w:pPr>
            <w:r>
              <w:t>Bấm nút search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1.Hiển thị kết quả &lt; 3s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xem video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video được mở sau 5s khi bấm vào xem video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xem video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1.Video hướng dẫn được mở đúng theo công thức</w:t>
            </w:r>
          </w:p>
        </w:tc>
        <w:tc>
          <w:tcPr>
            <w:tcW w:w="1048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Đã </w:t>
            </w:r>
            <w:r w:rsidR="003B663E">
              <w:rPr>
                <w:sz w:val="22"/>
                <w:szCs w:val="22"/>
              </w:rPr>
              <w:t>test</w:t>
            </w:r>
          </w:p>
        </w:tc>
        <w:tc>
          <w:tcPr>
            <w:tcW w:w="1442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1.Chưa có nút bấm xem video hướng dẫn</w:t>
            </w:r>
          </w:p>
        </w:tc>
        <w:tc>
          <w:tcPr>
            <w:tcW w:w="804" w:type="dxa"/>
          </w:tcPr>
          <w:p w:rsidR="003B663E" w:rsidRPr="000038ED" w:rsidRDefault="006B78F0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</w:t>
            </w:r>
          </w:p>
        </w:tc>
      </w:tr>
      <w:tr w:rsidR="003B663E" w:rsidRPr="000038ED" w:rsidTr="003B663E">
        <w:trPr>
          <w:trHeight w:val="248"/>
        </w:trPr>
        <w:tc>
          <w:tcPr>
            <w:tcW w:w="938" w:type="dxa"/>
          </w:tcPr>
          <w:p w:rsidR="003B663E" w:rsidRPr="000038ED" w:rsidRDefault="003B663E" w:rsidP="003B663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hiệu suất hướng dẫn bằng giọng nói</w:t>
            </w:r>
          </w:p>
        </w:tc>
        <w:tc>
          <w:tcPr>
            <w:tcW w:w="1321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bằng giọng nói được bật &lt; 5s khi bấm xem hướng dẫn bằng giọng nói</w:t>
            </w:r>
          </w:p>
        </w:tc>
        <w:tc>
          <w:tcPr>
            <w:tcW w:w="1476" w:type="dxa"/>
          </w:tcPr>
          <w:p w:rsidR="003B663E" w:rsidRDefault="003B663E" w:rsidP="003B663E">
            <w:r w:rsidRPr="00EC33F4">
              <w:t>Đang chạy ứng dụng</w:t>
            </w:r>
          </w:p>
        </w:tc>
        <w:tc>
          <w:tcPr>
            <w:tcW w:w="1897" w:type="dxa"/>
          </w:tcPr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1.Xem chi tiết công thức “Salad ức gà”</w:t>
            </w:r>
          </w:p>
          <w:p w:rsidR="003B663E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2.Chọn Cách làm</w:t>
            </w:r>
          </w:p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3.Bấm nút hướng dẫn bằng giọng nói</w:t>
            </w:r>
          </w:p>
        </w:tc>
        <w:tc>
          <w:tcPr>
            <w:tcW w:w="1755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1048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42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Hướng dẫn bằng giọng nói được bật sau &lt; 5s</w:t>
            </w:r>
          </w:p>
        </w:tc>
        <w:tc>
          <w:tcPr>
            <w:tcW w:w="804" w:type="dxa"/>
          </w:tcPr>
          <w:p w:rsidR="003B663E" w:rsidRPr="000038ED" w:rsidRDefault="003B663E" w:rsidP="003B66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:rsidR="00A1726B" w:rsidRPr="000038ED" w:rsidRDefault="00A1726B" w:rsidP="00A1726B"/>
    <w:p w:rsidR="00B70557" w:rsidRDefault="00B70557" w:rsidP="009E3DA1">
      <w:pPr>
        <w:pStyle w:val="Heading1"/>
        <w:rPr>
          <w:rFonts w:ascii="Times New Roman" w:hAnsi="Times New Roman"/>
        </w:rPr>
      </w:pPr>
      <w:bookmarkStart w:id="19" w:name="_Toc468370810"/>
      <w:r w:rsidRPr="000038ED">
        <w:rPr>
          <w:rFonts w:ascii="Times New Roman" w:hAnsi="Times New Roman"/>
        </w:rPr>
        <w:t>Test Case</w:t>
      </w:r>
      <w:r w:rsidR="00E7265D">
        <w:rPr>
          <w:rFonts w:ascii="Times New Roman" w:hAnsi="Times New Roman"/>
        </w:rPr>
        <w:t>s</w:t>
      </w:r>
      <w:r w:rsidRPr="000038ED">
        <w:rPr>
          <w:rFonts w:ascii="Times New Roman" w:hAnsi="Times New Roman"/>
        </w:rPr>
        <w:t xml:space="preserve"> Kiểm tra bảo mật</w:t>
      </w:r>
      <w:bookmarkEnd w:id="19"/>
    </w:p>
    <w:tbl>
      <w:tblPr>
        <w:tblStyle w:val="TableGrid"/>
        <w:tblW w:w="12059" w:type="dxa"/>
        <w:tblInd w:w="-1340" w:type="dxa"/>
        <w:tblLook w:val="04A0" w:firstRow="1" w:lastRow="0" w:firstColumn="1" w:lastColumn="0" w:noHBand="0" w:noVBand="1"/>
      </w:tblPr>
      <w:tblGrid>
        <w:gridCol w:w="704"/>
        <w:gridCol w:w="1165"/>
        <w:gridCol w:w="1345"/>
        <w:gridCol w:w="1524"/>
        <w:gridCol w:w="1931"/>
        <w:gridCol w:w="1824"/>
        <w:gridCol w:w="1077"/>
        <w:gridCol w:w="1488"/>
        <w:gridCol w:w="1001"/>
      </w:tblGrid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STT</w:t>
            </w: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Tên Test Cases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Mô tả</w:t>
            </w:r>
          </w:p>
        </w:tc>
        <w:tc>
          <w:tcPr>
            <w:tcW w:w="15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Điều kiện cho trước</w:t>
            </w:r>
          </w:p>
        </w:tc>
        <w:tc>
          <w:tcPr>
            <w:tcW w:w="193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Các bước thực hiện</w:t>
            </w:r>
          </w:p>
        </w:tc>
        <w:tc>
          <w:tcPr>
            <w:tcW w:w="1824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mong đợi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Trạng thái test</w:t>
            </w:r>
          </w:p>
        </w:tc>
        <w:tc>
          <w:tcPr>
            <w:tcW w:w="1488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đạt được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Kết quả Test</w:t>
            </w:r>
          </w:p>
        </w:tc>
      </w:tr>
      <w:tr w:rsidR="00C668E5" w:rsidRPr="000038ED" w:rsidTr="00E81FE9">
        <w:trPr>
          <w:trHeight w:val="248"/>
        </w:trPr>
        <w:tc>
          <w:tcPr>
            <w:tcW w:w="704" w:type="dxa"/>
          </w:tcPr>
          <w:p w:rsidR="00C668E5" w:rsidRPr="00C668E5" w:rsidRDefault="00C668E5" w:rsidP="00C53B94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116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hiển thị mật khẩu dưới dạng kí tự đã được mà hóa khi đăng kí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kí</w:t>
            </w:r>
          </w:p>
        </w:tc>
        <w:tc>
          <w:tcPr>
            <w:tcW w:w="1824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C668E5" w:rsidRPr="000038ED" w:rsidRDefault="00C668E5" w:rsidP="00E81FE9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Pass</w:t>
            </w: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tính bảo mật mật khẩu khi nhập</w:t>
            </w:r>
          </w:p>
        </w:tc>
        <w:tc>
          <w:tcPr>
            <w:tcW w:w="1345" w:type="dxa"/>
          </w:tcPr>
          <w:p w:rsidR="00C668E5" w:rsidRPr="000038ED" w:rsidRDefault="00C668E5" w:rsidP="00DA2E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Kiểm tra hiển thị mật khẩu dưới dạng kí tự đã được mà hóa khi đăng </w:t>
            </w:r>
            <w:r w:rsidR="00DA2EDD">
              <w:rPr>
                <w:sz w:val="22"/>
                <w:szCs w:val="22"/>
              </w:rPr>
              <w:t>nhập</w:t>
            </w:r>
            <w:r>
              <w:rPr>
                <w:sz w:val="22"/>
                <w:szCs w:val="22"/>
              </w:rPr>
              <w:t xml:space="preserve"> tài khoản</w:t>
            </w:r>
          </w:p>
        </w:tc>
        <w:tc>
          <w:tcPr>
            <w:tcW w:w="152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file cài đặt</w:t>
            </w:r>
          </w:p>
        </w:tc>
        <w:tc>
          <w:tcPr>
            <w:tcW w:w="1931" w:type="dxa"/>
          </w:tcPr>
          <w:p w:rsidR="00C668E5" w:rsidRDefault="00C668E5" w:rsidP="00C53B94">
            <w:pPr>
              <w:pStyle w:val="ListParagraph"/>
              <w:numPr>
                <w:ilvl w:val="0"/>
                <w:numId w:val="7"/>
              </w:numPr>
            </w:pPr>
            <w:r>
              <w:t>Mở ứng dụ</w:t>
            </w:r>
            <w:r w:rsidR="00366743">
              <w:t>ng</w:t>
            </w:r>
          </w:p>
          <w:p w:rsidR="00366743" w:rsidRPr="00075277" w:rsidRDefault="00366743" w:rsidP="00C53B94">
            <w:pPr>
              <w:pStyle w:val="ListParagraph"/>
              <w:numPr>
                <w:ilvl w:val="0"/>
                <w:numId w:val="7"/>
              </w:numPr>
            </w:pPr>
            <w:r>
              <w:t>Nhập email và mật khẩu đăng nhập</w:t>
            </w:r>
          </w:p>
        </w:tc>
        <w:tc>
          <w:tcPr>
            <w:tcW w:w="1824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77" w:type="dxa"/>
          </w:tcPr>
          <w:p w:rsidR="00C668E5" w:rsidRPr="000038ED" w:rsidRDefault="00C668E5" w:rsidP="00C668E5">
            <w:pPr>
              <w:rPr>
                <w:sz w:val="22"/>
                <w:szCs w:val="22"/>
              </w:rPr>
            </w:pPr>
            <w:r w:rsidRPr="000038ED"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hiển thị dưới dạng kí tự được mã hóa</w:t>
            </w:r>
          </w:p>
        </w:tc>
        <w:tc>
          <w:tcPr>
            <w:tcW w:w="1001" w:type="dxa"/>
          </w:tcPr>
          <w:p w:rsidR="00E35812" w:rsidRDefault="00E35812" w:rsidP="00C66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  <w:p w:rsidR="00C668E5" w:rsidRPr="00E35812" w:rsidRDefault="00C668E5" w:rsidP="00E35812">
            <w:pPr>
              <w:rPr>
                <w:sz w:val="22"/>
                <w:szCs w:val="22"/>
              </w:rPr>
            </w:pPr>
          </w:p>
        </w:tc>
      </w:tr>
      <w:tr w:rsidR="00C668E5" w:rsidRPr="000038ED" w:rsidTr="00E81FE9">
        <w:trPr>
          <w:trHeight w:val="263"/>
        </w:trPr>
        <w:tc>
          <w:tcPr>
            <w:tcW w:w="704" w:type="dxa"/>
          </w:tcPr>
          <w:p w:rsidR="00C668E5" w:rsidRPr="000038ED" w:rsidRDefault="00C668E5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C668E5" w:rsidRPr="000038ED" w:rsidRDefault="00154E58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dữ liệu hiển thị không thể bị sửa đổi</w:t>
            </w:r>
          </w:p>
        </w:tc>
        <w:tc>
          <w:tcPr>
            <w:tcW w:w="1345" w:type="dxa"/>
          </w:tcPr>
          <w:p w:rsidR="00C668E5" w:rsidRPr="00154E58" w:rsidRDefault="00154E58" w:rsidP="00154E58">
            <w:r w:rsidRPr="00154E58">
              <w:rPr>
                <w:sz w:val="22"/>
                <w:szCs w:val="22"/>
              </w:rPr>
              <w:t>Kiểm tra dữ liệu hiển thị chỉ có thể đọc, không thể chỉnh sửa</w:t>
            </w:r>
          </w:p>
        </w:tc>
        <w:tc>
          <w:tcPr>
            <w:tcW w:w="1524" w:type="dxa"/>
          </w:tcPr>
          <w:p w:rsidR="00C668E5" w:rsidRPr="00075277" w:rsidRDefault="00154E58" w:rsidP="00C53B94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16597E"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C668E5" w:rsidRPr="0016597E" w:rsidRDefault="0016597E" w:rsidP="00C53B94">
            <w:pPr>
              <w:pStyle w:val="ListParagraph"/>
              <w:numPr>
                <w:ilvl w:val="0"/>
                <w:numId w:val="7"/>
              </w:numPr>
            </w:pPr>
            <w:r>
              <w:t>Xem chi tiết cách làm chả lụa</w:t>
            </w:r>
          </w:p>
        </w:tc>
        <w:tc>
          <w:tcPr>
            <w:tcW w:w="1824" w:type="dxa"/>
          </w:tcPr>
          <w:p w:rsidR="00C668E5" w:rsidRPr="0016597E" w:rsidRDefault="0016597E" w:rsidP="0016597E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77" w:type="dxa"/>
          </w:tcPr>
          <w:p w:rsidR="00C668E5" w:rsidRPr="000038ED" w:rsidRDefault="0016597E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Đã test</w:t>
            </w:r>
          </w:p>
        </w:tc>
        <w:tc>
          <w:tcPr>
            <w:tcW w:w="1488" w:type="dxa"/>
          </w:tcPr>
          <w:p w:rsidR="00C668E5" w:rsidRPr="000038ED" w:rsidRDefault="0016597E" w:rsidP="00E81FE9">
            <w:pPr>
              <w:rPr>
                <w:sz w:val="22"/>
                <w:szCs w:val="22"/>
              </w:rPr>
            </w:pPr>
            <w:r w:rsidRPr="0016597E">
              <w:rPr>
                <w:sz w:val="22"/>
                <w:szCs w:val="22"/>
              </w:rPr>
              <w:t>Dữ liệu chỉ có thể đọc, không thể chỉnh sửa</w:t>
            </w:r>
          </w:p>
        </w:tc>
        <w:tc>
          <w:tcPr>
            <w:tcW w:w="1001" w:type="dxa"/>
          </w:tcPr>
          <w:p w:rsidR="00C668E5" w:rsidRPr="000038ED" w:rsidRDefault="00D86FE6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BD675A" w:rsidRPr="000038ED" w:rsidTr="00E81FE9">
        <w:trPr>
          <w:trHeight w:val="263"/>
        </w:trPr>
        <w:tc>
          <w:tcPr>
            <w:tcW w:w="704" w:type="dxa"/>
          </w:tcPr>
          <w:p w:rsidR="00BD675A" w:rsidRPr="000038ED" w:rsidRDefault="00BD675A" w:rsidP="00C53B9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65" w:type="dxa"/>
          </w:tcPr>
          <w:p w:rsidR="00BD675A" w:rsidRDefault="00BD675A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chức năng logout</w:t>
            </w:r>
          </w:p>
        </w:tc>
        <w:tc>
          <w:tcPr>
            <w:tcW w:w="1345" w:type="dxa"/>
          </w:tcPr>
          <w:p w:rsidR="00BD675A" w:rsidRPr="00154E58" w:rsidRDefault="0063764C" w:rsidP="006376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Kiểm tra mật khẩu không được lưu lại khi logout</w:t>
            </w:r>
          </w:p>
        </w:tc>
        <w:tc>
          <w:tcPr>
            <w:tcW w:w="1524" w:type="dxa"/>
          </w:tcPr>
          <w:p w:rsidR="00BD675A" w:rsidRPr="0016597E" w:rsidRDefault="0063764C" w:rsidP="00C53B94">
            <w:pPr>
              <w:pStyle w:val="ListParagraph"/>
              <w:numPr>
                <w:ilvl w:val="0"/>
                <w:numId w:val="7"/>
              </w:numPr>
              <w:ind w:left="34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mở ứng dụng</w:t>
            </w:r>
          </w:p>
        </w:tc>
        <w:tc>
          <w:tcPr>
            <w:tcW w:w="1931" w:type="dxa"/>
          </w:tcPr>
          <w:p w:rsidR="00BD675A" w:rsidRDefault="0063764C" w:rsidP="00C53B94">
            <w:pPr>
              <w:pStyle w:val="ListParagraph"/>
              <w:numPr>
                <w:ilvl w:val="0"/>
                <w:numId w:val="7"/>
              </w:numPr>
            </w:pPr>
            <w:r>
              <w:t>Logout</w:t>
            </w:r>
          </w:p>
        </w:tc>
        <w:tc>
          <w:tcPr>
            <w:tcW w:w="1824" w:type="dxa"/>
          </w:tcPr>
          <w:p w:rsidR="00BD675A" w:rsidRPr="0016597E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Mật khẩu không đưuọc lưu lại</w:t>
            </w:r>
          </w:p>
        </w:tc>
        <w:tc>
          <w:tcPr>
            <w:tcW w:w="1077" w:type="dxa"/>
          </w:tcPr>
          <w:p w:rsidR="00BD675A" w:rsidRDefault="0063764C" w:rsidP="0016597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Chưa test</w:t>
            </w:r>
          </w:p>
        </w:tc>
        <w:tc>
          <w:tcPr>
            <w:tcW w:w="1488" w:type="dxa"/>
          </w:tcPr>
          <w:p w:rsidR="00BD675A" w:rsidRPr="0016597E" w:rsidRDefault="00BD675A" w:rsidP="00E81FE9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BD675A" w:rsidRDefault="0063764C" w:rsidP="00E81F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Untest</w:t>
            </w:r>
          </w:p>
        </w:tc>
      </w:tr>
    </w:tbl>
    <w:p w:rsidR="00D600DE" w:rsidRDefault="00D600DE">
      <w:pPr>
        <w:widowControl/>
        <w:spacing w:line="240" w:lineRule="auto"/>
        <w:rPr>
          <w:b/>
          <w:sz w:val="24"/>
        </w:rPr>
      </w:pPr>
    </w:p>
    <w:p w:rsidR="00BC6695" w:rsidRDefault="00BC6695">
      <w:pPr>
        <w:widowControl/>
        <w:spacing w:line="240" w:lineRule="auto"/>
        <w:rPr>
          <w:b/>
          <w:sz w:val="24"/>
        </w:rPr>
      </w:pPr>
    </w:p>
    <w:p w:rsidR="009E3DA1" w:rsidRPr="000038ED" w:rsidRDefault="009E3DA1" w:rsidP="009E3DA1">
      <w:pPr>
        <w:pStyle w:val="Heading1"/>
        <w:rPr>
          <w:rFonts w:ascii="Times New Roman" w:hAnsi="Times New Roman"/>
        </w:rPr>
      </w:pPr>
      <w:bookmarkStart w:id="20" w:name="_Toc468370811"/>
      <w:r w:rsidRPr="000038ED">
        <w:rPr>
          <w:rFonts w:ascii="Times New Roman" w:hAnsi="Times New Roman"/>
        </w:rPr>
        <w:lastRenderedPageBreak/>
        <w:t xml:space="preserve">Thống kê </w:t>
      </w:r>
      <w:r w:rsidR="000859A9" w:rsidRPr="000038ED">
        <w:rPr>
          <w:rFonts w:ascii="Times New Roman" w:hAnsi="Times New Roman"/>
        </w:rPr>
        <w:t>Kiểm thử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2428"/>
        <w:gridCol w:w="1493"/>
        <w:gridCol w:w="1576"/>
        <w:gridCol w:w="1556"/>
        <w:gridCol w:w="1548"/>
      </w:tblGrid>
      <w:tr w:rsidR="000859A9" w:rsidRPr="00D326C6" w:rsidTr="000859A9">
        <w:tc>
          <w:tcPr>
            <w:tcW w:w="749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STT</w:t>
            </w: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Loại Kiểm thử</w:t>
            </w:r>
          </w:p>
        </w:tc>
        <w:tc>
          <w:tcPr>
            <w:tcW w:w="1493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Test Cases</w:t>
            </w:r>
          </w:p>
        </w:tc>
        <w:tc>
          <w:tcPr>
            <w:tcW w:w="157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Pass</w:t>
            </w:r>
          </w:p>
        </w:tc>
        <w:tc>
          <w:tcPr>
            <w:tcW w:w="1556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Fail</w:t>
            </w:r>
          </w:p>
        </w:tc>
        <w:tc>
          <w:tcPr>
            <w:tcW w:w="1548" w:type="dxa"/>
          </w:tcPr>
          <w:p w:rsidR="000859A9" w:rsidRPr="00D326C6" w:rsidRDefault="000859A9" w:rsidP="009E3DA1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Số Untest</w:t>
            </w:r>
          </w:p>
        </w:tc>
      </w:tr>
      <w:tr w:rsidR="00757757" w:rsidRPr="00D326C6" w:rsidTr="000859A9">
        <w:tc>
          <w:tcPr>
            <w:tcW w:w="749" w:type="dxa"/>
          </w:tcPr>
          <w:p w:rsidR="00757757" w:rsidRPr="00D326C6" w:rsidRDefault="00757757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chức năng</w:t>
            </w:r>
          </w:p>
          <w:p w:rsidR="00757757" w:rsidRPr="00D326C6" w:rsidRDefault="00757757" w:rsidP="009E3DA1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757757" w:rsidRPr="00D326C6" w:rsidRDefault="008543C4" w:rsidP="008D3A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D3A8D">
              <w:rPr>
                <w:sz w:val="24"/>
                <w:szCs w:val="24"/>
              </w:rPr>
              <w:t>7</w:t>
            </w:r>
          </w:p>
        </w:tc>
        <w:tc>
          <w:tcPr>
            <w:tcW w:w="1576" w:type="dxa"/>
          </w:tcPr>
          <w:p w:rsidR="00757757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56" w:type="dxa"/>
          </w:tcPr>
          <w:p w:rsidR="00757757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48" w:type="dxa"/>
          </w:tcPr>
          <w:p w:rsidR="00757757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giao diện</w:t>
            </w:r>
          </w:p>
        </w:tc>
        <w:tc>
          <w:tcPr>
            <w:tcW w:w="1493" w:type="dxa"/>
          </w:tcPr>
          <w:p w:rsidR="000859A9" w:rsidRPr="00D326C6" w:rsidRDefault="000859A9" w:rsidP="008543C4">
            <w:pPr>
              <w:jc w:val="center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2</w:t>
            </w:r>
            <w:r w:rsidR="008543C4">
              <w:rPr>
                <w:sz w:val="24"/>
                <w:szCs w:val="24"/>
              </w:rPr>
              <w:t>8</w:t>
            </w:r>
          </w:p>
        </w:tc>
        <w:tc>
          <w:tcPr>
            <w:tcW w:w="1576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56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5168F7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DE3563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tính tương thích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8" w:type="dxa"/>
          </w:tcPr>
          <w:p w:rsidR="00DE3563" w:rsidRPr="00D326C6" w:rsidRDefault="00013F05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thử hiệu suất</w:t>
            </w:r>
          </w:p>
        </w:tc>
        <w:tc>
          <w:tcPr>
            <w:tcW w:w="1493" w:type="dxa"/>
          </w:tcPr>
          <w:p w:rsidR="000859A9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56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48" w:type="dxa"/>
          </w:tcPr>
          <w:p w:rsidR="000859A9" w:rsidRPr="00D326C6" w:rsidRDefault="00CE1662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E3563" w:rsidRPr="00D326C6" w:rsidTr="000859A9">
        <w:tc>
          <w:tcPr>
            <w:tcW w:w="749" w:type="dxa"/>
          </w:tcPr>
          <w:p w:rsidR="00DE3563" w:rsidRPr="00D326C6" w:rsidRDefault="00DE3563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DE3563" w:rsidRPr="00D326C6" w:rsidRDefault="00DE3563" w:rsidP="009E3DA1">
            <w:pPr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Kiểm tra bảo mật</w:t>
            </w:r>
          </w:p>
        </w:tc>
        <w:tc>
          <w:tcPr>
            <w:tcW w:w="1493" w:type="dxa"/>
          </w:tcPr>
          <w:p w:rsidR="00DE3563" w:rsidRPr="00D326C6" w:rsidRDefault="008543C4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7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8" w:type="dxa"/>
          </w:tcPr>
          <w:p w:rsidR="00DE3563" w:rsidRPr="00D326C6" w:rsidRDefault="005E6AEC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859A9" w:rsidRPr="00D326C6" w:rsidTr="000859A9">
        <w:tc>
          <w:tcPr>
            <w:tcW w:w="749" w:type="dxa"/>
          </w:tcPr>
          <w:p w:rsidR="000859A9" w:rsidRPr="00D326C6" w:rsidRDefault="000859A9" w:rsidP="00C53B9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p w:rsidR="000859A9" w:rsidRPr="00D326C6" w:rsidRDefault="000859A9" w:rsidP="000859A9">
            <w:pPr>
              <w:jc w:val="right"/>
              <w:rPr>
                <w:sz w:val="24"/>
                <w:szCs w:val="24"/>
              </w:rPr>
            </w:pPr>
            <w:r w:rsidRPr="00D326C6">
              <w:rPr>
                <w:sz w:val="24"/>
                <w:szCs w:val="24"/>
              </w:rPr>
              <w:t>Tổng cộng</w:t>
            </w:r>
          </w:p>
        </w:tc>
        <w:tc>
          <w:tcPr>
            <w:tcW w:w="1493" w:type="dxa"/>
          </w:tcPr>
          <w:p w:rsidR="000859A9" w:rsidRPr="00D326C6" w:rsidRDefault="004B2100" w:rsidP="00E001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1576" w:type="dxa"/>
          </w:tcPr>
          <w:p w:rsidR="000859A9" w:rsidRPr="00D326C6" w:rsidRDefault="002F0186" w:rsidP="00E664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556" w:type="dxa"/>
          </w:tcPr>
          <w:p w:rsidR="000859A9" w:rsidRPr="00D326C6" w:rsidRDefault="002F0186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48" w:type="dxa"/>
          </w:tcPr>
          <w:p w:rsidR="000859A9" w:rsidRPr="00D326C6" w:rsidRDefault="002F0186" w:rsidP="000859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9E3DA1" w:rsidRPr="000038ED" w:rsidRDefault="009E3DA1" w:rsidP="009E3DA1"/>
    <w:sectPr w:rsidR="009E3DA1" w:rsidRPr="000038ED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8FB" w:rsidRDefault="00EC38FB">
      <w:pPr>
        <w:spacing w:line="240" w:lineRule="auto"/>
      </w:pPr>
      <w:r>
        <w:separator/>
      </w:r>
    </w:p>
  </w:endnote>
  <w:endnote w:type="continuationSeparator" w:id="0">
    <w:p w:rsidR="00EC38FB" w:rsidRDefault="00EC38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4412" w:rsidRDefault="0053441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441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ind w:right="360"/>
            <w:rPr>
              <w:b/>
            </w:rPr>
          </w:pPr>
          <w:r w:rsidRPr="00CA08CF">
            <w:rPr>
              <w:b/>
            </w:rPr>
            <w:t>Nhóm 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 w:rsidP="00CA08CF">
          <w:pPr>
            <w:jc w:val="center"/>
            <w:rPr>
              <w:b/>
            </w:rPr>
          </w:pPr>
          <w:r>
            <w:rPr>
              <w:b/>
            </w:rPr>
            <w:t>Quản lý dự án phần mềm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4412" w:rsidRPr="00CA08CF" w:rsidRDefault="00534412">
          <w:pPr>
            <w:jc w:val="right"/>
            <w:rPr>
              <w:b/>
            </w:rPr>
          </w:pPr>
          <w:r w:rsidRPr="00CA08CF">
            <w:rPr>
              <w:b/>
            </w:rPr>
            <w:t xml:space="preserve">Page </w:t>
          </w:r>
          <w:r w:rsidRPr="00CA08CF">
            <w:rPr>
              <w:rStyle w:val="PageNumber"/>
              <w:b/>
            </w:rPr>
            <w:fldChar w:fldCharType="begin"/>
          </w:r>
          <w:r w:rsidRPr="00CA08CF">
            <w:rPr>
              <w:rStyle w:val="PageNumber"/>
              <w:b/>
            </w:rPr>
            <w:instrText xml:space="preserve"> PAGE </w:instrText>
          </w:r>
          <w:r w:rsidRPr="00CA08CF">
            <w:rPr>
              <w:rStyle w:val="PageNumber"/>
              <w:b/>
            </w:rPr>
            <w:fldChar w:fldCharType="separate"/>
          </w:r>
          <w:r w:rsidR="005120FB">
            <w:rPr>
              <w:rStyle w:val="PageNumber"/>
              <w:b/>
              <w:noProof/>
            </w:rPr>
            <w:t>20</w:t>
          </w:r>
          <w:r w:rsidRPr="00CA08CF">
            <w:rPr>
              <w:rStyle w:val="PageNumber"/>
              <w:b/>
            </w:rPr>
            <w:fldChar w:fldCharType="end"/>
          </w:r>
        </w:p>
      </w:tc>
    </w:tr>
  </w:tbl>
  <w:p w:rsidR="00534412" w:rsidRDefault="005344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8FB" w:rsidRDefault="00EC38FB">
      <w:pPr>
        <w:spacing w:line="240" w:lineRule="auto"/>
      </w:pPr>
      <w:r>
        <w:separator/>
      </w:r>
    </w:p>
  </w:footnote>
  <w:footnote w:type="continuationSeparator" w:id="0">
    <w:p w:rsidR="00EC38FB" w:rsidRDefault="00EC38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rPr>
        <w:sz w:val="24"/>
      </w:rPr>
    </w:pPr>
  </w:p>
  <w:p w:rsidR="00534412" w:rsidRDefault="00534412">
    <w:pPr>
      <w:pBdr>
        <w:top w:val="single" w:sz="6" w:space="1" w:color="auto"/>
      </w:pBdr>
      <w:rPr>
        <w:sz w:val="24"/>
      </w:rPr>
    </w:pPr>
  </w:p>
  <w:p w:rsidR="00534412" w:rsidRDefault="0053441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Quản lý dự án phần mềm</w:t>
    </w:r>
  </w:p>
  <w:p w:rsidR="00534412" w:rsidRDefault="00534412">
    <w:pPr>
      <w:pBdr>
        <w:bottom w:val="single" w:sz="6" w:space="1" w:color="auto"/>
      </w:pBdr>
      <w:jc w:val="right"/>
      <w:rPr>
        <w:sz w:val="24"/>
      </w:rPr>
    </w:pPr>
  </w:p>
  <w:p w:rsidR="00534412" w:rsidRDefault="005344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4412">
      <w:tc>
        <w:tcPr>
          <w:tcW w:w="6379" w:type="dxa"/>
        </w:tcPr>
        <w:p w:rsidR="00534412" w:rsidRDefault="00534412" w:rsidP="00BC2737">
          <w:r>
            <w:t>Phần mềm dạy nấu ăn</w:t>
          </w:r>
        </w:p>
      </w:tc>
      <w:tc>
        <w:tcPr>
          <w:tcW w:w="3179" w:type="dxa"/>
        </w:tcPr>
        <w:p w:rsidR="00534412" w:rsidRDefault="00534412" w:rsidP="002052E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&lt;2.</w:t>
          </w:r>
          <w:r w:rsidR="002052EE">
            <w:t>1</w:t>
          </w:r>
          <w:r>
            <w:t>&gt;</w:t>
          </w:r>
        </w:p>
      </w:tc>
    </w:tr>
    <w:tr w:rsidR="00534412">
      <w:tc>
        <w:tcPr>
          <w:tcW w:w="6379" w:type="dxa"/>
        </w:tcPr>
        <w:p w:rsidR="00534412" w:rsidRDefault="00534412">
          <w:r>
            <w:t xml:space="preserve">Báo cáo kiểm thử </w:t>
          </w:r>
        </w:p>
      </w:tc>
      <w:tc>
        <w:tcPr>
          <w:tcW w:w="3179" w:type="dxa"/>
        </w:tcPr>
        <w:p w:rsidR="00534412" w:rsidRDefault="00534412" w:rsidP="00133724">
          <w:r>
            <w:t xml:space="preserve">  Date:  </w:t>
          </w:r>
          <w:r w:rsidR="00133724">
            <w:t>01</w:t>
          </w:r>
          <w:r>
            <w:t>/1</w:t>
          </w:r>
          <w:r w:rsidR="00133724">
            <w:t>2</w:t>
          </w:r>
          <w:r>
            <w:t>/2016</w:t>
          </w:r>
        </w:p>
      </w:tc>
    </w:tr>
    <w:tr w:rsidR="00534412">
      <w:tc>
        <w:tcPr>
          <w:tcW w:w="9558" w:type="dxa"/>
          <w:gridSpan w:val="2"/>
        </w:tcPr>
        <w:p w:rsidR="00534412" w:rsidRDefault="00534412" w:rsidP="002052EE">
          <w:r>
            <w:t>Test Report 2.</w:t>
          </w:r>
          <w:r w:rsidR="002052EE">
            <w:t>1</w:t>
          </w:r>
        </w:p>
      </w:tc>
    </w:tr>
  </w:tbl>
  <w:p w:rsidR="00534412" w:rsidRDefault="005344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412" w:rsidRDefault="005344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926E95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D4E1C8F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F0E55"/>
    <w:multiLevelType w:val="hybridMultilevel"/>
    <w:tmpl w:val="2D1AA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4000"/>
    <w:multiLevelType w:val="hybridMultilevel"/>
    <w:tmpl w:val="C7D85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23FDE"/>
    <w:multiLevelType w:val="hybridMultilevel"/>
    <w:tmpl w:val="41F0E8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30C98"/>
    <w:multiLevelType w:val="hybridMultilevel"/>
    <w:tmpl w:val="070E1D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77F5A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B3FB6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E0A7A"/>
    <w:multiLevelType w:val="hybridMultilevel"/>
    <w:tmpl w:val="C720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9435E2"/>
    <w:multiLevelType w:val="hybridMultilevel"/>
    <w:tmpl w:val="DC14A0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F6BC2"/>
    <w:multiLevelType w:val="hybridMultilevel"/>
    <w:tmpl w:val="A3768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A80F68"/>
    <w:multiLevelType w:val="hybridMultilevel"/>
    <w:tmpl w:val="8B5E38EE"/>
    <w:lvl w:ilvl="0" w:tplc="EA462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465E61"/>
    <w:multiLevelType w:val="hybridMultilevel"/>
    <w:tmpl w:val="AC501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3285B"/>
    <w:multiLevelType w:val="hybridMultilevel"/>
    <w:tmpl w:val="BFFA5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894BFC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C84367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16CF2"/>
    <w:multiLevelType w:val="hybridMultilevel"/>
    <w:tmpl w:val="64A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CE6D61"/>
    <w:multiLevelType w:val="hybridMultilevel"/>
    <w:tmpl w:val="FFBC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603A09"/>
    <w:multiLevelType w:val="hybridMultilevel"/>
    <w:tmpl w:val="3CC262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7D4F30"/>
    <w:multiLevelType w:val="hybridMultilevel"/>
    <w:tmpl w:val="FA2C27BE"/>
    <w:lvl w:ilvl="0" w:tplc="C7A242E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742C0F"/>
    <w:multiLevelType w:val="hybridMultilevel"/>
    <w:tmpl w:val="8BE0B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967529"/>
    <w:multiLevelType w:val="hybridMultilevel"/>
    <w:tmpl w:val="56847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360D56"/>
    <w:multiLevelType w:val="hybridMultilevel"/>
    <w:tmpl w:val="7A7EB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305D71"/>
    <w:multiLevelType w:val="hybridMultilevel"/>
    <w:tmpl w:val="FC641D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C36861"/>
    <w:multiLevelType w:val="hybridMultilevel"/>
    <w:tmpl w:val="68AE606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023382"/>
    <w:multiLevelType w:val="hybridMultilevel"/>
    <w:tmpl w:val="75388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8E35AD"/>
    <w:multiLevelType w:val="hybridMultilevel"/>
    <w:tmpl w:val="FB6C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8BF5C6C"/>
    <w:multiLevelType w:val="hybridMultilevel"/>
    <w:tmpl w:val="8C6A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763101"/>
    <w:multiLevelType w:val="hybridMultilevel"/>
    <w:tmpl w:val="0C324E16"/>
    <w:lvl w:ilvl="0" w:tplc="01706F7E">
      <w:start w:val="1"/>
      <w:numFmt w:val="bullet"/>
      <w:pStyle w:val="Headingtext2Blu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91B56"/>
    <w:multiLevelType w:val="hybridMultilevel"/>
    <w:tmpl w:val="B63A46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A3303A"/>
    <w:multiLevelType w:val="hybridMultilevel"/>
    <w:tmpl w:val="CCCA056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DF45B1"/>
    <w:multiLevelType w:val="multilevel"/>
    <w:tmpl w:val="D45E9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>
    <w:nsid w:val="64345CD1"/>
    <w:multiLevelType w:val="hybridMultilevel"/>
    <w:tmpl w:val="309400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7B13C7"/>
    <w:multiLevelType w:val="hybridMultilevel"/>
    <w:tmpl w:val="57363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812C6"/>
    <w:multiLevelType w:val="hybridMultilevel"/>
    <w:tmpl w:val="90FCBE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5F4510"/>
    <w:multiLevelType w:val="hybridMultilevel"/>
    <w:tmpl w:val="FCCCA278"/>
    <w:lvl w:ilvl="0" w:tplc="18B0645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5">
    <w:nsid w:val="6BDE7001"/>
    <w:multiLevelType w:val="hybridMultilevel"/>
    <w:tmpl w:val="29D6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427FB2"/>
    <w:multiLevelType w:val="hybridMultilevel"/>
    <w:tmpl w:val="B57031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87E9E"/>
    <w:multiLevelType w:val="hybridMultilevel"/>
    <w:tmpl w:val="A012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820C8E"/>
    <w:multiLevelType w:val="hybridMultilevel"/>
    <w:tmpl w:val="FA30B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EB41B1"/>
    <w:multiLevelType w:val="hybridMultilevel"/>
    <w:tmpl w:val="9790EF42"/>
    <w:lvl w:ilvl="0" w:tplc="560A46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FA1CD1"/>
    <w:multiLevelType w:val="hybridMultilevel"/>
    <w:tmpl w:val="EA0A3BE2"/>
    <w:lvl w:ilvl="0" w:tplc="3D74FF6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1">
    <w:nsid w:val="79A754BE"/>
    <w:multiLevelType w:val="hybridMultilevel"/>
    <w:tmpl w:val="54FA6A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522AEA"/>
    <w:multiLevelType w:val="hybridMultilevel"/>
    <w:tmpl w:val="7FDA4F70"/>
    <w:lvl w:ilvl="0" w:tplc="20BAE14A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2" w:hanging="360"/>
      </w:pPr>
    </w:lvl>
    <w:lvl w:ilvl="2" w:tplc="0409001B" w:tentative="1">
      <w:start w:val="1"/>
      <w:numFmt w:val="lowerRoman"/>
      <w:lvlText w:val="%3."/>
      <w:lvlJc w:val="right"/>
      <w:pPr>
        <w:ind w:left="2092" w:hanging="180"/>
      </w:pPr>
    </w:lvl>
    <w:lvl w:ilvl="3" w:tplc="0409000F" w:tentative="1">
      <w:start w:val="1"/>
      <w:numFmt w:val="decimal"/>
      <w:lvlText w:val="%4."/>
      <w:lvlJc w:val="left"/>
      <w:pPr>
        <w:ind w:left="2812" w:hanging="360"/>
      </w:pPr>
    </w:lvl>
    <w:lvl w:ilvl="4" w:tplc="04090019" w:tentative="1">
      <w:start w:val="1"/>
      <w:numFmt w:val="lowerLetter"/>
      <w:lvlText w:val="%5."/>
      <w:lvlJc w:val="left"/>
      <w:pPr>
        <w:ind w:left="3532" w:hanging="360"/>
      </w:pPr>
    </w:lvl>
    <w:lvl w:ilvl="5" w:tplc="0409001B" w:tentative="1">
      <w:start w:val="1"/>
      <w:numFmt w:val="lowerRoman"/>
      <w:lvlText w:val="%6."/>
      <w:lvlJc w:val="right"/>
      <w:pPr>
        <w:ind w:left="4252" w:hanging="180"/>
      </w:pPr>
    </w:lvl>
    <w:lvl w:ilvl="6" w:tplc="0409000F" w:tentative="1">
      <w:start w:val="1"/>
      <w:numFmt w:val="decimal"/>
      <w:lvlText w:val="%7."/>
      <w:lvlJc w:val="left"/>
      <w:pPr>
        <w:ind w:left="4972" w:hanging="360"/>
      </w:pPr>
    </w:lvl>
    <w:lvl w:ilvl="7" w:tplc="04090019" w:tentative="1">
      <w:start w:val="1"/>
      <w:numFmt w:val="lowerLetter"/>
      <w:lvlText w:val="%8."/>
      <w:lvlJc w:val="left"/>
      <w:pPr>
        <w:ind w:left="5692" w:hanging="360"/>
      </w:pPr>
    </w:lvl>
    <w:lvl w:ilvl="8" w:tplc="04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43">
    <w:nsid w:val="7F1F0D8F"/>
    <w:multiLevelType w:val="hybridMultilevel"/>
    <w:tmpl w:val="D274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3"/>
  </w:num>
  <w:num w:numId="5">
    <w:abstractNumId w:val="3"/>
  </w:num>
  <w:num w:numId="6">
    <w:abstractNumId w:val="32"/>
  </w:num>
  <w:num w:numId="7">
    <w:abstractNumId w:val="39"/>
  </w:num>
  <w:num w:numId="8">
    <w:abstractNumId w:val="20"/>
  </w:num>
  <w:num w:numId="9">
    <w:abstractNumId w:val="11"/>
  </w:num>
  <w:num w:numId="10">
    <w:abstractNumId w:val="26"/>
  </w:num>
  <w:num w:numId="11">
    <w:abstractNumId w:val="37"/>
  </w:num>
  <w:num w:numId="12">
    <w:abstractNumId w:val="15"/>
  </w:num>
  <w:num w:numId="13">
    <w:abstractNumId w:val="14"/>
  </w:num>
  <w:num w:numId="14">
    <w:abstractNumId w:val="21"/>
  </w:num>
  <w:num w:numId="15">
    <w:abstractNumId w:val="19"/>
  </w:num>
  <w:num w:numId="16">
    <w:abstractNumId w:val="8"/>
  </w:num>
  <w:num w:numId="17">
    <w:abstractNumId w:val="38"/>
  </w:num>
  <w:num w:numId="18">
    <w:abstractNumId w:val="2"/>
  </w:num>
  <w:num w:numId="19">
    <w:abstractNumId w:val="34"/>
  </w:num>
  <w:num w:numId="20">
    <w:abstractNumId w:val="42"/>
  </w:num>
  <w:num w:numId="21">
    <w:abstractNumId w:val="40"/>
  </w:num>
  <w:num w:numId="22">
    <w:abstractNumId w:val="12"/>
  </w:num>
  <w:num w:numId="23">
    <w:abstractNumId w:val="16"/>
  </w:num>
  <w:num w:numId="24">
    <w:abstractNumId w:val="6"/>
  </w:num>
  <w:num w:numId="25">
    <w:abstractNumId w:val="1"/>
  </w:num>
  <w:num w:numId="26">
    <w:abstractNumId w:val="43"/>
  </w:num>
  <w:num w:numId="27">
    <w:abstractNumId w:val="18"/>
  </w:num>
  <w:num w:numId="28">
    <w:abstractNumId w:val="41"/>
  </w:num>
  <w:num w:numId="29">
    <w:abstractNumId w:val="25"/>
  </w:num>
  <w:num w:numId="30">
    <w:abstractNumId w:val="27"/>
  </w:num>
  <w:num w:numId="31">
    <w:abstractNumId w:val="10"/>
  </w:num>
  <w:num w:numId="32">
    <w:abstractNumId w:val="7"/>
  </w:num>
  <w:num w:numId="33">
    <w:abstractNumId w:val="29"/>
  </w:num>
  <w:num w:numId="34">
    <w:abstractNumId w:val="35"/>
  </w:num>
  <w:num w:numId="35">
    <w:abstractNumId w:val="31"/>
  </w:num>
  <w:num w:numId="36">
    <w:abstractNumId w:val="9"/>
  </w:num>
  <w:num w:numId="37">
    <w:abstractNumId w:val="4"/>
  </w:num>
  <w:num w:numId="38">
    <w:abstractNumId w:val="28"/>
  </w:num>
  <w:num w:numId="39">
    <w:abstractNumId w:val="36"/>
  </w:num>
  <w:num w:numId="40">
    <w:abstractNumId w:val="24"/>
  </w:num>
  <w:num w:numId="41">
    <w:abstractNumId w:val="17"/>
  </w:num>
  <w:num w:numId="42">
    <w:abstractNumId w:val="22"/>
  </w:num>
  <w:num w:numId="43">
    <w:abstractNumId w:val="5"/>
  </w:num>
  <w:num w:numId="44">
    <w:abstractNumId w:val="3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n-US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038"/>
    <w:rsid w:val="000038ED"/>
    <w:rsid w:val="00006E40"/>
    <w:rsid w:val="000117CE"/>
    <w:rsid w:val="00012C71"/>
    <w:rsid w:val="00013F05"/>
    <w:rsid w:val="0002142E"/>
    <w:rsid w:val="000329C9"/>
    <w:rsid w:val="000449CE"/>
    <w:rsid w:val="000500F0"/>
    <w:rsid w:val="0005481B"/>
    <w:rsid w:val="00056A8E"/>
    <w:rsid w:val="00056AB3"/>
    <w:rsid w:val="00057FC9"/>
    <w:rsid w:val="00065CC1"/>
    <w:rsid w:val="000673FC"/>
    <w:rsid w:val="00075277"/>
    <w:rsid w:val="00082734"/>
    <w:rsid w:val="00084C8D"/>
    <w:rsid w:val="00085767"/>
    <w:rsid w:val="000859A9"/>
    <w:rsid w:val="00092186"/>
    <w:rsid w:val="00093788"/>
    <w:rsid w:val="00097E86"/>
    <w:rsid w:val="000B7BEE"/>
    <w:rsid w:val="000C36C0"/>
    <w:rsid w:val="000D19F5"/>
    <w:rsid w:val="000D6A54"/>
    <w:rsid w:val="000F2E6E"/>
    <w:rsid w:val="001032E8"/>
    <w:rsid w:val="0012665D"/>
    <w:rsid w:val="00131790"/>
    <w:rsid w:val="00133724"/>
    <w:rsid w:val="0013475E"/>
    <w:rsid w:val="001432C6"/>
    <w:rsid w:val="00147110"/>
    <w:rsid w:val="00150B9B"/>
    <w:rsid w:val="00150CAD"/>
    <w:rsid w:val="00154E58"/>
    <w:rsid w:val="00155E93"/>
    <w:rsid w:val="0016597E"/>
    <w:rsid w:val="00172F42"/>
    <w:rsid w:val="00190E34"/>
    <w:rsid w:val="001937A9"/>
    <w:rsid w:val="00196A53"/>
    <w:rsid w:val="001A3D2C"/>
    <w:rsid w:val="001A5795"/>
    <w:rsid w:val="001B5B1E"/>
    <w:rsid w:val="001D311A"/>
    <w:rsid w:val="001D58FA"/>
    <w:rsid w:val="001D6E6C"/>
    <w:rsid w:val="001D75A1"/>
    <w:rsid w:val="001F6A95"/>
    <w:rsid w:val="0020236D"/>
    <w:rsid w:val="002052EE"/>
    <w:rsid w:val="00207177"/>
    <w:rsid w:val="002071B0"/>
    <w:rsid w:val="00212D22"/>
    <w:rsid w:val="002158F9"/>
    <w:rsid w:val="00216B4B"/>
    <w:rsid w:val="0021771F"/>
    <w:rsid w:val="00224CDE"/>
    <w:rsid w:val="00225A03"/>
    <w:rsid w:val="00225BFC"/>
    <w:rsid w:val="00225C49"/>
    <w:rsid w:val="00227F62"/>
    <w:rsid w:val="0024749F"/>
    <w:rsid w:val="00247CEE"/>
    <w:rsid w:val="0025144E"/>
    <w:rsid w:val="0025430D"/>
    <w:rsid w:val="002560BF"/>
    <w:rsid w:val="00256ADA"/>
    <w:rsid w:val="002718E9"/>
    <w:rsid w:val="002735AC"/>
    <w:rsid w:val="00287943"/>
    <w:rsid w:val="002948D4"/>
    <w:rsid w:val="0029703B"/>
    <w:rsid w:val="002A6337"/>
    <w:rsid w:val="002E10D2"/>
    <w:rsid w:val="002E4DB2"/>
    <w:rsid w:val="002E6CE5"/>
    <w:rsid w:val="002F0186"/>
    <w:rsid w:val="002F5AF9"/>
    <w:rsid w:val="003006CA"/>
    <w:rsid w:val="00302873"/>
    <w:rsid w:val="00304341"/>
    <w:rsid w:val="00316911"/>
    <w:rsid w:val="00317185"/>
    <w:rsid w:val="003241E1"/>
    <w:rsid w:val="0032595B"/>
    <w:rsid w:val="0032666E"/>
    <w:rsid w:val="00340B58"/>
    <w:rsid w:val="00343C0A"/>
    <w:rsid w:val="0034554E"/>
    <w:rsid w:val="00345D5F"/>
    <w:rsid w:val="00354C80"/>
    <w:rsid w:val="00357AA2"/>
    <w:rsid w:val="003602BB"/>
    <w:rsid w:val="00363A69"/>
    <w:rsid w:val="00364256"/>
    <w:rsid w:val="00365146"/>
    <w:rsid w:val="00366743"/>
    <w:rsid w:val="00392F1B"/>
    <w:rsid w:val="003A4A9D"/>
    <w:rsid w:val="003A6D8E"/>
    <w:rsid w:val="003B663E"/>
    <w:rsid w:val="003B7753"/>
    <w:rsid w:val="003F6980"/>
    <w:rsid w:val="00402E79"/>
    <w:rsid w:val="00404DC4"/>
    <w:rsid w:val="00406DF9"/>
    <w:rsid w:val="00410355"/>
    <w:rsid w:val="00411EA3"/>
    <w:rsid w:val="00422CB8"/>
    <w:rsid w:val="00425BBB"/>
    <w:rsid w:val="00431AC7"/>
    <w:rsid w:val="004472F7"/>
    <w:rsid w:val="004521EE"/>
    <w:rsid w:val="004534B8"/>
    <w:rsid w:val="0045618B"/>
    <w:rsid w:val="00456AD0"/>
    <w:rsid w:val="00462F07"/>
    <w:rsid w:val="00462FB1"/>
    <w:rsid w:val="004634A8"/>
    <w:rsid w:val="00464E42"/>
    <w:rsid w:val="00471B84"/>
    <w:rsid w:val="0047469A"/>
    <w:rsid w:val="00480D82"/>
    <w:rsid w:val="00481802"/>
    <w:rsid w:val="00490C92"/>
    <w:rsid w:val="0049274F"/>
    <w:rsid w:val="00495005"/>
    <w:rsid w:val="004A2966"/>
    <w:rsid w:val="004A6504"/>
    <w:rsid w:val="004B057B"/>
    <w:rsid w:val="004B2100"/>
    <w:rsid w:val="004C2C82"/>
    <w:rsid w:val="004C5AD2"/>
    <w:rsid w:val="004C7A3B"/>
    <w:rsid w:val="004D4778"/>
    <w:rsid w:val="004D657D"/>
    <w:rsid w:val="004D6A6B"/>
    <w:rsid w:val="004E1117"/>
    <w:rsid w:val="004F1C63"/>
    <w:rsid w:val="004F5F68"/>
    <w:rsid w:val="005119B1"/>
    <w:rsid w:val="005120FB"/>
    <w:rsid w:val="005168F7"/>
    <w:rsid w:val="00523CD5"/>
    <w:rsid w:val="0052697F"/>
    <w:rsid w:val="00534412"/>
    <w:rsid w:val="005368ED"/>
    <w:rsid w:val="00545A66"/>
    <w:rsid w:val="00553BFD"/>
    <w:rsid w:val="005551B6"/>
    <w:rsid w:val="00566E20"/>
    <w:rsid w:val="00581719"/>
    <w:rsid w:val="00593374"/>
    <w:rsid w:val="00593B24"/>
    <w:rsid w:val="005963E6"/>
    <w:rsid w:val="00596D7D"/>
    <w:rsid w:val="005A4977"/>
    <w:rsid w:val="005B009C"/>
    <w:rsid w:val="005B27F1"/>
    <w:rsid w:val="005D4912"/>
    <w:rsid w:val="005D7421"/>
    <w:rsid w:val="005E562D"/>
    <w:rsid w:val="005E57DA"/>
    <w:rsid w:val="005E6AEC"/>
    <w:rsid w:val="005F0B74"/>
    <w:rsid w:val="005F1C65"/>
    <w:rsid w:val="005F2CD4"/>
    <w:rsid w:val="005F300F"/>
    <w:rsid w:val="006052E6"/>
    <w:rsid w:val="00611905"/>
    <w:rsid w:val="00611E0A"/>
    <w:rsid w:val="006178C8"/>
    <w:rsid w:val="0062068D"/>
    <w:rsid w:val="00626A30"/>
    <w:rsid w:val="0063764C"/>
    <w:rsid w:val="006521D7"/>
    <w:rsid w:val="00655EDD"/>
    <w:rsid w:val="00662991"/>
    <w:rsid w:val="00664288"/>
    <w:rsid w:val="00664BEC"/>
    <w:rsid w:val="00671B23"/>
    <w:rsid w:val="00673EF6"/>
    <w:rsid w:val="006857DF"/>
    <w:rsid w:val="00685EB3"/>
    <w:rsid w:val="006919EE"/>
    <w:rsid w:val="006A29A3"/>
    <w:rsid w:val="006A505B"/>
    <w:rsid w:val="006B1A5E"/>
    <w:rsid w:val="006B5640"/>
    <w:rsid w:val="006B78F0"/>
    <w:rsid w:val="006B792E"/>
    <w:rsid w:val="006C29F4"/>
    <w:rsid w:val="006C38B0"/>
    <w:rsid w:val="006C5FC1"/>
    <w:rsid w:val="006C76C0"/>
    <w:rsid w:val="006D0EB5"/>
    <w:rsid w:val="006D7998"/>
    <w:rsid w:val="006E1220"/>
    <w:rsid w:val="006E6077"/>
    <w:rsid w:val="006E629B"/>
    <w:rsid w:val="006F5B00"/>
    <w:rsid w:val="00706B8B"/>
    <w:rsid w:val="007149CD"/>
    <w:rsid w:val="007160BA"/>
    <w:rsid w:val="00716760"/>
    <w:rsid w:val="00726D81"/>
    <w:rsid w:val="007428A7"/>
    <w:rsid w:val="00743AD4"/>
    <w:rsid w:val="007464D6"/>
    <w:rsid w:val="007475F7"/>
    <w:rsid w:val="00747F5D"/>
    <w:rsid w:val="0075079F"/>
    <w:rsid w:val="00753E82"/>
    <w:rsid w:val="00756E6B"/>
    <w:rsid w:val="00757757"/>
    <w:rsid w:val="00762644"/>
    <w:rsid w:val="00765164"/>
    <w:rsid w:val="007675C2"/>
    <w:rsid w:val="00771429"/>
    <w:rsid w:val="00774038"/>
    <w:rsid w:val="00775DD7"/>
    <w:rsid w:val="0078099A"/>
    <w:rsid w:val="00783F08"/>
    <w:rsid w:val="0078760E"/>
    <w:rsid w:val="00794525"/>
    <w:rsid w:val="00794DE1"/>
    <w:rsid w:val="00797BD7"/>
    <w:rsid w:val="007A5487"/>
    <w:rsid w:val="007B0590"/>
    <w:rsid w:val="007B1AEA"/>
    <w:rsid w:val="007B2CCB"/>
    <w:rsid w:val="007B799A"/>
    <w:rsid w:val="007C269B"/>
    <w:rsid w:val="007C3D72"/>
    <w:rsid w:val="007E374E"/>
    <w:rsid w:val="007E519C"/>
    <w:rsid w:val="007E5480"/>
    <w:rsid w:val="007F7278"/>
    <w:rsid w:val="00801DCC"/>
    <w:rsid w:val="00832300"/>
    <w:rsid w:val="00837901"/>
    <w:rsid w:val="00845999"/>
    <w:rsid w:val="008543C4"/>
    <w:rsid w:val="00856DA2"/>
    <w:rsid w:val="0086169D"/>
    <w:rsid w:val="00862A79"/>
    <w:rsid w:val="00866A5D"/>
    <w:rsid w:val="00872BCC"/>
    <w:rsid w:val="00885712"/>
    <w:rsid w:val="0088583B"/>
    <w:rsid w:val="00886340"/>
    <w:rsid w:val="00891A74"/>
    <w:rsid w:val="008A2352"/>
    <w:rsid w:val="008B2CFC"/>
    <w:rsid w:val="008B2E1D"/>
    <w:rsid w:val="008C5A3E"/>
    <w:rsid w:val="008D36C8"/>
    <w:rsid w:val="008D3A8D"/>
    <w:rsid w:val="008E7183"/>
    <w:rsid w:val="008F0393"/>
    <w:rsid w:val="008F3931"/>
    <w:rsid w:val="008F3E10"/>
    <w:rsid w:val="008F47D9"/>
    <w:rsid w:val="00900B24"/>
    <w:rsid w:val="009031B0"/>
    <w:rsid w:val="00904EBB"/>
    <w:rsid w:val="00911C81"/>
    <w:rsid w:val="00914FC0"/>
    <w:rsid w:val="009242C5"/>
    <w:rsid w:val="00926539"/>
    <w:rsid w:val="009331F0"/>
    <w:rsid w:val="00935159"/>
    <w:rsid w:val="009376F1"/>
    <w:rsid w:val="00945DA1"/>
    <w:rsid w:val="009523DD"/>
    <w:rsid w:val="00971A42"/>
    <w:rsid w:val="00971BC2"/>
    <w:rsid w:val="009736C7"/>
    <w:rsid w:val="009A7A79"/>
    <w:rsid w:val="009B6FC4"/>
    <w:rsid w:val="009C0646"/>
    <w:rsid w:val="009E3DA1"/>
    <w:rsid w:val="00A02574"/>
    <w:rsid w:val="00A05045"/>
    <w:rsid w:val="00A1233F"/>
    <w:rsid w:val="00A1726B"/>
    <w:rsid w:val="00A3049A"/>
    <w:rsid w:val="00A36C5F"/>
    <w:rsid w:val="00A4624F"/>
    <w:rsid w:val="00A529FA"/>
    <w:rsid w:val="00A65F58"/>
    <w:rsid w:val="00A71A5D"/>
    <w:rsid w:val="00A74108"/>
    <w:rsid w:val="00A75300"/>
    <w:rsid w:val="00A76183"/>
    <w:rsid w:val="00A85BB7"/>
    <w:rsid w:val="00AA18B9"/>
    <w:rsid w:val="00AA2DAE"/>
    <w:rsid w:val="00AB2E39"/>
    <w:rsid w:val="00AB2F41"/>
    <w:rsid w:val="00AB73FD"/>
    <w:rsid w:val="00AC49FD"/>
    <w:rsid w:val="00AD3548"/>
    <w:rsid w:val="00AE3176"/>
    <w:rsid w:val="00AF0FCD"/>
    <w:rsid w:val="00AF576D"/>
    <w:rsid w:val="00B07C3B"/>
    <w:rsid w:val="00B134E4"/>
    <w:rsid w:val="00B21D8D"/>
    <w:rsid w:val="00B230AA"/>
    <w:rsid w:val="00B26CD6"/>
    <w:rsid w:val="00B4478C"/>
    <w:rsid w:val="00B47EFA"/>
    <w:rsid w:val="00B522AC"/>
    <w:rsid w:val="00B54932"/>
    <w:rsid w:val="00B60EE0"/>
    <w:rsid w:val="00B633F2"/>
    <w:rsid w:val="00B64933"/>
    <w:rsid w:val="00B70557"/>
    <w:rsid w:val="00B70C9D"/>
    <w:rsid w:val="00B74115"/>
    <w:rsid w:val="00B830A2"/>
    <w:rsid w:val="00B94059"/>
    <w:rsid w:val="00B97DDE"/>
    <w:rsid w:val="00BA0E90"/>
    <w:rsid w:val="00BA2B33"/>
    <w:rsid w:val="00BA75C8"/>
    <w:rsid w:val="00BB0D53"/>
    <w:rsid w:val="00BB5836"/>
    <w:rsid w:val="00BB7731"/>
    <w:rsid w:val="00BC2132"/>
    <w:rsid w:val="00BC2737"/>
    <w:rsid w:val="00BC3EBB"/>
    <w:rsid w:val="00BC6693"/>
    <w:rsid w:val="00BC6695"/>
    <w:rsid w:val="00BD06EA"/>
    <w:rsid w:val="00BD675A"/>
    <w:rsid w:val="00BE2981"/>
    <w:rsid w:val="00BE3628"/>
    <w:rsid w:val="00BE61CE"/>
    <w:rsid w:val="00BF1F3A"/>
    <w:rsid w:val="00BF67B0"/>
    <w:rsid w:val="00C01FB4"/>
    <w:rsid w:val="00C02902"/>
    <w:rsid w:val="00C0592F"/>
    <w:rsid w:val="00C11D20"/>
    <w:rsid w:val="00C14361"/>
    <w:rsid w:val="00C169C5"/>
    <w:rsid w:val="00C20751"/>
    <w:rsid w:val="00C20D8A"/>
    <w:rsid w:val="00C34B18"/>
    <w:rsid w:val="00C36D57"/>
    <w:rsid w:val="00C43347"/>
    <w:rsid w:val="00C53B94"/>
    <w:rsid w:val="00C647DA"/>
    <w:rsid w:val="00C668E5"/>
    <w:rsid w:val="00C73F08"/>
    <w:rsid w:val="00C75586"/>
    <w:rsid w:val="00C85834"/>
    <w:rsid w:val="00C932E7"/>
    <w:rsid w:val="00CA08CF"/>
    <w:rsid w:val="00CA2B7E"/>
    <w:rsid w:val="00CD2CE7"/>
    <w:rsid w:val="00CD4378"/>
    <w:rsid w:val="00CE1662"/>
    <w:rsid w:val="00CE18AF"/>
    <w:rsid w:val="00CE4EAA"/>
    <w:rsid w:val="00CF3C75"/>
    <w:rsid w:val="00CF4529"/>
    <w:rsid w:val="00CF7469"/>
    <w:rsid w:val="00D007EF"/>
    <w:rsid w:val="00D07E59"/>
    <w:rsid w:val="00D22555"/>
    <w:rsid w:val="00D237F2"/>
    <w:rsid w:val="00D2452A"/>
    <w:rsid w:val="00D27EF2"/>
    <w:rsid w:val="00D326C6"/>
    <w:rsid w:val="00D35935"/>
    <w:rsid w:val="00D35CB8"/>
    <w:rsid w:val="00D4574D"/>
    <w:rsid w:val="00D47460"/>
    <w:rsid w:val="00D54AB5"/>
    <w:rsid w:val="00D5791D"/>
    <w:rsid w:val="00D600DE"/>
    <w:rsid w:val="00D605C1"/>
    <w:rsid w:val="00D61177"/>
    <w:rsid w:val="00D70F47"/>
    <w:rsid w:val="00D84319"/>
    <w:rsid w:val="00D86385"/>
    <w:rsid w:val="00D86FE6"/>
    <w:rsid w:val="00D9450C"/>
    <w:rsid w:val="00DA2EDD"/>
    <w:rsid w:val="00DD29C1"/>
    <w:rsid w:val="00DD3B48"/>
    <w:rsid w:val="00DE2DBA"/>
    <w:rsid w:val="00DE3563"/>
    <w:rsid w:val="00DF0C8F"/>
    <w:rsid w:val="00DF2317"/>
    <w:rsid w:val="00E0012A"/>
    <w:rsid w:val="00E02D39"/>
    <w:rsid w:val="00E2412B"/>
    <w:rsid w:val="00E250B1"/>
    <w:rsid w:val="00E279F9"/>
    <w:rsid w:val="00E31E0D"/>
    <w:rsid w:val="00E34619"/>
    <w:rsid w:val="00E35812"/>
    <w:rsid w:val="00E368F1"/>
    <w:rsid w:val="00E403A5"/>
    <w:rsid w:val="00E47271"/>
    <w:rsid w:val="00E55541"/>
    <w:rsid w:val="00E60F64"/>
    <w:rsid w:val="00E656CA"/>
    <w:rsid w:val="00E664B2"/>
    <w:rsid w:val="00E7265D"/>
    <w:rsid w:val="00E90781"/>
    <w:rsid w:val="00E91629"/>
    <w:rsid w:val="00E94067"/>
    <w:rsid w:val="00E94E3F"/>
    <w:rsid w:val="00E9752B"/>
    <w:rsid w:val="00EA251A"/>
    <w:rsid w:val="00EB4E7D"/>
    <w:rsid w:val="00EC1624"/>
    <w:rsid w:val="00EC38FB"/>
    <w:rsid w:val="00EC6420"/>
    <w:rsid w:val="00ED2A04"/>
    <w:rsid w:val="00EE23FD"/>
    <w:rsid w:val="00EF113C"/>
    <w:rsid w:val="00EF3ED8"/>
    <w:rsid w:val="00EF6226"/>
    <w:rsid w:val="00F06AD1"/>
    <w:rsid w:val="00F208F7"/>
    <w:rsid w:val="00F242DA"/>
    <w:rsid w:val="00F333D7"/>
    <w:rsid w:val="00F464FF"/>
    <w:rsid w:val="00F717EF"/>
    <w:rsid w:val="00F83509"/>
    <w:rsid w:val="00F86D89"/>
    <w:rsid w:val="00F918FE"/>
    <w:rsid w:val="00FC296A"/>
    <w:rsid w:val="00FC2C77"/>
    <w:rsid w:val="00FC490D"/>
    <w:rsid w:val="00FE16AC"/>
    <w:rsid w:val="00FF33FF"/>
    <w:rsid w:val="00FF38E4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D0CEC-7F20-4392-A4CE-048A1F9C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A6504"/>
    <w:pPr>
      <w:spacing w:before="120" w:after="120"/>
      <w:ind w:left="720"/>
    </w:pPr>
    <w:rPr>
      <w:b/>
      <w:sz w:val="22"/>
      <w:szCs w:val="22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Headingtext2Blue">
    <w:name w:val="Heading text 2 + Blue"/>
    <w:basedOn w:val="Normal"/>
    <w:autoRedefine/>
    <w:rsid w:val="00345D5F"/>
    <w:pPr>
      <w:widowControl/>
      <w:numPr>
        <w:numId w:val="30"/>
      </w:numPr>
      <w:spacing w:after="120" w:line="240" w:lineRule="auto"/>
      <w:jc w:val="both"/>
    </w:pPr>
    <w:rPr>
      <w:rFonts w:ascii="Arial" w:hAnsi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354C80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236D"/>
  </w:style>
  <w:style w:type="character" w:customStyle="1" w:styleId="DateChar">
    <w:name w:val="Date Char"/>
    <w:basedOn w:val="DefaultParagraphFont"/>
    <w:link w:val="Date"/>
    <w:uiPriority w:val="99"/>
    <w:semiHidden/>
    <w:rsid w:val="0020236D"/>
    <w:rPr>
      <w:lang w:eastAsia="en-US"/>
    </w:rPr>
  </w:style>
  <w:style w:type="table" w:styleId="TableGrid">
    <w:name w:val="Table Grid"/>
    <w:basedOn w:val="TableNormal"/>
    <w:uiPriority w:val="39"/>
    <w:rsid w:val="00D2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37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F2"/>
    <w:rPr>
      <w:rFonts w:ascii="Segoe UI" w:hAnsi="Segoe UI" w:cs="Segoe UI"/>
      <w:sz w:val="18"/>
      <w:szCs w:val="1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179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killerbee080795@gmail.com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illerbee080795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nbao.kht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vnbao.khtn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killerbee080795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hoaHocTuNhien\Ki&#7875;m%20Ch&#7913;ng%20PM\DoAn\rup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F95BA-F2EE-4930-83D8-14D33047D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961</TotalTime>
  <Pages>22</Pages>
  <Words>4365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&lt;Company Name&gt;</Company>
  <LinksUpToDate>false</LinksUpToDate>
  <CharactersWithSpaces>29194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William</dc:creator>
  <cp:keywords/>
  <dc:description/>
  <cp:lastModifiedBy>Võ Ngọc Bảo</cp:lastModifiedBy>
  <cp:revision>394</cp:revision>
  <cp:lastPrinted>1899-12-31T17:00:00Z</cp:lastPrinted>
  <dcterms:created xsi:type="dcterms:W3CDTF">2016-10-12T00:04:00Z</dcterms:created>
  <dcterms:modified xsi:type="dcterms:W3CDTF">2016-12-01T11:43:00Z</dcterms:modified>
</cp:coreProperties>
</file>